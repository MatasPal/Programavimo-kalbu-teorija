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02D3F" w14:textId="77777777" w:rsidR="00D560C9" w:rsidRPr="00844988" w:rsidRDefault="00D560C9" w:rsidP="00577E0E">
      <w:pPr>
        <w:pStyle w:val="Vireliouraai"/>
      </w:pPr>
      <w:r w:rsidRPr="00844988">
        <w:t>KAUNO TECHNOLOGIJOS UNIVERSITETAS</w:t>
      </w:r>
    </w:p>
    <w:p w14:paraId="69349A48" w14:textId="6C4F585E" w:rsidR="00D560C9" w:rsidRPr="00844988" w:rsidRDefault="00577E0E" w:rsidP="00577E0E">
      <w:pPr>
        <w:pStyle w:val="Vireliouraai"/>
      </w:pPr>
      <w:r>
        <w:t>INFORMATIKOS</w:t>
      </w:r>
      <w:r w:rsidR="00404E84">
        <w:t xml:space="preserve"> FAKULTETAS</w:t>
      </w:r>
    </w:p>
    <w:p w14:paraId="220FB88A" w14:textId="77777777" w:rsidR="00D560C9" w:rsidRPr="00844988" w:rsidRDefault="00D560C9" w:rsidP="00577E0E">
      <w:pPr>
        <w:pStyle w:val="Vireliouraai"/>
      </w:pPr>
    </w:p>
    <w:p w14:paraId="50274DB0" w14:textId="77777777" w:rsidR="00D560C9" w:rsidRPr="00844988" w:rsidRDefault="00D560C9" w:rsidP="004771C9">
      <w:pPr>
        <w:pStyle w:val="Vireliouraai"/>
      </w:pPr>
    </w:p>
    <w:p w14:paraId="0EDC44B0" w14:textId="77777777" w:rsidR="00D560C9" w:rsidRPr="00844988" w:rsidRDefault="00D560C9" w:rsidP="004771C9">
      <w:pPr>
        <w:pStyle w:val="Vireliouraai"/>
      </w:pPr>
    </w:p>
    <w:p w14:paraId="3343CF0F" w14:textId="77777777" w:rsidR="00D560C9" w:rsidRPr="00844988" w:rsidRDefault="00D560C9" w:rsidP="004771C9">
      <w:pPr>
        <w:pStyle w:val="Vireliouraai"/>
      </w:pPr>
    </w:p>
    <w:p w14:paraId="4B6B31FD" w14:textId="77777777" w:rsidR="00D560C9" w:rsidRPr="00844988" w:rsidRDefault="00D560C9" w:rsidP="004771C9">
      <w:pPr>
        <w:pStyle w:val="Vireliouraai"/>
      </w:pPr>
    </w:p>
    <w:p w14:paraId="6A6991F2" w14:textId="77777777" w:rsidR="00D560C9" w:rsidRPr="00844988" w:rsidRDefault="00D560C9" w:rsidP="004771C9">
      <w:pPr>
        <w:pStyle w:val="Vireliouraai"/>
      </w:pPr>
    </w:p>
    <w:p w14:paraId="6F10E55A" w14:textId="77777777" w:rsidR="004C3D88" w:rsidRPr="00844988" w:rsidRDefault="004C3D88" w:rsidP="004771C9">
      <w:pPr>
        <w:pStyle w:val="Vireliouraai"/>
      </w:pPr>
    </w:p>
    <w:p w14:paraId="763B91DF" w14:textId="77777777" w:rsidR="004C3D88" w:rsidRPr="00844988" w:rsidRDefault="004C3D88" w:rsidP="004771C9">
      <w:pPr>
        <w:pStyle w:val="Vireliouraai"/>
      </w:pPr>
    </w:p>
    <w:p w14:paraId="665812AB" w14:textId="77777777" w:rsidR="00D560C9" w:rsidRPr="00844988" w:rsidRDefault="00D560C9" w:rsidP="004771C9">
      <w:pPr>
        <w:pStyle w:val="Vireliouraai"/>
      </w:pPr>
    </w:p>
    <w:p w14:paraId="5BD1114C" w14:textId="77777777" w:rsidR="00D560C9" w:rsidRPr="00844988" w:rsidRDefault="00D560C9" w:rsidP="004771C9">
      <w:pPr>
        <w:pStyle w:val="Vireliouraai"/>
      </w:pPr>
    </w:p>
    <w:p w14:paraId="7E916F04" w14:textId="77777777" w:rsidR="00D560C9" w:rsidRPr="00844988" w:rsidRDefault="00D560C9" w:rsidP="004771C9">
      <w:pPr>
        <w:pStyle w:val="Vireliouraai"/>
      </w:pPr>
    </w:p>
    <w:p w14:paraId="2C5CE790" w14:textId="77777777" w:rsidR="004C3D88" w:rsidRPr="00844988" w:rsidRDefault="00B93D28" w:rsidP="004771C9">
      <w:pPr>
        <w:pStyle w:val="Ataskaitospavadinimas"/>
      </w:pPr>
      <w:r>
        <w:t>Programavimo kalbų teorija</w:t>
      </w:r>
      <w:r w:rsidR="00CD083D">
        <w:t xml:space="preserve"> (</w:t>
      </w:r>
      <w:r w:rsidR="00CD083D" w:rsidRPr="00CD083D">
        <w:t>P175B124</w:t>
      </w:r>
      <w:r w:rsidR="00CD083D">
        <w:t>)</w:t>
      </w:r>
    </w:p>
    <w:p w14:paraId="032C4394" w14:textId="77777777" w:rsidR="00D560C9" w:rsidRPr="00844988" w:rsidRDefault="004C3D88" w:rsidP="004771C9">
      <w:pPr>
        <w:pStyle w:val="Ataskaita"/>
      </w:pPr>
      <w:r w:rsidRPr="00844988">
        <w:t>L</w:t>
      </w:r>
      <w:r w:rsidR="00CD083D">
        <w:t>aboratorinių darbų</w:t>
      </w:r>
      <w:r w:rsidR="00D560C9" w:rsidRPr="00844988">
        <w:t xml:space="preserve"> ataskaita</w:t>
      </w:r>
    </w:p>
    <w:p w14:paraId="54292416" w14:textId="77777777" w:rsidR="00D560C9" w:rsidRPr="00844988" w:rsidRDefault="00D560C9" w:rsidP="004771C9">
      <w:pPr>
        <w:pStyle w:val="Vireliouraai"/>
      </w:pPr>
    </w:p>
    <w:p w14:paraId="495A36FC" w14:textId="77777777" w:rsidR="00D560C9" w:rsidRPr="00844988" w:rsidRDefault="00D560C9" w:rsidP="004771C9">
      <w:pPr>
        <w:pStyle w:val="Vireliouraai"/>
      </w:pPr>
    </w:p>
    <w:p w14:paraId="24FC4DF8" w14:textId="77777777" w:rsidR="00D560C9" w:rsidRPr="00844988" w:rsidRDefault="00D560C9" w:rsidP="004771C9">
      <w:pPr>
        <w:pStyle w:val="Vireliouraai"/>
      </w:pPr>
    </w:p>
    <w:p w14:paraId="7E47F68F" w14:textId="77777777" w:rsidR="00D560C9" w:rsidRPr="00844988" w:rsidRDefault="00D560C9" w:rsidP="004771C9">
      <w:pPr>
        <w:pStyle w:val="Vireliouraai"/>
      </w:pPr>
    </w:p>
    <w:p w14:paraId="29CAD97E" w14:textId="77777777" w:rsidR="00D560C9" w:rsidRPr="00844988" w:rsidRDefault="00D560C9" w:rsidP="004771C9">
      <w:pPr>
        <w:pStyle w:val="Vireliouraai"/>
      </w:pPr>
    </w:p>
    <w:p w14:paraId="66066EE5" w14:textId="77777777" w:rsidR="00D560C9" w:rsidRPr="00844988" w:rsidRDefault="00D560C9" w:rsidP="004771C9">
      <w:pPr>
        <w:pStyle w:val="Vireliouraai"/>
      </w:pPr>
    </w:p>
    <w:p w14:paraId="1FD922E8" w14:textId="77777777" w:rsidR="004771C9" w:rsidRDefault="004771C9" w:rsidP="00EB5168">
      <w:pPr>
        <w:pStyle w:val="Autorius"/>
      </w:pPr>
      <w:r>
        <w:t xml:space="preserve">Atliko: </w:t>
      </w:r>
    </w:p>
    <w:p w14:paraId="681CDE58" w14:textId="20BD7324" w:rsidR="004771C9" w:rsidRDefault="004771C9" w:rsidP="00EB5168">
      <w:pPr>
        <w:pStyle w:val="Autorius"/>
      </w:pPr>
      <w:r>
        <w:tab/>
      </w:r>
      <w:r w:rsidR="00577E0E">
        <w:t>IFF-1/8</w:t>
      </w:r>
      <w:r w:rsidR="00AE7C8B">
        <w:t xml:space="preserve"> </w:t>
      </w:r>
      <w:r>
        <w:t xml:space="preserve">gr. </w:t>
      </w:r>
      <w:r w:rsidR="00AE7C8B">
        <w:t>studentas</w:t>
      </w:r>
    </w:p>
    <w:p w14:paraId="368ABB6C" w14:textId="2E3A66C5" w:rsidR="00D560C9" w:rsidRPr="00844988" w:rsidRDefault="004771C9" w:rsidP="00EB5168">
      <w:pPr>
        <w:pStyle w:val="Autorius"/>
      </w:pPr>
      <w:r>
        <w:tab/>
      </w:r>
      <w:r w:rsidR="00577E0E">
        <w:t>Matas Palujanskas</w:t>
      </w:r>
    </w:p>
    <w:p w14:paraId="0344F5D4" w14:textId="4CC55247" w:rsidR="00D560C9" w:rsidRPr="0052026C" w:rsidRDefault="00CD58DB" w:rsidP="00EB5168">
      <w:pPr>
        <w:pStyle w:val="Autorius"/>
      </w:pPr>
      <w:r>
        <w:tab/>
      </w:r>
      <w:r w:rsidR="00844988" w:rsidRPr="00844988">
        <w:fldChar w:fldCharType="begin"/>
      </w:r>
      <w:r w:rsidR="00844988" w:rsidRPr="00844988">
        <w:instrText xml:space="preserve"> TIME \@ "yyyy 'm.' MMMM d 'd.'" </w:instrText>
      </w:r>
      <w:r w:rsidR="00844988" w:rsidRPr="00844988">
        <w:fldChar w:fldCharType="separate"/>
      </w:r>
      <w:r w:rsidR="00EA3641">
        <w:rPr>
          <w:noProof/>
        </w:rPr>
        <w:t>2023 m. kovo 1 d.</w:t>
      </w:r>
      <w:r w:rsidR="00844988" w:rsidRPr="00844988">
        <w:fldChar w:fldCharType="end"/>
      </w:r>
    </w:p>
    <w:p w14:paraId="07978675" w14:textId="77777777" w:rsidR="004771C9" w:rsidRDefault="00D560C9" w:rsidP="00EB5168">
      <w:pPr>
        <w:pStyle w:val="Autorius"/>
      </w:pPr>
      <w:r w:rsidRPr="0052026C">
        <w:t>Priėmė:</w:t>
      </w:r>
    </w:p>
    <w:p w14:paraId="5B0DF213" w14:textId="297060E8" w:rsidR="00D560C9" w:rsidRPr="0052026C" w:rsidRDefault="004771C9" w:rsidP="00EB5168">
      <w:pPr>
        <w:pStyle w:val="Autorius"/>
      </w:pPr>
      <w:r>
        <w:tab/>
      </w:r>
      <w:r w:rsidR="00577E0E" w:rsidRPr="00577E0E">
        <w:t>doc. Sajavičius Svajūnas</w:t>
      </w:r>
    </w:p>
    <w:p w14:paraId="410C9CE2" w14:textId="77777777" w:rsidR="00CD58DB" w:rsidRPr="00844988" w:rsidRDefault="00CD58DB" w:rsidP="004771C9">
      <w:pPr>
        <w:pStyle w:val="Vireliouraai"/>
      </w:pPr>
    </w:p>
    <w:p w14:paraId="1BEB5A6D" w14:textId="77777777" w:rsidR="00D560C9" w:rsidRPr="00844988" w:rsidRDefault="00D560C9" w:rsidP="004771C9">
      <w:pPr>
        <w:pStyle w:val="Vireliouraai"/>
      </w:pPr>
    </w:p>
    <w:p w14:paraId="2EF8D6A6" w14:textId="77777777" w:rsidR="00D560C9" w:rsidRPr="00844988" w:rsidRDefault="00D560C9" w:rsidP="004771C9">
      <w:pPr>
        <w:pStyle w:val="Vireliouraai"/>
      </w:pPr>
    </w:p>
    <w:p w14:paraId="1B4F69FC" w14:textId="77777777" w:rsidR="00CD58DB" w:rsidRDefault="00CD58DB" w:rsidP="004771C9">
      <w:pPr>
        <w:pStyle w:val="Vireliouraai"/>
      </w:pPr>
    </w:p>
    <w:p w14:paraId="50A1AD8E" w14:textId="77777777" w:rsidR="00CD58DB" w:rsidRDefault="00CD58DB" w:rsidP="004771C9">
      <w:pPr>
        <w:pStyle w:val="Vireliouraai"/>
      </w:pPr>
    </w:p>
    <w:p w14:paraId="658C0596" w14:textId="77777777" w:rsidR="00CD58DB" w:rsidRDefault="00CD58DB" w:rsidP="004771C9">
      <w:pPr>
        <w:pStyle w:val="Vireliouraai"/>
      </w:pPr>
    </w:p>
    <w:p w14:paraId="47BF4600" w14:textId="77777777" w:rsidR="0052026C" w:rsidRPr="00844988" w:rsidRDefault="0052026C" w:rsidP="004771C9">
      <w:pPr>
        <w:pStyle w:val="Vireliouraai"/>
      </w:pPr>
    </w:p>
    <w:p w14:paraId="0FED472B" w14:textId="0BE9536E" w:rsidR="0052026C" w:rsidRDefault="00D560C9" w:rsidP="00CD083D">
      <w:pPr>
        <w:pStyle w:val="Vireliouraai"/>
        <w:ind w:firstLine="0"/>
      </w:pPr>
      <w:r w:rsidRPr="00844988">
        <w:t>KAUNAS 20</w:t>
      </w:r>
      <w:r w:rsidR="008F16CF">
        <w:t>23</w:t>
      </w:r>
    </w:p>
    <w:p w14:paraId="1CCFF5F2" w14:textId="77777777" w:rsidR="0052026C" w:rsidRDefault="0052026C" w:rsidP="0015714D">
      <w:pPr>
        <w:sectPr w:rsidR="0052026C" w:rsidSect="00322B4F">
          <w:footerReference w:type="even" r:id="rId8"/>
          <w:footerReference w:type="default" r:id="rId9"/>
          <w:headerReference w:type="first" r:id="rId10"/>
          <w:pgSz w:w="11906" w:h="16838"/>
          <w:pgMar w:top="851" w:right="567" w:bottom="851" w:left="1418" w:header="567" w:footer="567" w:gutter="0"/>
          <w:cols w:space="720"/>
          <w:titlePg/>
        </w:sectPr>
      </w:pPr>
    </w:p>
    <w:p w14:paraId="711AF6AA" w14:textId="77777777" w:rsidR="00D560C9" w:rsidRPr="0015714D" w:rsidRDefault="00D560C9" w:rsidP="00816B92">
      <w:pPr>
        <w:pStyle w:val="Vireliouraai"/>
        <w:ind w:firstLine="0"/>
      </w:pPr>
      <w:r w:rsidRPr="00844988">
        <w:lastRenderedPageBreak/>
        <w:t>TURINYS</w:t>
      </w:r>
    </w:p>
    <w:p w14:paraId="3275C8FA" w14:textId="77777777" w:rsidR="00D560C9" w:rsidRDefault="00D560C9" w:rsidP="0052026C"/>
    <w:p w14:paraId="7924D6E8" w14:textId="693E32FF" w:rsidR="00F670E7" w:rsidRDefault="00D560C9">
      <w:pPr>
        <w:pStyle w:val="Turiny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EB5168">
        <w:fldChar w:fldCharType="begin"/>
      </w:r>
      <w:r w:rsidRPr="00844988">
        <w:instrText xml:space="preserve"> TOC \o "1-3" </w:instrText>
      </w:r>
      <w:r w:rsidRPr="00EB5168">
        <w:fldChar w:fldCharType="separate"/>
      </w:r>
      <w:r w:rsidR="00F670E7">
        <w:rPr>
          <w:noProof/>
        </w:rPr>
        <w:t>1.</w:t>
      </w:r>
      <w:r w:rsidR="00F670E7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 w:rsidR="00F670E7">
        <w:rPr>
          <w:noProof/>
        </w:rPr>
        <w:t>C++(L1)</w:t>
      </w:r>
      <w:r w:rsidR="00F670E7">
        <w:rPr>
          <w:noProof/>
        </w:rPr>
        <w:tab/>
      </w:r>
      <w:r w:rsidR="00F670E7">
        <w:rPr>
          <w:noProof/>
        </w:rPr>
        <w:fldChar w:fldCharType="begin"/>
      </w:r>
      <w:r w:rsidR="00F670E7">
        <w:rPr>
          <w:noProof/>
        </w:rPr>
        <w:instrText xml:space="preserve"> PAGEREF _Toc128603884 \h </w:instrText>
      </w:r>
      <w:r w:rsidR="00F670E7">
        <w:rPr>
          <w:noProof/>
        </w:rPr>
      </w:r>
      <w:r w:rsidR="00F670E7">
        <w:rPr>
          <w:noProof/>
        </w:rPr>
        <w:fldChar w:fldCharType="separate"/>
      </w:r>
      <w:r w:rsidR="00EA3641">
        <w:rPr>
          <w:noProof/>
        </w:rPr>
        <w:t>3</w:t>
      </w:r>
      <w:r w:rsidR="00F670E7">
        <w:rPr>
          <w:noProof/>
        </w:rPr>
        <w:fldChar w:fldCharType="end"/>
      </w:r>
    </w:p>
    <w:p w14:paraId="1555724D" w14:textId="6C8EA332" w:rsidR="00F670E7" w:rsidRDefault="00F670E7">
      <w:pPr>
        <w:pStyle w:val="Turinys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_Toc128603885 \h </w:instrText>
      </w:r>
      <w:r>
        <w:rPr>
          <w:noProof/>
        </w:rPr>
      </w:r>
      <w:r>
        <w:rPr>
          <w:noProof/>
        </w:rPr>
        <w:fldChar w:fldCharType="separate"/>
      </w:r>
      <w:r w:rsidR="00EA3641">
        <w:rPr>
          <w:noProof/>
        </w:rPr>
        <w:t>3</w:t>
      </w:r>
      <w:r>
        <w:rPr>
          <w:noProof/>
        </w:rPr>
        <w:fldChar w:fldCharType="end"/>
      </w:r>
    </w:p>
    <w:p w14:paraId="0A0EBCBB" w14:textId="21C3FDD9" w:rsidR="00F670E7" w:rsidRDefault="00F670E7">
      <w:pPr>
        <w:pStyle w:val="Turinys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_Toc128603886 \h </w:instrText>
      </w:r>
      <w:r>
        <w:rPr>
          <w:noProof/>
        </w:rPr>
      </w:r>
      <w:r>
        <w:rPr>
          <w:noProof/>
        </w:rPr>
        <w:fldChar w:fldCharType="separate"/>
      </w:r>
      <w:r w:rsidR="00EA3641">
        <w:rPr>
          <w:noProof/>
        </w:rPr>
        <w:t>4</w:t>
      </w:r>
      <w:r>
        <w:rPr>
          <w:noProof/>
        </w:rPr>
        <w:fldChar w:fldCharType="end"/>
      </w:r>
    </w:p>
    <w:p w14:paraId="726B13B8" w14:textId="2BCADF7B" w:rsidR="00F670E7" w:rsidRDefault="00F670E7">
      <w:pPr>
        <w:pStyle w:val="Turinys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_Toc128603887 \h </w:instrText>
      </w:r>
      <w:r>
        <w:rPr>
          <w:noProof/>
        </w:rPr>
      </w:r>
      <w:r>
        <w:rPr>
          <w:noProof/>
        </w:rPr>
        <w:fldChar w:fldCharType="separate"/>
      </w:r>
      <w:r w:rsidR="00EA3641">
        <w:rPr>
          <w:noProof/>
        </w:rPr>
        <w:t>7</w:t>
      </w:r>
      <w:r>
        <w:rPr>
          <w:noProof/>
        </w:rPr>
        <w:fldChar w:fldCharType="end"/>
      </w:r>
    </w:p>
    <w:p w14:paraId="4A2DD14E" w14:textId="10E0661E" w:rsidR="00D560C9" w:rsidRPr="0015714D" w:rsidRDefault="00D560C9" w:rsidP="00EA7E22">
      <w:pPr>
        <w:ind w:firstLine="0"/>
      </w:pPr>
      <w:r w:rsidRPr="00EB5168">
        <w:fldChar w:fldCharType="end"/>
      </w:r>
    </w:p>
    <w:p w14:paraId="5AC37ED1" w14:textId="77177DB7" w:rsidR="00990D35" w:rsidRDefault="00990D35" w:rsidP="00B93D28">
      <w:pPr>
        <w:pStyle w:val="Antrat1"/>
        <w:numPr>
          <w:ilvl w:val="0"/>
          <w:numId w:val="0"/>
        </w:numPr>
      </w:pPr>
    </w:p>
    <w:p w14:paraId="5B3EDC20" w14:textId="158FA134" w:rsidR="008F16CF" w:rsidRDefault="008F16CF" w:rsidP="008F16CF"/>
    <w:p w14:paraId="4227F8BE" w14:textId="127E7B5A" w:rsidR="008F16CF" w:rsidRDefault="008F16CF" w:rsidP="008F16CF"/>
    <w:p w14:paraId="194ED582" w14:textId="00619D58" w:rsidR="008F16CF" w:rsidRDefault="008F16CF" w:rsidP="008F16CF"/>
    <w:p w14:paraId="3BDDE687" w14:textId="4AE18D4E" w:rsidR="008F16CF" w:rsidRDefault="008F16CF" w:rsidP="008F16CF"/>
    <w:p w14:paraId="49F6BD68" w14:textId="19CD10FB" w:rsidR="008F16CF" w:rsidRDefault="008F16CF" w:rsidP="008F16CF"/>
    <w:p w14:paraId="6B112A9F" w14:textId="0C9D13DF" w:rsidR="008F16CF" w:rsidRDefault="008F16CF" w:rsidP="008F16CF"/>
    <w:p w14:paraId="010FFA1A" w14:textId="5CFA71BD" w:rsidR="008F16CF" w:rsidRDefault="008F16CF" w:rsidP="008F16CF"/>
    <w:p w14:paraId="0EEA45A4" w14:textId="4C7E6BAF" w:rsidR="008F16CF" w:rsidRDefault="008F16CF" w:rsidP="008F16CF"/>
    <w:p w14:paraId="28F600E0" w14:textId="008C6539" w:rsidR="008F16CF" w:rsidRDefault="008F16CF" w:rsidP="008F16CF"/>
    <w:p w14:paraId="2513F900" w14:textId="0A443ECF" w:rsidR="008F16CF" w:rsidRDefault="008F16CF" w:rsidP="008F16CF"/>
    <w:p w14:paraId="772A46F4" w14:textId="2BF0E63B" w:rsidR="008F16CF" w:rsidRDefault="008F16CF" w:rsidP="008F16CF"/>
    <w:p w14:paraId="53BD30BC" w14:textId="1C038B31" w:rsidR="008F16CF" w:rsidRDefault="008F16CF" w:rsidP="008F16CF"/>
    <w:p w14:paraId="4EFFAA0C" w14:textId="412B60A2" w:rsidR="008F16CF" w:rsidRDefault="008F16CF" w:rsidP="008F16CF"/>
    <w:p w14:paraId="3826EB43" w14:textId="481C3CF6" w:rsidR="008F16CF" w:rsidRDefault="008F16CF" w:rsidP="008F16CF"/>
    <w:p w14:paraId="7E5B781D" w14:textId="161BED12" w:rsidR="008F16CF" w:rsidRDefault="008F16CF" w:rsidP="008F16CF"/>
    <w:p w14:paraId="48627AD2" w14:textId="050E955F" w:rsidR="008F16CF" w:rsidRDefault="008F16CF" w:rsidP="008F16CF"/>
    <w:p w14:paraId="1B851124" w14:textId="5AEF4B52" w:rsidR="008F16CF" w:rsidRDefault="008F16CF" w:rsidP="008F16CF"/>
    <w:p w14:paraId="2929804D" w14:textId="382BD8F3" w:rsidR="008F16CF" w:rsidRDefault="008F16CF" w:rsidP="008F16CF"/>
    <w:p w14:paraId="052EA6FE" w14:textId="69C9010A" w:rsidR="008F16CF" w:rsidRDefault="008F16CF" w:rsidP="008F16CF"/>
    <w:p w14:paraId="5F39C143" w14:textId="45B7FF02" w:rsidR="008F16CF" w:rsidRDefault="008F16CF" w:rsidP="008F16CF"/>
    <w:p w14:paraId="3EBEB722" w14:textId="3584712A" w:rsidR="008F16CF" w:rsidRDefault="008F16CF" w:rsidP="008F16CF"/>
    <w:p w14:paraId="34F61B9F" w14:textId="608E618D" w:rsidR="008F16CF" w:rsidRDefault="008F16CF" w:rsidP="008F16CF"/>
    <w:p w14:paraId="5141404E" w14:textId="4F4CC142" w:rsidR="008F16CF" w:rsidRDefault="008F16CF" w:rsidP="008F16CF"/>
    <w:p w14:paraId="4E9EE169" w14:textId="403A4A38" w:rsidR="008F16CF" w:rsidRDefault="008F16CF" w:rsidP="008F16CF"/>
    <w:p w14:paraId="173E0E5A" w14:textId="42B95B87" w:rsidR="008F16CF" w:rsidRDefault="008F16CF" w:rsidP="008F16CF"/>
    <w:p w14:paraId="5BF912CC" w14:textId="7D530442" w:rsidR="008F16CF" w:rsidRDefault="008F16CF" w:rsidP="008F16CF"/>
    <w:p w14:paraId="74D7443F" w14:textId="016210DD" w:rsidR="008F16CF" w:rsidRDefault="008F16CF" w:rsidP="008F16CF"/>
    <w:p w14:paraId="2A2D9806" w14:textId="322DD854" w:rsidR="008F16CF" w:rsidRDefault="008F16CF" w:rsidP="008F16CF"/>
    <w:p w14:paraId="23D0CBB2" w14:textId="1C233E33" w:rsidR="008F16CF" w:rsidRDefault="008F16CF" w:rsidP="008F16CF"/>
    <w:p w14:paraId="0F15F426" w14:textId="584407D1" w:rsidR="008F16CF" w:rsidRDefault="008F16CF" w:rsidP="008F16CF"/>
    <w:p w14:paraId="44ECD35A" w14:textId="4C74ED93" w:rsidR="008F16CF" w:rsidRDefault="008F16CF" w:rsidP="008F16CF"/>
    <w:p w14:paraId="3CCAFDFD" w14:textId="527EA7BA" w:rsidR="008F16CF" w:rsidRDefault="008F16CF" w:rsidP="008F16CF"/>
    <w:p w14:paraId="5FF57C16" w14:textId="67A638F3" w:rsidR="008F16CF" w:rsidRDefault="008F16CF" w:rsidP="008F16CF"/>
    <w:p w14:paraId="6EE39DC3" w14:textId="2D2839BA" w:rsidR="008F16CF" w:rsidRDefault="008F16CF" w:rsidP="008F16CF"/>
    <w:p w14:paraId="7B3B6005" w14:textId="2FDF9CA6" w:rsidR="008F16CF" w:rsidRDefault="008F16CF" w:rsidP="008F16CF"/>
    <w:p w14:paraId="30895776" w14:textId="1FED0477" w:rsidR="008F16CF" w:rsidRDefault="008F16CF" w:rsidP="008F16CF"/>
    <w:p w14:paraId="62D0FE5A" w14:textId="06BABA96" w:rsidR="008F16CF" w:rsidRDefault="008F16CF" w:rsidP="008F16CF"/>
    <w:p w14:paraId="4494B195" w14:textId="176D7799" w:rsidR="008F16CF" w:rsidRDefault="008F16CF" w:rsidP="008F16CF"/>
    <w:p w14:paraId="5D91F395" w14:textId="433A9483" w:rsidR="008F16CF" w:rsidRDefault="008F16CF" w:rsidP="008F16CF"/>
    <w:p w14:paraId="39604952" w14:textId="3DE99F90" w:rsidR="008F16CF" w:rsidRDefault="008F16CF" w:rsidP="008F16CF"/>
    <w:p w14:paraId="469B29CF" w14:textId="499FC383" w:rsidR="008F16CF" w:rsidRDefault="008F16CF" w:rsidP="008F16CF"/>
    <w:p w14:paraId="111C6637" w14:textId="3589EE01" w:rsidR="008F16CF" w:rsidRDefault="008F16CF" w:rsidP="008F16CF"/>
    <w:p w14:paraId="077C711C" w14:textId="4C0C035B" w:rsidR="00F670E7" w:rsidRDefault="00F670E7" w:rsidP="008F16CF"/>
    <w:p w14:paraId="03E99F24" w14:textId="0291CD83" w:rsidR="00F670E7" w:rsidRDefault="00F670E7" w:rsidP="008F16CF"/>
    <w:p w14:paraId="2E85C8D2" w14:textId="77777777" w:rsidR="00F670E7" w:rsidRDefault="00F670E7" w:rsidP="008F16CF"/>
    <w:p w14:paraId="0ACB3553" w14:textId="39744EB0" w:rsidR="008F16CF" w:rsidRPr="008F16CF" w:rsidRDefault="008F16CF" w:rsidP="00F670E7">
      <w:pPr>
        <w:pStyle w:val="Antrat1"/>
        <w:tabs>
          <w:tab w:val="clear" w:pos="1276"/>
          <w:tab w:val="num" w:pos="851"/>
        </w:tabs>
        <w:ind w:left="426"/>
      </w:pPr>
      <w:bookmarkStart w:id="0" w:name="_Toc128603884"/>
      <w:r>
        <w:lastRenderedPageBreak/>
        <w:t>C++(L1)</w:t>
      </w:r>
      <w:bookmarkEnd w:id="0"/>
    </w:p>
    <w:p w14:paraId="1709D0C0" w14:textId="23E10728" w:rsidR="008F16CF" w:rsidRDefault="008F16CF" w:rsidP="00F670E7">
      <w:pPr>
        <w:pStyle w:val="Antrat2"/>
        <w:tabs>
          <w:tab w:val="clear" w:pos="2268"/>
          <w:tab w:val="num" w:pos="709"/>
        </w:tabs>
        <w:ind w:left="284" w:firstLine="0"/>
      </w:pPr>
      <w:bookmarkStart w:id="1" w:name="_Toc128603885"/>
      <w:r>
        <w:t>Darbo užduotis</w:t>
      </w:r>
      <w:bookmarkEnd w:id="1"/>
    </w:p>
    <w:p w14:paraId="0ADC4567" w14:textId="02B770D8" w:rsidR="008F16CF" w:rsidRDefault="008F16CF" w:rsidP="008F16CF"/>
    <w:p w14:paraId="5270C41E" w14:textId="4B208ED6" w:rsidR="00F670E7" w:rsidRDefault="00F670E7" w:rsidP="008F16CF"/>
    <w:p w14:paraId="3B1493B7" w14:textId="77777777" w:rsidR="00F670E7" w:rsidRDefault="00F670E7" w:rsidP="008F16CF"/>
    <w:p w14:paraId="43174133" w14:textId="07CD2CC7" w:rsidR="008F16CF" w:rsidRPr="008F16CF" w:rsidRDefault="008F16CF" w:rsidP="008F16CF">
      <w:r>
        <w:t>p575</w:t>
      </w:r>
    </w:p>
    <w:p w14:paraId="09EA2910" w14:textId="603AAD37" w:rsidR="008F16CF" w:rsidRPr="008F16CF" w:rsidRDefault="008F16CF" w:rsidP="008F16CF">
      <w:r w:rsidRPr="008F16CF">
        <w:rPr>
          <w:noProof/>
        </w:rPr>
        <w:drawing>
          <wp:anchor distT="0" distB="0" distL="114300" distR="114300" simplePos="0" relativeHeight="251657216" behindDoc="0" locked="0" layoutInCell="1" allowOverlap="1" wp14:anchorId="59F41E60" wp14:editId="00056779">
            <wp:simplePos x="0" y="0"/>
            <wp:positionH relativeFrom="margin">
              <wp:posOffset>-498475</wp:posOffset>
            </wp:positionH>
            <wp:positionV relativeFrom="margin">
              <wp:posOffset>1414145</wp:posOffset>
            </wp:positionV>
            <wp:extent cx="6299835" cy="4481195"/>
            <wp:effectExtent l="0" t="0" r="5715" b="0"/>
            <wp:wrapSquare wrapText="bothSides"/>
            <wp:docPr id="1" name="Paveikslėlis 1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veikslėlis 1" descr="Paveikslėlis, kuriame yra žinutė&#10;&#10;Automatiškai sugeneruotas aprašyma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99157A" w14:textId="08004335" w:rsidR="008F16CF" w:rsidRPr="008F16CF" w:rsidRDefault="008F16CF" w:rsidP="008F16CF">
      <w:pPr>
        <w:ind w:firstLine="142"/>
      </w:pPr>
    </w:p>
    <w:p w14:paraId="68367C39" w14:textId="4900583B" w:rsidR="008F16CF" w:rsidRPr="008F16CF" w:rsidRDefault="008F16CF" w:rsidP="008F16CF"/>
    <w:p w14:paraId="283BF5EB" w14:textId="19D90C20" w:rsidR="008F16CF" w:rsidRDefault="008F16CF" w:rsidP="008F16CF"/>
    <w:p w14:paraId="36B2E538" w14:textId="2E841E7C" w:rsidR="008F16CF" w:rsidRPr="008F16CF" w:rsidRDefault="008F16CF" w:rsidP="008F16CF"/>
    <w:p w14:paraId="1D9237D1" w14:textId="0D740C52" w:rsidR="008F16CF" w:rsidRPr="008F16CF" w:rsidRDefault="008F16CF" w:rsidP="008F16CF"/>
    <w:p w14:paraId="38094C87" w14:textId="57C9AD5C" w:rsidR="008F16CF" w:rsidRPr="008F16CF" w:rsidRDefault="008F16CF" w:rsidP="008F16CF"/>
    <w:p w14:paraId="6F0C85D9" w14:textId="4E77D775" w:rsidR="008F16CF" w:rsidRPr="008F16CF" w:rsidRDefault="008F16CF" w:rsidP="008F16CF"/>
    <w:p w14:paraId="669186A2" w14:textId="77E6DA9A" w:rsidR="008F16CF" w:rsidRPr="008F16CF" w:rsidRDefault="008F16CF" w:rsidP="008F16CF"/>
    <w:p w14:paraId="6E5D3968" w14:textId="0970478A" w:rsidR="008F16CF" w:rsidRPr="008F16CF" w:rsidRDefault="008F16CF" w:rsidP="008F16CF"/>
    <w:p w14:paraId="33753D3E" w14:textId="33BB51A2" w:rsidR="008F16CF" w:rsidRPr="008F16CF" w:rsidRDefault="008F16CF" w:rsidP="008F16CF"/>
    <w:p w14:paraId="34379316" w14:textId="531287A9" w:rsidR="008F16CF" w:rsidRPr="008F16CF" w:rsidRDefault="008F16CF" w:rsidP="008F16CF"/>
    <w:p w14:paraId="08EB41FA" w14:textId="444ED6A8" w:rsidR="008F16CF" w:rsidRPr="008F16CF" w:rsidRDefault="008F16CF" w:rsidP="008F16CF"/>
    <w:p w14:paraId="1F8DC5C6" w14:textId="1CE8EF22" w:rsidR="008F16CF" w:rsidRPr="008F16CF" w:rsidRDefault="008F16CF" w:rsidP="008F16CF"/>
    <w:p w14:paraId="2F2AB9A7" w14:textId="15210E64" w:rsidR="008F16CF" w:rsidRPr="008F16CF" w:rsidRDefault="008F16CF" w:rsidP="008F16CF"/>
    <w:p w14:paraId="3031DA30" w14:textId="038C1E56" w:rsidR="008F16CF" w:rsidRPr="008F16CF" w:rsidRDefault="008F16CF" w:rsidP="008F16CF"/>
    <w:p w14:paraId="317473E1" w14:textId="5B8E3FC6" w:rsidR="008F16CF" w:rsidRPr="008F16CF" w:rsidRDefault="008F16CF" w:rsidP="008F16CF"/>
    <w:p w14:paraId="7B31823E" w14:textId="355E7345" w:rsidR="008F16CF" w:rsidRPr="008F16CF" w:rsidRDefault="008F16CF" w:rsidP="008F16CF"/>
    <w:p w14:paraId="0378E387" w14:textId="4FBD7421" w:rsidR="008F16CF" w:rsidRPr="008F16CF" w:rsidRDefault="008F16CF" w:rsidP="008F16CF"/>
    <w:p w14:paraId="321CF7C5" w14:textId="1C5A1BFB" w:rsidR="008F16CF" w:rsidRPr="008F16CF" w:rsidRDefault="008F16CF" w:rsidP="008F16CF"/>
    <w:p w14:paraId="47F036BD" w14:textId="6570C03B" w:rsidR="008F16CF" w:rsidRPr="008F16CF" w:rsidRDefault="008F16CF" w:rsidP="008F16CF"/>
    <w:p w14:paraId="318B93E4" w14:textId="52B5605A" w:rsidR="008F16CF" w:rsidRPr="008F16CF" w:rsidRDefault="008F16CF" w:rsidP="008F16CF"/>
    <w:p w14:paraId="133E4453" w14:textId="56CFDFA5" w:rsidR="008F16CF" w:rsidRPr="008F16CF" w:rsidRDefault="008F16CF" w:rsidP="008F16CF"/>
    <w:p w14:paraId="7FC39F52" w14:textId="0EC3F997" w:rsidR="008F16CF" w:rsidRPr="008F16CF" w:rsidRDefault="008F16CF" w:rsidP="008F16CF"/>
    <w:p w14:paraId="0F4ABF72" w14:textId="419F249F" w:rsidR="008F16CF" w:rsidRPr="008F16CF" w:rsidRDefault="008F16CF" w:rsidP="008F16CF"/>
    <w:p w14:paraId="114CC80C" w14:textId="49A3377F" w:rsidR="008F16CF" w:rsidRPr="008F16CF" w:rsidRDefault="008F16CF" w:rsidP="008F16CF"/>
    <w:p w14:paraId="1594D363" w14:textId="097E450D" w:rsidR="008F16CF" w:rsidRPr="008F16CF" w:rsidRDefault="008F16CF" w:rsidP="008F16CF"/>
    <w:p w14:paraId="4C2BAD28" w14:textId="429EC287" w:rsidR="008F16CF" w:rsidRPr="008F16CF" w:rsidRDefault="008F16CF" w:rsidP="008F16CF"/>
    <w:p w14:paraId="5F999D91" w14:textId="64C96D94" w:rsidR="008F16CF" w:rsidRPr="008F16CF" w:rsidRDefault="008F16CF" w:rsidP="008F16CF">
      <w:r w:rsidRPr="008F16CF">
        <w:rPr>
          <w:noProof/>
        </w:rPr>
        <w:drawing>
          <wp:anchor distT="0" distB="0" distL="114300" distR="114300" simplePos="0" relativeHeight="251660288" behindDoc="0" locked="0" layoutInCell="1" allowOverlap="1" wp14:anchorId="12A7E970" wp14:editId="6D564E40">
            <wp:simplePos x="0" y="0"/>
            <wp:positionH relativeFrom="margin">
              <wp:posOffset>-445135</wp:posOffset>
            </wp:positionH>
            <wp:positionV relativeFrom="margin">
              <wp:posOffset>5901055</wp:posOffset>
            </wp:positionV>
            <wp:extent cx="5006340" cy="3695700"/>
            <wp:effectExtent l="0" t="0" r="3810" b="0"/>
            <wp:wrapSquare wrapText="bothSides"/>
            <wp:docPr id="2" name="Paveikslėlis 2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veikslėlis 2" descr="Paveikslėlis, kuriame yra žinutė&#10;&#10;Automatiškai sugeneruotas aprašyma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69A8E4" w14:textId="24A1B227" w:rsidR="008F16CF" w:rsidRPr="008F16CF" w:rsidRDefault="008F16CF" w:rsidP="008F16CF"/>
    <w:p w14:paraId="0593C788" w14:textId="115A6DE6" w:rsidR="008F16CF" w:rsidRPr="008F16CF" w:rsidRDefault="008F16CF" w:rsidP="008F16CF"/>
    <w:p w14:paraId="5536BA97" w14:textId="2FA108E0" w:rsidR="008F16CF" w:rsidRPr="008F16CF" w:rsidRDefault="008F16CF" w:rsidP="008F16CF"/>
    <w:p w14:paraId="4FDE40EE" w14:textId="1C6DD636" w:rsidR="008F16CF" w:rsidRPr="008F16CF" w:rsidRDefault="008F16CF" w:rsidP="008F16CF"/>
    <w:p w14:paraId="3CBF90BC" w14:textId="1C206234" w:rsidR="008F16CF" w:rsidRPr="008F16CF" w:rsidRDefault="008F16CF" w:rsidP="008F16CF"/>
    <w:p w14:paraId="21641991" w14:textId="18359DC1" w:rsidR="008F16CF" w:rsidRPr="008F16CF" w:rsidRDefault="008F16CF" w:rsidP="008F16CF"/>
    <w:p w14:paraId="5BF1B2EE" w14:textId="626A28AE" w:rsidR="008F16CF" w:rsidRPr="008F16CF" w:rsidRDefault="008F16CF" w:rsidP="008F16CF"/>
    <w:p w14:paraId="1DA77B59" w14:textId="3D33BA88" w:rsidR="008F16CF" w:rsidRPr="008F16CF" w:rsidRDefault="008F16CF" w:rsidP="008F16CF"/>
    <w:p w14:paraId="0487CBE7" w14:textId="68A5FDE2" w:rsidR="008F16CF" w:rsidRPr="008F16CF" w:rsidRDefault="008F16CF" w:rsidP="008F16CF"/>
    <w:p w14:paraId="4309C44F" w14:textId="68BCD22E" w:rsidR="008F16CF" w:rsidRPr="008F16CF" w:rsidRDefault="008F16CF" w:rsidP="008F16CF"/>
    <w:p w14:paraId="2ED8137E" w14:textId="32708804" w:rsidR="008F16CF" w:rsidRPr="008F16CF" w:rsidRDefault="008F16CF" w:rsidP="008F16CF"/>
    <w:p w14:paraId="221EC09F" w14:textId="10D04BF6" w:rsidR="008F16CF" w:rsidRDefault="008F16CF" w:rsidP="008F16CF"/>
    <w:p w14:paraId="36881FC8" w14:textId="77777777" w:rsidR="009749FE" w:rsidRDefault="009749FE" w:rsidP="008F16CF">
      <w:pPr>
        <w:tabs>
          <w:tab w:val="left" w:pos="1764"/>
        </w:tabs>
      </w:pPr>
    </w:p>
    <w:p w14:paraId="42BD9BEB" w14:textId="77777777" w:rsidR="009749FE" w:rsidRDefault="009749FE" w:rsidP="008F16CF">
      <w:pPr>
        <w:tabs>
          <w:tab w:val="left" w:pos="1764"/>
        </w:tabs>
      </w:pPr>
    </w:p>
    <w:p w14:paraId="226DAB2D" w14:textId="77777777" w:rsidR="009749FE" w:rsidRDefault="009749FE" w:rsidP="008F16CF">
      <w:pPr>
        <w:tabs>
          <w:tab w:val="left" w:pos="1764"/>
        </w:tabs>
      </w:pPr>
    </w:p>
    <w:p w14:paraId="69203787" w14:textId="77777777" w:rsidR="009749FE" w:rsidRDefault="009749FE" w:rsidP="008F16CF">
      <w:pPr>
        <w:tabs>
          <w:tab w:val="left" w:pos="1764"/>
        </w:tabs>
      </w:pPr>
    </w:p>
    <w:p w14:paraId="3EFF3582" w14:textId="77777777" w:rsidR="009749FE" w:rsidRDefault="009749FE" w:rsidP="008F16CF">
      <w:pPr>
        <w:tabs>
          <w:tab w:val="left" w:pos="1764"/>
        </w:tabs>
      </w:pPr>
    </w:p>
    <w:p w14:paraId="302CC1FC" w14:textId="77777777" w:rsidR="009749FE" w:rsidRDefault="009749FE" w:rsidP="008F16CF">
      <w:pPr>
        <w:tabs>
          <w:tab w:val="left" w:pos="1764"/>
        </w:tabs>
      </w:pPr>
    </w:p>
    <w:p w14:paraId="59931A7C" w14:textId="77777777" w:rsidR="009749FE" w:rsidRDefault="009749FE" w:rsidP="008F16CF">
      <w:pPr>
        <w:tabs>
          <w:tab w:val="left" w:pos="1764"/>
        </w:tabs>
      </w:pPr>
    </w:p>
    <w:p w14:paraId="7631A407" w14:textId="77777777" w:rsidR="009749FE" w:rsidRDefault="009749FE" w:rsidP="008F16CF">
      <w:pPr>
        <w:tabs>
          <w:tab w:val="left" w:pos="1764"/>
        </w:tabs>
      </w:pPr>
    </w:p>
    <w:p w14:paraId="53D4943D" w14:textId="77777777" w:rsidR="009749FE" w:rsidRDefault="009749FE" w:rsidP="008F16CF">
      <w:pPr>
        <w:tabs>
          <w:tab w:val="left" w:pos="1764"/>
        </w:tabs>
      </w:pPr>
    </w:p>
    <w:p w14:paraId="63777C5A" w14:textId="77777777" w:rsidR="009749FE" w:rsidRDefault="009749FE" w:rsidP="008F16CF">
      <w:pPr>
        <w:tabs>
          <w:tab w:val="left" w:pos="1764"/>
        </w:tabs>
      </w:pPr>
    </w:p>
    <w:p w14:paraId="34AF9B72" w14:textId="77777777" w:rsidR="009749FE" w:rsidRDefault="009749FE" w:rsidP="008F16CF">
      <w:pPr>
        <w:tabs>
          <w:tab w:val="left" w:pos="1764"/>
        </w:tabs>
      </w:pPr>
    </w:p>
    <w:p w14:paraId="2A3C6091" w14:textId="77777777" w:rsidR="009749FE" w:rsidRDefault="009749FE" w:rsidP="009749FE">
      <w:pPr>
        <w:pStyle w:val="Antrat2"/>
        <w:tabs>
          <w:tab w:val="clear" w:pos="2268"/>
          <w:tab w:val="num" w:pos="993"/>
        </w:tabs>
        <w:ind w:hanging="1701"/>
      </w:pPr>
      <w:r>
        <w:lastRenderedPageBreak/>
        <w:t xml:space="preserve"> </w:t>
      </w:r>
      <w:bookmarkStart w:id="2" w:name="_Toc128603886"/>
      <w:r>
        <w:t>Programos tekstas</w:t>
      </w:r>
      <w:bookmarkEnd w:id="2"/>
    </w:p>
    <w:p w14:paraId="6FD49836" w14:textId="77777777" w:rsidR="009749FE" w:rsidRDefault="009749FE" w:rsidP="009749FE"/>
    <w:p w14:paraId="3AB6DBD1" w14:textId="77777777" w:rsidR="009749FE" w:rsidRDefault="009749FE" w:rsidP="009749FE"/>
    <w:p w14:paraId="0B522217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#include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&lt;iostream&gt;</w:t>
      </w:r>
    </w:p>
    <w:p w14:paraId="68F295B5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#include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&lt;</w:t>
      </w:r>
      <w:proofErr w:type="spellStart"/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fstream</w:t>
      </w:r>
      <w:proofErr w:type="spellEnd"/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&gt;</w:t>
      </w:r>
    </w:p>
    <w:p w14:paraId="3D663A4A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#include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&lt;string&gt;</w:t>
      </w:r>
    </w:p>
    <w:p w14:paraId="15D6F430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#include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&lt;</w:t>
      </w:r>
      <w:proofErr w:type="spellStart"/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cmath</w:t>
      </w:r>
      <w:proofErr w:type="spellEnd"/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&gt;</w:t>
      </w:r>
    </w:p>
    <w:p w14:paraId="72629DF7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#include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&lt;chrono&gt;</w:t>
      </w:r>
    </w:p>
    <w:p w14:paraId="4C530657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using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namespace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std;</w:t>
      </w:r>
      <w:proofErr w:type="gramEnd"/>
    </w:p>
    <w:p w14:paraId="282709F4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using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namespace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std::</w:t>
      </w:r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chrono;</w:t>
      </w:r>
    </w:p>
    <w:p w14:paraId="7CB5A104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5EEF0C50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&lt;summary&gt;</w:t>
      </w:r>
    </w:p>
    <w:p w14:paraId="13B84EA1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>/// Skew binary to decimal number class</w:t>
      </w:r>
    </w:p>
    <w:p w14:paraId="20AD29BE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&lt;/summary&gt;</w:t>
      </w:r>
    </w:p>
    <w:p w14:paraId="2E271ACB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struct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SkewBinaryToDecimal</w:t>
      </w:r>
      <w:proofErr w:type="spellEnd"/>
      <w:proofErr w:type="gramEnd"/>
    </w:p>
    <w:p w14:paraId="2D3B9D23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{</w:t>
      </w:r>
    </w:p>
    <w:p w14:paraId="630814D0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string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line; </w:t>
      </w:r>
      <w:r w:rsidRPr="009749FE">
        <w:rPr>
          <w:rFonts w:ascii="Courier New" w:hAnsi="Courier New" w:cs="Courier New"/>
          <w:color w:val="008000"/>
          <w:sz w:val="19"/>
          <w:szCs w:val="19"/>
          <w:lang w:val="en-US" w:eastAsia="lt-LT"/>
        </w:rPr>
        <w:t>//binary number</w:t>
      </w:r>
    </w:p>
    <w:p w14:paraId="48136C3E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2C2C69F4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&lt;summary&gt;</w:t>
      </w:r>
    </w:p>
    <w:p w14:paraId="3EE990E7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>/// Converting from skew binary to decimal number</w:t>
      </w:r>
    </w:p>
    <w:p w14:paraId="2168D0E7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&lt;/summary&gt;</w:t>
      </w:r>
    </w:p>
    <w:p w14:paraId="4D22DF5F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&lt;param name="line"&gt;</w:t>
      </w: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 Skew binary number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&lt;/param&gt;</w:t>
      </w:r>
    </w:p>
    <w:p w14:paraId="4DE014DB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&lt;param name="n"&gt;</w:t>
      </w: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 </w:t>
      </w:r>
      <w:proofErr w:type="gramStart"/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>Amount</w:t>
      </w:r>
      <w:proofErr w:type="gramEnd"/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 of numbers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&lt;/param&gt;</w:t>
      </w:r>
    </w:p>
    <w:p w14:paraId="288CEB21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&lt;returns&gt;</w:t>
      </w: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 Converted decimal number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&lt;/returns&gt;</w:t>
      </w:r>
    </w:p>
    <w:p w14:paraId="41251519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int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to_</w:t>
      </w:r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decimal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(</w:t>
      </w:r>
      <w:proofErr w:type="gramEnd"/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string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line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,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int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&amp; </w:t>
      </w:r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n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)</w:t>
      </w:r>
    </w:p>
    <w:p w14:paraId="46A73E31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{</w:t>
      </w:r>
    </w:p>
    <w:p w14:paraId="1909BD0A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int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res = </w:t>
      </w:r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0;</w:t>
      </w:r>
      <w:proofErr w:type="gramEnd"/>
    </w:p>
    <w:p w14:paraId="25A5D6F1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for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(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int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j = 0; j &lt; </w:t>
      </w:r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n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; 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j++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)</w:t>
      </w:r>
    </w:p>
    <w:p w14:paraId="663398C4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{</w:t>
      </w:r>
    </w:p>
    <w:p w14:paraId="64788067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int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l = </w:t>
      </w:r>
      <w:proofErr w:type="spellStart"/>
      <w:proofErr w:type="gramStart"/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line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.size</w:t>
      </w:r>
      <w:proofErr w:type="spellEnd"/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();</w:t>
      </w:r>
    </w:p>
    <w:p w14:paraId="7DE2CA27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for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(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int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i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= 0; 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i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&lt; l; 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i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++) {</w:t>
      </w:r>
    </w:p>
    <w:p w14:paraId="0072391A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        res += (((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int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)</w:t>
      </w:r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line</w:t>
      </w:r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[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i</w:t>
      </w:r>
      <w:proofErr w:type="spellEnd"/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]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- 48) * (</w:t>
      </w:r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pow(</w:t>
      </w:r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2, l - 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i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) - 1));</w:t>
      </w:r>
    </w:p>
    <w:p w14:paraId="39054288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    }</w:t>
      </w:r>
    </w:p>
    <w:p w14:paraId="19D63C11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return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res;</w:t>
      </w:r>
      <w:proofErr w:type="gramEnd"/>
    </w:p>
    <w:p w14:paraId="4ACB2341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}</w:t>
      </w:r>
    </w:p>
    <w:p w14:paraId="6E144E9A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}</w:t>
      </w:r>
    </w:p>
    <w:p w14:paraId="1C18498E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};</w:t>
      </w:r>
    </w:p>
    <w:p w14:paraId="6ACA9DBB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7A120445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&lt;summary&gt;</w:t>
      </w:r>
    </w:p>
    <w:p w14:paraId="203AB64B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>/// Decimal to skew binary number class</w:t>
      </w:r>
    </w:p>
    <w:p w14:paraId="07700C07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&lt;/summary&gt;</w:t>
      </w:r>
    </w:p>
    <w:p w14:paraId="708A2588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struct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DecimalToSkewBinary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{</w:t>
      </w:r>
    </w:p>
    <w:p w14:paraId="7ECECD0F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5E9DC5FD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int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decimal; </w:t>
      </w:r>
      <w:r w:rsidRPr="009749FE">
        <w:rPr>
          <w:rFonts w:ascii="Courier New" w:hAnsi="Courier New" w:cs="Courier New"/>
          <w:color w:val="008000"/>
          <w:sz w:val="19"/>
          <w:szCs w:val="19"/>
          <w:lang w:val="en-US" w:eastAsia="lt-LT"/>
        </w:rPr>
        <w:t>//decimal number</w:t>
      </w:r>
    </w:p>
    <w:p w14:paraId="65C15965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458F5367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string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decimalToSkewBinary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(</w:t>
      </w:r>
      <w:proofErr w:type="gramEnd"/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int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number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) {</w:t>
      </w:r>
    </w:p>
    <w:p w14:paraId="267F7CD9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</w:t>
      </w:r>
    </w:p>
    <w:p w14:paraId="03E54FED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if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(</w:t>
      </w:r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number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== 0) {</w:t>
      </w:r>
    </w:p>
    <w:p w14:paraId="0F37E854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return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"0</w:t>
      </w:r>
      <w:proofErr w:type="gramStart"/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"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;</w:t>
      </w:r>
      <w:proofErr w:type="gramEnd"/>
    </w:p>
    <w:p w14:paraId="6ED89EF4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}</w:t>
      </w:r>
    </w:p>
    <w:p w14:paraId="0756D893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</w:t>
      </w:r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string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result = </w:t>
      </w:r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"</w:t>
      </w:r>
      <w:proofErr w:type="gramStart"/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"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;</w:t>
      </w:r>
      <w:proofErr w:type="gramEnd"/>
    </w:p>
    <w:p w14:paraId="29BF4277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while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(</w:t>
      </w:r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number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&gt; 0) {</w:t>
      </w:r>
    </w:p>
    <w:p w14:paraId="29659883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int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remainder = </w:t>
      </w:r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number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% </w:t>
      </w:r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3;</w:t>
      </w:r>
      <w:proofErr w:type="gramEnd"/>
    </w:p>
    <w:p w14:paraId="3998A5CB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    result </w:t>
      </w:r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=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to_string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(remainder) </w:t>
      </w:r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+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result;</w:t>
      </w:r>
      <w:proofErr w:type="gramEnd"/>
    </w:p>
    <w:p w14:paraId="301D2C2C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    </w:t>
      </w:r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number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/= </w:t>
      </w:r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3;</w:t>
      </w:r>
      <w:proofErr w:type="gramEnd"/>
    </w:p>
    <w:p w14:paraId="6A345C23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if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(remainder == 2 &amp;&amp; </w:t>
      </w:r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number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&gt; 0) {</w:t>
      </w:r>
    </w:p>
    <w:p w14:paraId="75BFA7D8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        </w:t>
      </w:r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number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+</w:t>
      </w:r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+;</w:t>
      </w:r>
      <w:proofErr w:type="gramEnd"/>
    </w:p>
    <w:p w14:paraId="5496F058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    }</w:t>
      </w:r>
    </w:p>
    <w:p w14:paraId="3D8F48F2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}</w:t>
      </w:r>
    </w:p>
    <w:p w14:paraId="3CEE31BF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return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result;</w:t>
      </w:r>
      <w:proofErr w:type="gramEnd"/>
    </w:p>
    <w:p w14:paraId="18F75151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}</w:t>
      </w:r>
    </w:p>
    <w:p w14:paraId="62F75D9A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};</w:t>
      </w:r>
    </w:p>
    <w:p w14:paraId="46CEBA3B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</w:p>
    <w:p w14:paraId="03CB48BF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28B27CAA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&lt;summary&gt;</w:t>
      </w:r>
    </w:p>
    <w:p w14:paraId="62653EDA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>/// Printing converted numbers to file</w:t>
      </w:r>
    </w:p>
    <w:p w14:paraId="61291AC4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&lt;/summary&gt;</w:t>
      </w:r>
    </w:p>
    <w:p w14:paraId="00F4CECA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&lt;param name="</w:t>
      </w:r>
      <w:proofErr w:type="spellStart"/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outputFile</w:t>
      </w:r>
      <w:proofErr w:type="spellEnd"/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"&gt;</w:t>
      </w: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 Output file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&lt;/param&gt;</w:t>
      </w:r>
    </w:p>
    <w:p w14:paraId="4AADB8FB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&lt;param name="line"&gt;</w:t>
      </w: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 Binary numbers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&lt;/param&gt;</w:t>
      </w:r>
    </w:p>
    <w:p w14:paraId="059E455D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lastRenderedPageBreak/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&lt;param name="</w:t>
      </w:r>
      <w:proofErr w:type="spellStart"/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convertedNumber</w:t>
      </w:r>
      <w:proofErr w:type="spellEnd"/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"&gt;</w:t>
      </w: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 Decimal numbers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&lt;/param&gt;</w:t>
      </w:r>
    </w:p>
    <w:p w14:paraId="23D7A700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&lt;param name="append"&gt;&lt;/param&gt;</w:t>
      </w:r>
    </w:p>
    <w:p w14:paraId="232E76E8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void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PrintResult1(</w:t>
      </w:r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string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outputFile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, </w:t>
      </w:r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string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line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,</w:t>
      </w:r>
    </w:p>
    <w:p w14:paraId="489455D5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int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convertedNumber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,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bool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append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)</w:t>
      </w:r>
    </w:p>
    <w:p w14:paraId="7DADA504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{</w:t>
      </w:r>
    </w:p>
    <w:p w14:paraId="09A08617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proofErr w:type="spellStart"/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ofstream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result;</w:t>
      </w:r>
      <w:proofErr w:type="gramEnd"/>
    </w:p>
    <w:p w14:paraId="6E44C8BD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5FD5F730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if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(</w:t>
      </w:r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append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)</w:t>
      </w:r>
    </w:p>
    <w:p w14:paraId="2E78E872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</w:t>
      </w:r>
      <w:proofErr w:type="spellStart"/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result.open</w:t>
      </w:r>
      <w:proofErr w:type="spellEnd"/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(</w:t>
      </w:r>
      <w:proofErr w:type="spellStart"/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outputFile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, </w:t>
      </w:r>
      <w:proofErr w:type="spellStart"/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ios_base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::app);</w:t>
      </w:r>
    </w:p>
    <w:p w14:paraId="6F7A287D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else</w:t>
      </w:r>
    </w:p>
    <w:p w14:paraId="3C7043C3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</w:t>
      </w:r>
      <w:proofErr w:type="spellStart"/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result.open</w:t>
      </w:r>
      <w:proofErr w:type="spellEnd"/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(</w:t>
      </w:r>
      <w:proofErr w:type="spellStart"/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outputFile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);</w:t>
      </w:r>
    </w:p>
    <w:p w14:paraId="39E46F86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result </w:t>
      </w:r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&lt;&lt;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"Skew binary: "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&lt;&lt;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line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&lt;&lt;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gramStart"/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"  "</w:t>
      </w:r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&lt;&lt;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"decimal: "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&lt;&lt;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convertedNumber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&lt;&lt;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endl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;</w:t>
      </w:r>
    </w:p>
    <w:p w14:paraId="0B973FCD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proofErr w:type="gramStart"/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return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;</w:t>
      </w:r>
      <w:proofErr w:type="gramEnd"/>
    </w:p>
    <w:p w14:paraId="44773FF6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}</w:t>
      </w:r>
    </w:p>
    <w:p w14:paraId="2DDDABD1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2C153689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&lt;summary&gt;</w:t>
      </w:r>
    </w:p>
    <w:p w14:paraId="44D9F5CB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>/// Reading data and performing all tasks</w:t>
      </w:r>
    </w:p>
    <w:p w14:paraId="78B74648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&lt;/summary&gt;</w:t>
      </w:r>
    </w:p>
    <w:p w14:paraId="2A103AAF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&lt;param name="</w:t>
      </w:r>
      <w:proofErr w:type="spellStart"/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inputFile</w:t>
      </w:r>
      <w:proofErr w:type="spellEnd"/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"&gt;</w:t>
      </w: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 Data file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&lt;/param&gt;</w:t>
      </w:r>
    </w:p>
    <w:p w14:paraId="4BA80F3C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&lt;param name="</w:t>
      </w:r>
      <w:proofErr w:type="spellStart"/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outputFile</w:t>
      </w:r>
      <w:proofErr w:type="spellEnd"/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"&gt;</w:t>
      </w: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 Result file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&lt;/param&gt;</w:t>
      </w:r>
    </w:p>
    <w:p w14:paraId="095D4B77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void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ReadAndPerformToDecimal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(</w:t>
      </w:r>
      <w:proofErr w:type="gramEnd"/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string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inputFile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, </w:t>
      </w:r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string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outputFile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)</w:t>
      </w:r>
    </w:p>
    <w:p w14:paraId="5B24BF76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{</w:t>
      </w:r>
    </w:p>
    <w:p w14:paraId="2BD20AA7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int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n;</w:t>
      </w:r>
      <w:r w:rsidRPr="009749FE">
        <w:rPr>
          <w:rFonts w:ascii="Courier New" w:hAnsi="Courier New" w:cs="Courier New"/>
          <w:color w:val="008000"/>
          <w:sz w:val="19"/>
          <w:szCs w:val="19"/>
          <w:lang w:val="en-US" w:eastAsia="lt-LT"/>
        </w:rPr>
        <w:t xml:space="preserve">// Amount of numbers </w:t>
      </w:r>
    </w:p>
    <w:p w14:paraId="33EF7B04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proofErr w:type="spellStart"/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SkewBinaryToDecimal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toDecimal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[</w:t>
      </w:r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20];</w:t>
      </w:r>
    </w:p>
    <w:p w14:paraId="054F13D6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45B8A1E1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proofErr w:type="spellStart"/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ifstream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data(</w:t>
      </w:r>
      <w:proofErr w:type="spellStart"/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inputFile</w:t>
      </w:r>
      <w:proofErr w:type="spellEnd"/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);</w:t>
      </w:r>
      <w:proofErr w:type="gramEnd"/>
    </w:p>
    <w:p w14:paraId="572703DD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data </w:t>
      </w:r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&gt;&gt;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n;</w:t>
      </w:r>
      <w:proofErr w:type="gramEnd"/>
    </w:p>
    <w:p w14:paraId="0ECC07EF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for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(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int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i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= 0; 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i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&lt; n; 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i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++)</w:t>
      </w:r>
    </w:p>
    <w:p w14:paraId="44591CB6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{</w:t>
      </w:r>
    </w:p>
    <w:p w14:paraId="29AF577F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</w:t>
      </w:r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string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line;</w:t>
      </w:r>
      <w:proofErr w:type="gramEnd"/>
    </w:p>
    <w:p w14:paraId="46BC73C2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</w:t>
      </w:r>
      <w:proofErr w:type="spellStart"/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data.ignore</w:t>
      </w:r>
      <w:proofErr w:type="spellEnd"/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();</w:t>
      </w:r>
    </w:p>
    <w:p w14:paraId="46B1C466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data </w:t>
      </w:r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&gt;&gt;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toDecimal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[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i</w:t>
      </w:r>
      <w:proofErr w:type="spellEnd"/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].line</w:t>
      </w:r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;</w:t>
      </w:r>
    </w:p>
    <w:p w14:paraId="2CC85E9D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line </w:t>
      </w:r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=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toDecimal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[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i</w:t>
      </w:r>
      <w:proofErr w:type="spellEnd"/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].line</w:t>
      </w:r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;</w:t>
      </w:r>
    </w:p>
    <w:p w14:paraId="1DE2738C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1377726A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int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calculated = 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toDecimal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-&gt;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to_</w:t>
      </w:r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decimal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(</w:t>
      </w:r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line, n);</w:t>
      </w:r>
    </w:p>
    <w:p w14:paraId="686D1AF5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3CB009A9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</w:t>
      </w:r>
      <w:r w:rsidRPr="009749FE">
        <w:rPr>
          <w:rFonts w:ascii="Courier New" w:hAnsi="Courier New" w:cs="Courier New"/>
          <w:color w:val="008000"/>
          <w:sz w:val="19"/>
          <w:szCs w:val="19"/>
          <w:lang w:val="en-US" w:eastAsia="lt-LT"/>
        </w:rPr>
        <w:t xml:space="preserve">//string </w:t>
      </w:r>
      <w:proofErr w:type="spellStart"/>
      <w:r w:rsidRPr="009749FE">
        <w:rPr>
          <w:rFonts w:ascii="Courier New" w:hAnsi="Courier New" w:cs="Courier New"/>
          <w:color w:val="008000"/>
          <w:sz w:val="19"/>
          <w:szCs w:val="19"/>
          <w:lang w:val="en-US" w:eastAsia="lt-LT"/>
        </w:rPr>
        <w:t>skew_Binary</w:t>
      </w:r>
      <w:proofErr w:type="spellEnd"/>
      <w:r w:rsidRPr="009749FE">
        <w:rPr>
          <w:rFonts w:ascii="Courier New" w:hAnsi="Courier New" w:cs="Courier New"/>
          <w:color w:val="008000"/>
          <w:sz w:val="19"/>
          <w:szCs w:val="19"/>
          <w:lang w:val="en-US" w:eastAsia="lt-LT"/>
        </w:rPr>
        <w:t xml:space="preserve"> = </w:t>
      </w:r>
      <w:proofErr w:type="spellStart"/>
      <w:r w:rsidRPr="009749FE">
        <w:rPr>
          <w:rFonts w:ascii="Courier New" w:hAnsi="Courier New" w:cs="Courier New"/>
          <w:color w:val="008000"/>
          <w:sz w:val="19"/>
          <w:szCs w:val="19"/>
          <w:lang w:val="en-US" w:eastAsia="lt-LT"/>
        </w:rPr>
        <w:t>toBinary</w:t>
      </w:r>
      <w:proofErr w:type="spellEnd"/>
      <w:r w:rsidRPr="009749FE">
        <w:rPr>
          <w:rFonts w:ascii="Courier New" w:hAnsi="Courier New" w:cs="Courier New"/>
          <w:color w:val="008000"/>
          <w:sz w:val="19"/>
          <w:szCs w:val="19"/>
          <w:lang w:val="en-US" w:eastAsia="lt-LT"/>
        </w:rPr>
        <w:t>-&gt;</w:t>
      </w:r>
      <w:proofErr w:type="spellStart"/>
      <w:r w:rsidRPr="009749FE">
        <w:rPr>
          <w:rFonts w:ascii="Courier New" w:hAnsi="Courier New" w:cs="Courier New"/>
          <w:color w:val="008000"/>
          <w:sz w:val="19"/>
          <w:szCs w:val="19"/>
          <w:lang w:val="en-US" w:eastAsia="lt-LT"/>
        </w:rPr>
        <w:t>to_skew_</w:t>
      </w:r>
      <w:proofErr w:type="gramStart"/>
      <w:r w:rsidRPr="009749FE">
        <w:rPr>
          <w:rFonts w:ascii="Courier New" w:hAnsi="Courier New" w:cs="Courier New"/>
          <w:color w:val="008000"/>
          <w:sz w:val="19"/>
          <w:szCs w:val="19"/>
          <w:lang w:val="en-US" w:eastAsia="lt-LT"/>
        </w:rPr>
        <w:t>binary</w:t>
      </w:r>
      <w:proofErr w:type="spellEnd"/>
      <w:r w:rsidRPr="009749FE">
        <w:rPr>
          <w:rFonts w:ascii="Courier New" w:hAnsi="Courier New" w:cs="Courier New"/>
          <w:color w:val="008000"/>
          <w:sz w:val="19"/>
          <w:szCs w:val="19"/>
          <w:lang w:val="en-US" w:eastAsia="lt-LT"/>
        </w:rPr>
        <w:t>(</w:t>
      </w:r>
      <w:proofErr w:type="gramEnd"/>
      <w:r w:rsidRPr="009749FE">
        <w:rPr>
          <w:rFonts w:ascii="Courier New" w:hAnsi="Courier New" w:cs="Courier New"/>
          <w:color w:val="008000"/>
          <w:sz w:val="19"/>
          <w:szCs w:val="19"/>
          <w:lang w:val="en-US" w:eastAsia="lt-LT"/>
        </w:rPr>
        <w:t>calculated, n)</w:t>
      </w:r>
    </w:p>
    <w:p w14:paraId="486F7E5F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784FE484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bool</w:t>
      </w:r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append =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false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;</w:t>
      </w:r>
    </w:p>
    <w:p w14:paraId="2BFE8C46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if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(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i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&gt; 0)</w:t>
      </w:r>
    </w:p>
    <w:p w14:paraId="5F5817B2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    append = </w:t>
      </w:r>
      <w:proofErr w:type="gramStart"/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true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;</w:t>
      </w:r>
      <w:proofErr w:type="gramEnd"/>
    </w:p>
    <w:p w14:paraId="5191DF54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PrintResult1(</w:t>
      </w:r>
      <w:proofErr w:type="spellStart"/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outputFile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, line, calculated, append</w:t>
      </w:r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);</w:t>
      </w:r>
      <w:proofErr w:type="gramEnd"/>
    </w:p>
    <w:p w14:paraId="64318749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}</w:t>
      </w:r>
    </w:p>
    <w:p w14:paraId="5B1FD954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6FE1553D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proofErr w:type="spellStart"/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data.close</w:t>
      </w:r>
      <w:proofErr w:type="spellEnd"/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();</w:t>
      </w:r>
    </w:p>
    <w:p w14:paraId="328FEA51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proofErr w:type="gramStart"/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return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;</w:t>
      </w:r>
      <w:proofErr w:type="gramEnd"/>
    </w:p>
    <w:p w14:paraId="561CE14B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}</w:t>
      </w:r>
    </w:p>
    <w:p w14:paraId="2CFBD91B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8000"/>
          <w:sz w:val="19"/>
          <w:szCs w:val="19"/>
          <w:lang w:val="en-US" w:eastAsia="lt-LT"/>
        </w:rPr>
        <w:t>// &lt;summary&gt;</w:t>
      </w:r>
    </w:p>
    <w:p w14:paraId="54C4B900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>/// Printing converted numbers to file</w:t>
      </w:r>
    </w:p>
    <w:p w14:paraId="19FA06D3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&lt;/summary&gt;</w:t>
      </w:r>
    </w:p>
    <w:p w14:paraId="27E48D9E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&lt;param name="</w:t>
      </w:r>
      <w:proofErr w:type="spellStart"/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outputFile</w:t>
      </w:r>
      <w:proofErr w:type="spellEnd"/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"&gt;</w:t>
      </w: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 Output file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&lt;/param&gt;</w:t>
      </w:r>
    </w:p>
    <w:p w14:paraId="0619AC63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&lt;param name="line"&gt;</w:t>
      </w: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 Binary numbers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&lt;/param&gt;</w:t>
      </w:r>
    </w:p>
    <w:p w14:paraId="21F6F81B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&lt;param name="</w:t>
      </w:r>
      <w:proofErr w:type="spellStart"/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convertedNumber</w:t>
      </w:r>
      <w:proofErr w:type="spellEnd"/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"&gt;</w:t>
      </w: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 Decimal numbers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&lt;/param&gt;</w:t>
      </w:r>
    </w:p>
    <w:p w14:paraId="1A98E8BF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&lt;param name="append"&gt;&lt;/param&gt;</w:t>
      </w:r>
    </w:p>
    <w:p w14:paraId="77259F0E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void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PrintResult2(</w:t>
      </w:r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string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outputFile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,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int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line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,</w:t>
      </w:r>
    </w:p>
    <w:p w14:paraId="7953DAB6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string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convertedNumber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,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bool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append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)</w:t>
      </w:r>
    </w:p>
    <w:p w14:paraId="20FA776C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{</w:t>
      </w:r>
    </w:p>
    <w:p w14:paraId="43C43516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proofErr w:type="spellStart"/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ofstream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result;</w:t>
      </w:r>
      <w:proofErr w:type="gramEnd"/>
    </w:p>
    <w:p w14:paraId="59357870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735A4CA8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if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(</w:t>
      </w:r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append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)</w:t>
      </w:r>
    </w:p>
    <w:p w14:paraId="6A3BBF6A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</w:t>
      </w:r>
      <w:proofErr w:type="spellStart"/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result.open</w:t>
      </w:r>
      <w:proofErr w:type="spellEnd"/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(</w:t>
      </w:r>
      <w:proofErr w:type="spellStart"/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outputFile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, </w:t>
      </w:r>
      <w:proofErr w:type="spellStart"/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ios_base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::app);</w:t>
      </w:r>
    </w:p>
    <w:p w14:paraId="112B456A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else</w:t>
      </w:r>
    </w:p>
    <w:p w14:paraId="4412A94E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</w:t>
      </w:r>
      <w:proofErr w:type="spellStart"/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result.open</w:t>
      </w:r>
      <w:proofErr w:type="spellEnd"/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(</w:t>
      </w:r>
      <w:proofErr w:type="spellStart"/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outputFile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);</w:t>
      </w:r>
    </w:p>
    <w:p w14:paraId="1AF5FF36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result </w:t>
      </w:r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&lt;&lt;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"Decimal: "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&lt;&lt;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line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&lt;&lt;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"  "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&lt;&lt;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"skew binary: "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&lt;&lt;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convertedNumber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&lt;&lt;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endl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;</w:t>
      </w:r>
    </w:p>
    <w:p w14:paraId="6A4C8757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proofErr w:type="gramStart"/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return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;</w:t>
      </w:r>
      <w:proofErr w:type="gramEnd"/>
    </w:p>
    <w:p w14:paraId="14F114D0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}</w:t>
      </w:r>
    </w:p>
    <w:p w14:paraId="7FB81ADE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54EBB666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&lt;summary&gt;</w:t>
      </w:r>
    </w:p>
    <w:p w14:paraId="71C15BB7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lastRenderedPageBreak/>
        <w:t>/// Reading data and performing all tasks</w:t>
      </w:r>
    </w:p>
    <w:p w14:paraId="21E87491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&lt;/summary&gt;</w:t>
      </w:r>
    </w:p>
    <w:p w14:paraId="6DCCA688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&lt;param name="</w:t>
      </w:r>
      <w:proofErr w:type="spellStart"/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inputFile</w:t>
      </w:r>
      <w:proofErr w:type="spellEnd"/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"&gt;</w:t>
      </w: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 Data file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&lt;/param&gt;</w:t>
      </w:r>
    </w:p>
    <w:p w14:paraId="5F1D90A9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&lt;param name="</w:t>
      </w:r>
      <w:proofErr w:type="spellStart"/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outputFile</w:t>
      </w:r>
      <w:proofErr w:type="spellEnd"/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"&gt;</w:t>
      </w: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 Result file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&lt;/param&gt;</w:t>
      </w:r>
    </w:p>
    <w:p w14:paraId="0C439AE9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void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ReadAndPerformToBinary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(</w:t>
      </w:r>
      <w:proofErr w:type="gramEnd"/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string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inputFile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, </w:t>
      </w:r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string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outputFile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)</w:t>
      </w:r>
    </w:p>
    <w:p w14:paraId="189A8542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{</w:t>
      </w:r>
    </w:p>
    <w:p w14:paraId="7AF6F9AF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int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n;</w:t>
      </w:r>
      <w:r w:rsidRPr="009749FE">
        <w:rPr>
          <w:rFonts w:ascii="Courier New" w:hAnsi="Courier New" w:cs="Courier New"/>
          <w:color w:val="008000"/>
          <w:sz w:val="19"/>
          <w:szCs w:val="19"/>
          <w:lang w:val="en-US" w:eastAsia="lt-LT"/>
        </w:rPr>
        <w:t xml:space="preserve">// Amount of numbers </w:t>
      </w:r>
    </w:p>
    <w:p w14:paraId="6FD59E11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proofErr w:type="spellStart"/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DecimalToSkewBinary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toBinary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[</w:t>
      </w:r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100];</w:t>
      </w:r>
    </w:p>
    <w:p w14:paraId="711DD6CD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</w:p>
    <w:p w14:paraId="20C67494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proofErr w:type="spellStart"/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ifstream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data(</w:t>
      </w:r>
      <w:proofErr w:type="spellStart"/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inputFile</w:t>
      </w:r>
      <w:proofErr w:type="spellEnd"/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);</w:t>
      </w:r>
      <w:proofErr w:type="gramEnd"/>
    </w:p>
    <w:p w14:paraId="78732036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data </w:t>
      </w:r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&gt;&gt;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n;</w:t>
      </w:r>
      <w:proofErr w:type="gramEnd"/>
    </w:p>
    <w:p w14:paraId="73A7BEA3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for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(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int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i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= 0; 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i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&lt; n; 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i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++)</w:t>
      </w:r>
    </w:p>
    <w:p w14:paraId="05495959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{</w:t>
      </w:r>
    </w:p>
    <w:p w14:paraId="69F54E9F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int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line;</w:t>
      </w:r>
      <w:proofErr w:type="gramEnd"/>
    </w:p>
    <w:p w14:paraId="02D618CF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</w:t>
      </w:r>
      <w:proofErr w:type="spellStart"/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data.ignore</w:t>
      </w:r>
      <w:proofErr w:type="spellEnd"/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();</w:t>
      </w:r>
    </w:p>
    <w:p w14:paraId="6A827804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data </w:t>
      </w:r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&gt;&gt;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line;</w:t>
      </w:r>
      <w:proofErr w:type="gramEnd"/>
    </w:p>
    <w:p w14:paraId="2A4321D9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</w:t>
      </w:r>
      <w:r w:rsidRPr="009749FE">
        <w:rPr>
          <w:rFonts w:ascii="Courier New" w:hAnsi="Courier New" w:cs="Courier New"/>
          <w:color w:val="008000"/>
          <w:sz w:val="19"/>
          <w:szCs w:val="19"/>
          <w:lang w:val="en-US" w:eastAsia="lt-LT"/>
        </w:rPr>
        <w:t xml:space="preserve">//line = </w:t>
      </w:r>
      <w:proofErr w:type="spellStart"/>
      <w:r w:rsidRPr="009749FE">
        <w:rPr>
          <w:rFonts w:ascii="Courier New" w:hAnsi="Courier New" w:cs="Courier New"/>
          <w:color w:val="008000"/>
          <w:sz w:val="19"/>
          <w:szCs w:val="19"/>
          <w:lang w:val="en-US" w:eastAsia="lt-LT"/>
        </w:rPr>
        <w:t>toBinary</w:t>
      </w:r>
      <w:proofErr w:type="spellEnd"/>
      <w:r w:rsidRPr="009749FE">
        <w:rPr>
          <w:rFonts w:ascii="Courier New" w:hAnsi="Courier New" w:cs="Courier New"/>
          <w:color w:val="008000"/>
          <w:sz w:val="19"/>
          <w:szCs w:val="19"/>
          <w:lang w:val="en-US" w:eastAsia="lt-LT"/>
        </w:rPr>
        <w:t>[</w:t>
      </w:r>
      <w:proofErr w:type="spellStart"/>
      <w:r w:rsidRPr="009749FE">
        <w:rPr>
          <w:rFonts w:ascii="Courier New" w:hAnsi="Courier New" w:cs="Courier New"/>
          <w:color w:val="008000"/>
          <w:sz w:val="19"/>
          <w:szCs w:val="19"/>
          <w:lang w:val="en-US" w:eastAsia="lt-LT"/>
        </w:rPr>
        <w:t>i</w:t>
      </w:r>
      <w:proofErr w:type="spellEnd"/>
      <w:proofErr w:type="gramStart"/>
      <w:r w:rsidRPr="009749FE">
        <w:rPr>
          <w:rFonts w:ascii="Courier New" w:hAnsi="Courier New" w:cs="Courier New"/>
          <w:color w:val="008000"/>
          <w:sz w:val="19"/>
          <w:szCs w:val="19"/>
          <w:lang w:val="en-US" w:eastAsia="lt-LT"/>
        </w:rPr>
        <w:t>].decimal</w:t>
      </w:r>
      <w:proofErr w:type="gramEnd"/>
      <w:r w:rsidRPr="009749FE">
        <w:rPr>
          <w:rFonts w:ascii="Courier New" w:hAnsi="Courier New" w:cs="Courier New"/>
          <w:color w:val="008000"/>
          <w:sz w:val="19"/>
          <w:szCs w:val="19"/>
          <w:lang w:val="en-US" w:eastAsia="lt-LT"/>
        </w:rPr>
        <w:t>;</w:t>
      </w:r>
    </w:p>
    <w:p w14:paraId="6C765DFE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1400C326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</w:t>
      </w:r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string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calculated = 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toBinary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-&gt;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decimalToSkewBinary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(line</w:t>
      </w:r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);</w:t>
      </w:r>
      <w:proofErr w:type="gramEnd"/>
    </w:p>
    <w:p w14:paraId="7C4B559A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711FFC1D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bool</w:t>
      </w:r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append =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false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;</w:t>
      </w:r>
    </w:p>
    <w:p w14:paraId="7317D872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if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(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i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&gt; 0)</w:t>
      </w:r>
    </w:p>
    <w:p w14:paraId="74D78D9D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    append = </w:t>
      </w:r>
      <w:proofErr w:type="gramStart"/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true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;</w:t>
      </w:r>
      <w:proofErr w:type="gramEnd"/>
    </w:p>
    <w:p w14:paraId="0C60B826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PrintResult2(</w:t>
      </w:r>
      <w:proofErr w:type="spellStart"/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outputFile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, line, calculated, append</w:t>
      </w:r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);</w:t>
      </w:r>
      <w:proofErr w:type="gramEnd"/>
    </w:p>
    <w:p w14:paraId="758543DF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}</w:t>
      </w:r>
    </w:p>
    <w:p w14:paraId="1489B973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029C38F0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proofErr w:type="spellStart"/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data.close</w:t>
      </w:r>
      <w:proofErr w:type="spellEnd"/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();</w:t>
      </w:r>
    </w:p>
    <w:p w14:paraId="3E40FF97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proofErr w:type="gramStart"/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return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;</w:t>
      </w:r>
      <w:proofErr w:type="gramEnd"/>
    </w:p>
    <w:p w14:paraId="5E9A2ABC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}</w:t>
      </w:r>
    </w:p>
    <w:p w14:paraId="5B6647D6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7DDEB8E7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int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main(</w:t>
      </w:r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)</w:t>
      </w:r>
    </w:p>
    <w:p w14:paraId="64685FCA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{</w:t>
      </w:r>
    </w:p>
    <w:p w14:paraId="132FBB8D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string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inputFile1 = </w:t>
      </w:r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"Data1.txt</w:t>
      </w:r>
      <w:proofErr w:type="gramStart"/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"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;</w:t>
      </w:r>
      <w:proofErr w:type="gramEnd"/>
    </w:p>
    <w:p w14:paraId="293ACAAB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string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outputFile1 = </w:t>
      </w:r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"Results1.txt</w:t>
      </w:r>
      <w:proofErr w:type="gramStart"/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"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;</w:t>
      </w:r>
      <w:proofErr w:type="gramEnd"/>
    </w:p>
    <w:p w14:paraId="4F7DCFAC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string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inputFile2 = </w:t>
      </w:r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"Data2.txt</w:t>
      </w:r>
      <w:proofErr w:type="gramStart"/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"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;</w:t>
      </w:r>
      <w:proofErr w:type="gramEnd"/>
    </w:p>
    <w:p w14:paraId="2894D340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string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outputFile2 = </w:t>
      </w:r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"Results2.txt</w:t>
      </w:r>
      <w:proofErr w:type="gramStart"/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"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;</w:t>
      </w:r>
      <w:proofErr w:type="gramEnd"/>
    </w:p>
    <w:p w14:paraId="707908F3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6E595626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008000"/>
          <w:sz w:val="19"/>
          <w:szCs w:val="19"/>
          <w:lang w:val="en-US" w:eastAsia="lt-LT"/>
        </w:rPr>
        <w:t>// Duration of operations start point</w:t>
      </w:r>
    </w:p>
    <w:p w14:paraId="744AE404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auto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start = </w:t>
      </w:r>
      <w:proofErr w:type="spellStart"/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high_resolution_</w:t>
      </w:r>
      <w:proofErr w:type="gramStart"/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clock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::</w:t>
      </w:r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now();</w:t>
      </w:r>
    </w:p>
    <w:p w14:paraId="781A632A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275B29E3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008000"/>
          <w:sz w:val="19"/>
          <w:szCs w:val="19"/>
          <w:lang w:val="en-US" w:eastAsia="lt-LT"/>
        </w:rPr>
        <w:t>// Main calculations method</w:t>
      </w:r>
    </w:p>
    <w:p w14:paraId="6F62A508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proofErr w:type="spellStart"/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ReadAndPerformToDecimal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(</w:t>
      </w:r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inputFile1, outputFile1);</w:t>
      </w:r>
    </w:p>
    <w:p w14:paraId="36620D42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proofErr w:type="spellStart"/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ReadAndPerformToBinary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(</w:t>
      </w:r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inputFile2, outputFile2);</w:t>
      </w:r>
    </w:p>
    <w:p w14:paraId="6AA35F70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189129F3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008000"/>
          <w:sz w:val="19"/>
          <w:szCs w:val="19"/>
          <w:lang w:val="en-US" w:eastAsia="lt-LT"/>
        </w:rPr>
        <w:t>// Duration of operations end point</w:t>
      </w:r>
    </w:p>
    <w:p w14:paraId="14031616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auto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stop = </w:t>
      </w:r>
      <w:proofErr w:type="spellStart"/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high_resolution_</w:t>
      </w:r>
      <w:proofErr w:type="gramStart"/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clock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::</w:t>
      </w:r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now();</w:t>
      </w:r>
    </w:p>
    <w:p w14:paraId="5573166B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3B2FEB33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008000"/>
          <w:sz w:val="19"/>
          <w:szCs w:val="19"/>
          <w:lang w:val="en-US" w:eastAsia="lt-LT"/>
        </w:rPr>
        <w:t>// Duration</w:t>
      </w:r>
    </w:p>
    <w:p w14:paraId="385EE5AF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auto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duration = 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duration_cast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&lt;</w:t>
      </w:r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microseconds</w:t>
      </w:r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&gt;(</w:t>
      </w:r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stop </w:t>
      </w:r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-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start);</w:t>
      </w:r>
    </w:p>
    <w:p w14:paraId="2B9E4277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cout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&lt;&lt;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"Time taken by function: "</w:t>
      </w:r>
    </w:p>
    <w:p w14:paraId="7168AB8A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</w:t>
      </w:r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&lt;&lt;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duration.count</w:t>
      </w:r>
      <w:proofErr w:type="spellEnd"/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() </w:t>
      </w:r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&lt;&lt;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" microseconds"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&lt;&lt;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endl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;</w:t>
      </w:r>
    </w:p>
    <w:p w14:paraId="5789C4F1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5B553C79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return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0;</w:t>
      </w:r>
      <w:proofErr w:type="gramEnd"/>
    </w:p>
    <w:p w14:paraId="385DF115" w14:textId="77777777" w:rsidR="009749FE" w:rsidRDefault="009749FE" w:rsidP="009749FE">
      <w:pPr>
        <w:ind w:firstLine="0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}</w:t>
      </w:r>
    </w:p>
    <w:p w14:paraId="3166CB49" w14:textId="77777777" w:rsidR="009749FE" w:rsidRDefault="009749FE" w:rsidP="009749FE">
      <w:pPr>
        <w:ind w:firstLine="0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1C218DAD" w14:textId="77777777" w:rsidR="009749FE" w:rsidRDefault="009749FE" w:rsidP="009749FE">
      <w:pPr>
        <w:ind w:firstLine="0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43DBE51B" w14:textId="77777777" w:rsidR="009749FE" w:rsidRDefault="009749FE" w:rsidP="009749FE">
      <w:pPr>
        <w:ind w:firstLine="0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6E8E3DFF" w14:textId="77777777" w:rsidR="009749FE" w:rsidRDefault="009749FE" w:rsidP="009749FE">
      <w:pPr>
        <w:ind w:firstLine="0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6AD5E906" w14:textId="77777777" w:rsidR="009749FE" w:rsidRDefault="009749FE" w:rsidP="009749FE">
      <w:pPr>
        <w:ind w:firstLine="0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248A28D5" w14:textId="77777777" w:rsidR="009749FE" w:rsidRDefault="009749FE" w:rsidP="009749FE">
      <w:pPr>
        <w:ind w:firstLine="0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23C3FB1E" w14:textId="77777777" w:rsidR="009749FE" w:rsidRDefault="009749FE" w:rsidP="009749FE">
      <w:pPr>
        <w:ind w:firstLine="0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0B84A88E" w14:textId="77777777" w:rsidR="009749FE" w:rsidRDefault="009749FE" w:rsidP="009749FE">
      <w:pPr>
        <w:ind w:firstLine="0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547A72C0" w14:textId="77777777" w:rsidR="009749FE" w:rsidRDefault="009749FE" w:rsidP="009749FE">
      <w:pPr>
        <w:ind w:firstLine="0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723D5417" w14:textId="77777777" w:rsidR="009749FE" w:rsidRDefault="009749FE" w:rsidP="009749FE">
      <w:pPr>
        <w:ind w:firstLine="0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03A33B30" w14:textId="77777777" w:rsidR="009749FE" w:rsidRDefault="009749FE" w:rsidP="009749FE">
      <w:pPr>
        <w:ind w:firstLine="0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4608C00E" w14:textId="77777777" w:rsidR="009749FE" w:rsidRDefault="009749FE" w:rsidP="009749FE">
      <w:pPr>
        <w:ind w:firstLine="0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57B37C17" w14:textId="77777777" w:rsidR="009749FE" w:rsidRDefault="009749FE" w:rsidP="009749FE">
      <w:pPr>
        <w:ind w:firstLine="0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40B445D3" w14:textId="77777777" w:rsidR="009749FE" w:rsidRDefault="009749FE" w:rsidP="009749FE">
      <w:pPr>
        <w:ind w:firstLine="0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720E69E7" w14:textId="77777777" w:rsidR="009749FE" w:rsidRDefault="009749FE" w:rsidP="009749FE">
      <w:pPr>
        <w:ind w:firstLine="0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11B90FD7" w14:textId="77777777" w:rsidR="009749FE" w:rsidRDefault="009749FE" w:rsidP="009749FE">
      <w:pPr>
        <w:ind w:firstLine="0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58A19752" w14:textId="77777777" w:rsidR="009749FE" w:rsidRDefault="009749FE" w:rsidP="009749FE">
      <w:pPr>
        <w:pStyle w:val="Antrat2"/>
        <w:tabs>
          <w:tab w:val="clear" w:pos="2268"/>
          <w:tab w:val="num" w:pos="1134"/>
        </w:tabs>
        <w:ind w:hanging="1701"/>
      </w:pPr>
      <w:bookmarkStart w:id="3" w:name="_Toc128603887"/>
      <w:r>
        <w:lastRenderedPageBreak/>
        <w:t>Pradiniai duomenys ir rezultatai</w:t>
      </w:r>
      <w:bookmarkEnd w:id="3"/>
    </w:p>
    <w:p w14:paraId="54BACBFF" w14:textId="77777777" w:rsidR="009749FE" w:rsidRDefault="009749FE" w:rsidP="009749FE"/>
    <w:p w14:paraId="73D69586" w14:textId="315A9151" w:rsidR="009749FE" w:rsidRDefault="00873E37" w:rsidP="009749FE">
      <w:r>
        <w:t>Data1( skew binary numbers)</w:t>
      </w:r>
    </w:p>
    <w:p w14:paraId="7A85AB63" w14:textId="77777777" w:rsidR="00873E37" w:rsidRDefault="00873E37" w:rsidP="009749FE"/>
    <w:p w14:paraId="096854D1" w14:textId="77777777" w:rsidR="00873E37" w:rsidRDefault="00873E37" w:rsidP="009749FE">
      <w:r>
        <w:t>Data1.txt:</w:t>
      </w:r>
    </w:p>
    <w:p w14:paraId="15871FF5" w14:textId="77777777" w:rsidR="00873E37" w:rsidRDefault="00873E37" w:rsidP="009749FE"/>
    <w:p w14:paraId="55F4263F" w14:textId="77777777" w:rsidR="00873E37" w:rsidRPr="00873E37" w:rsidRDefault="00873E37" w:rsidP="00873E37">
      <w:pPr>
        <w:rPr>
          <w:rFonts w:ascii="Courier New" w:hAnsi="Courier New" w:cs="Courier New"/>
        </w:rPr>
      </w:pPr>
      <w:r w:rsidRPr="00873E37">
        <w:rPr>
          <w:rFonts w:ascii="Courier New" w:hAnsi="Courier New" w:cs="Courier New"/>
        </w:rPr>
        <w:t>8</w:t>
      </w:r>
    </w:p>
    <w:p w14:paraId="126C2970" w14:textId="77777777" w:rsidR="00873E37" w:rsidRPr="00873E37" w:rsidRDefault="00873E37" w:rsidP="00873E37">
      <w:pPr>
        <w:rPr>
          <w:rFonts w:ascii="Courier New" w:hAnsi="Courier New" w:cs="Courier New"/>
        </w:rPr>
      </w:pPr>
      <w:r w:rsidRPr="00873E37">
        <w:rPr>
          <w:rFonts w:ascii="Courier New" w:hAnsi="Courier New" w:cs="Courier New"/>
        </w:rPr>
        <w:t>10120</w:t>
      </w:r>
    </w:p>
    <w:p w14:paraId="5A7E6C67" w14:textId="77777777" w:rsidR="00873E37" w:rsidRPr="00873E37" w:rsidRDefault="00873E37" w:rsidP="00873E37">
      <w:pPr>
        <w:rPr>
          <w:rFonts w:ascii="Courier New" w:hAnsi="Courier New" w:cs="Courier New"/>
        </w:rPr>
      </w:pPr>
      <w:r w:rsidRPr="00873E37">
        <w:rPr>
          <w:rFonts w:ascii="Courier New" w:hAnsi="Courier New" w:cs="Courier New"/>
        </w:rPr>
        <w:t>200000000000000000000000000000</w:t>
      </w:r>
    </w:p>
    <w:p w14:paraId="3F118688" w14:textId="77777777" w:rsidR="00873E37" w:rsidRPr="00873E37" w:rsidRDefault="00873E37" w:rsidP="00873E37">
      <w:pPr>
        <w:rPr>
          <w:rFonts w:ascii="Courier New" w:hAnsi="Courier New" w:cs="Courier New"/>
        </w:rPr>
      </w:pPr>
      <w:r w:rsidRPr="00873E37">
        <w:rPr>
          <w:rFonts w:ascii="Courier New" w:hAnsi="Courier New" w:cs="Courier New"/>
        </w:rPr>
        <w:t>10</w:t>
      </w:r>
    </w:p>
    <w:p w14:paraId="1E62E474" w14:textId="77777777" w:rsidR="00873E37" w:rsidRPr="00873E37" w:rsidRDefault="00873E37" w:rsidP="00873E37">
      <w:pPr>
        <w:rPr>
          <w:rFonts w:ascii="Courier New" w:hAnsi="Courier New" w:cs="Courier New"/>
        </w:rPr>
      </w:pPr>
      <w:r w:rsidRPr="00873E37">
        <w:rPr>
          <w:rFonts w:ascii="Courier New" w:hAnsi="Courier New" w:cs="Courier New"/>
        </w:rPr>
        <w:t>1000000000000000000000000000000</w:t>
      </w:r>
    </w:p>
    <w:p w14:paraId="52E2EFD6" w14:textId="77777777" w:rsidR="00873E37" w:rsidRPr="00873E37" w:rsidRDefault="00873E37" w:rsidP="00873E37">
      <w:pPr>
        <w:rPr>
          <w:rFonts w:ascii="Courier New" w:hAnsi="Courier New" w:cs="Courier New"/>
        </w:rPr>
      </w:pPr>
      <w:r w:rsidRPr="00873E37">
        <w:rPr>
          <w:rFonts w:ascii="Courier New" w:hAnsi="Courier New" w:cs="Courier New"/>
        </w:rPr>
        <w:t>11</w:t>
      </w:r>
    </w:p>
    <w:p w14:paraId="6717B956" w14:textId="77777777" w:rsidR="00873E37" w:rsidRPr="00873E37" w:rsidRDefault="00873E37" w:rsidP="00873E37">
      <w:pPr>
        <w:rPr>
          <w:rFonts w:ascii="Courier New" w:hAnsi="Courier New" w:cs="Courier New"/>
        </w:rPr>
      </w:pPr>
      <w:r w:rsidRPr="00873E37">
        <w:rPr>
          <w:rFonts w:ascii="Courier New" w:hAnsi="Courier New" w:cs="Courier New"/>
        </w:rPr>
        <w:t>100</w:t>
      </w:r>
    </w:p>
    <w:p w14:paraId="142DF4DB" w14:textId="77777777" w:rsidR="00873E37" w:rsidRPr="00873E37" w:rsidRDefault="00873E37" w:rsidP="00873E37">
      <w:pPr>
        <w:rPr>
          <w:rFonts w:ascii="Courier New" w:hAnsi="Courier New" w:cs="Courier New"/>
        </w:rPr>
      </w:pPr>
      <w:r w:rsidRPr="00873E37">
        <w:rPr>
          <w:rFonts w:ascii="Courier New" w:hAnsi="Courier New" w:cs="Courier New"/>
        </w:rPr>
        <w:t>11111000001110000101101102000</w:t>
      </w:r>
    </w:p>
    <w:p w14:paraId="21FED8B0" w14:textId="10796E52" w:rsidR="008F16CF" w:rsidRPr="00873E37" w:rsidRDefault="00873E37" w:rsidP="00873E37">
      <w:pPr>
        <w:rPr>
          <w:rFonts w:ascii="Courier New" w:hAnsi="Courier New" w:cs="Courier New"/>
        </w:rPr>
      </w:pPr>
      <w:r w:rsidRPr="00873E37">
        <w:rPr>
          <w:rFonts w:ascii="Courier New" w:hAnsi="Courier New" w:cs="Courier New"/>
        </w:rPr>
        <w:t>0</w:t>
      </w:r>
      <w:r w:rsidR="008F16CF" w:rsidRPr="00873E37">
        <w:rPr>
          <w:rFonts w:ascii="Courier New" w:hAnsi="Courier New" w:cs="Courier New"/>
        </w:rPr>
        <w:tab/>
      </w:r>
    </w:p>
    <w:p w14:paraId="1D89F584" w14:textId="509C857F" w:rsidR="00873E37" w:rsidRDefault="00873E37" w:rsidP="00873E37"/>
    <w:p w14:paraId="1FBA29FD" w14:textId="16C4278F" w:rsidR="00873E37" w:rsidRDefault="00873E37" w:rsidP="00873E37">
      <w:r>
        <w:t>Result1.txt:</w:t>
      </w:r>
    </w:p>
    <w:p w14:paraId="7E2E4C7F" w14:textId="5139A324" w:rsidR="00873E37" w:rsidRDefault="00873E37" w:rsidP="00873E37"/>
    <w:p w14:paraId="3194DCDB" w14:textId="77777777" w:rsidR="00873E37" w:rsidRPr="00873E37" w:rsidRDefault="00873E37" w:rsidP="00873E37">
      <w:pPr>
        <w:rPr>
          <w:rFonts w:ascii="Courier New" w:hAnsi="Courier New" w:cs="Courier New"/>
        </w:rPr>
      </w:pPr>
      <w:r w:rsidRPr="00873E37">
        <w:rPr>
          <w:rFonts w:ascii="Courier New" w:hAnsi="Courier New" w:cs="Courier New"/>
        </w:rPr>
        <w:t>Skew binary: 10120  decimal: 44</w:t>
      </w:r>
    </w:p>
    <w:p w14:paraId="36E99048" w14:textId="77777777" w:rsidR="00873E37" w:rsidRPr="00873E37" w:rsidRDefault="00873E37" w:rsidP="00873E37">
      <w:pPr>
        <w:rPr>
          <w:rFonts w:ascii="Courier New" w:hAnsi="Courier New" w:cs="Courier New"/>
        </w:rPr>
      </w:pPr>
      <w:r w:rsidRPr="00873E37">
        <w:rPr>
          <w:rFonts w:ascii="Courier New" w:hAnsi="Courier New" w:cs="Courier New"/>
        </w:rPr>
        <w:t>Skew binary: 200000000000000000000000000000  decimal: 2147483646</w:t>
      </w:r>
    </w:p>
    <w:p w14:paraId="3950E203" w14:textId="77777777" w:rsidR="00873E37" w:rsidRPr="00873E37" w:rsidRDefault="00873E37" w:rsidP="00873E37">
      <w:pPr>
        <w:rPr>
          <w:rFonts w:ascii="Courier New" w:hAnsi="Courier New" w:cs="Courier New"/>
        </w:rPr>
      </w:pPr>
      <w:r w:rsidRPr="00873E37">
        <w:rPr>
          <w:rFonts w:ascii="Courier New" w:hAnsi="Courier New" w:cs="Courier New"/>
        </w:rPr>
        <w:t>Skew binary: 10  decimal: 3</w:t>
      </w:r>
    </w:p>
    <w:p w14:paraId="6EFB6E58" w14:textId="77777777" w:rsidR="00873E37" w:rsidRPr="00873E37" w:rsidRDefault="00873E37" w:rsidP="00873E37">
      <w:pPr>
        <w:rPr>
          <w:rFonts w:ascii="Courier New" w:hAnsi="Courier New" w:cs="Courier New"/>
        </w:rPr>
      </w:pPr>
      <w:r w:rsidRPr="00873E37">
        <w:rPr>
          <w:rFonts w:ascii="Courier New" w:hAnsi="Courier New" w:cs="Courier New"/>
        </w:rPr>
        <w:t>Skew binary: 1000000000000000000000000000000  decimal: 2147483647</w:t>
      </w:r>
    </w:p>
    <w:p w14:paraId="3EC51D54" w14:textId="77777777" w:rsidR="00873E37" w:rsidRPr="00873E37" w:rsidRDefault="00873E37" w:rsidP="00873E37">
      <w:pPr>
        <w:rPr>
          <w:rFonts w:ascii="Courier New" w:hAnsi="Courier New" w:cs="Courier New"/>
        </w:rPr>
      </w:pPr>
      <w:r w:rsidRPr="00873E37">
        <w:rPr>
          <w:rFonts w:ascii="Courier New" w:hAnsi="Courier New" w:cs="Courier New"/>
        </w:rPr>
        <w:t>Skew binary: 11  decimal: 4</w:t>
      </w:r>
    </w:p>
    <w:p w14:paraId="2B0306FE" w14:textId="77777777" w:rsidR="00873E37" w:rsidRPr="00873E37" w:rsidRDefault="00873E37" w:rsidP="00873E37">
      <w:pPr>
        <w:rPr>
          <w:rFonts w:ascii="Courier New" w:hAnsi="Courier New" w:cs="Courier New"/>
        </w:rPr>
      </w:pPr>
      <w:r w:rsidRPr="00873E37">
        <w:rPr>
          <w:rFonts w:ascii="Courier New" w:hAnsi="Courier New" w:cs="Courier New"/>
        </w:rPr>
        <w:t>Skew binary: 100  decimal: 7</w:t>
      </w:r>
    </w:p>
    <w:p w14:paraId="2E301232" w14:textId="77777777" w:rsidR="00873E37" w:rsidRPr="00873E37" w:rsidRDefault="00873E37" w:rsidP="00873E37">
      <w:pPr>
        <w:rPr>
          <w:rFonts w:ascii="Courier New" w:hAnsi="Courier New" w:cs="Courier New"/>
        </w:rPr>
      </w:pPr>
      <w:r w:rsidRPr="00873E37">
        <w:rPr>
          <w:rFonts w:ascii="Courier New" w:hAnsi="Courier New" w:cs="Courier New"/>
        </w:rPr>
        <w:t>Skew binary: 11111000001110000101101102000  decimal: 1041110737</w:t>
      </w:r>
    </w:p>
    <w:p w14:paraId="2B34716C" w14:textId="224D3748" w:rsidR="00873E37" w:rsidRPr="00873E37" w:rsidRDefault="00873E37" w:rsidP="00873E37">
      <w:pPr>
        <w:rPr>
          <w:rFonts w:ascii="Courier New" w:hAnsi="Courier New" w:cs="Courier New"/>
        </w:rPr>
      </w:pPr>
      <w:r w:rsidRPr="00873E37">
        <w:rPr>
          <w:rFonts w:ascii="Courier New" w:hAnsi="Courier New" w:cs="Courier New"/>
        </w:rPr>
        <w:t>Skew binary: 0  decimal: 0</w:t>
      </w:r>
    </w:p>
    <w:p w14:paraId="074E9C27" w14:textId="321D4F6D" w:rsidR="00873E37" w:rsidRDefault="00873E37" w:rsidP="00873E37"/>
    <w:p w14:paraId="297CD6AD" w14:textId="77777777" w:rsidR="00873E37" w:rsidRDefault="00873E37" w:rsidP="00873E37"/>
    <w:p w14:paraId="0A57A4B4" w14:textId="354468AA" w:rsidR="00873E37" w:rsidRDefault="00873E37" w:rsidP="00873E37">
      <w:r>
        <w:t>Data2 ( binary numbers)</w:t>
      </w:r>
    </w:p>
    <w:p w14:paraId="2B3BD9BF" w14:textId="77777777" w:rsidR="00873E37" w:rsidRDefault="00873E37" w:rsidP="00873E37"/>
    <w:p w14:paraId="53DF2C7E" w14:textId="6A4F7677" w:rsidR="00873E37" w:rsidRDefault="00873E37" w:rsidP="00873E37">
      <w:r>
        <w:t>Data2.txt:</w:t>
      </w:r>
    </w:p>
    <w:p w14:paraId="113842A2" w14:textId="3660E964" w:rsidR="00873E37" w:rsidRDefault="00873E37" w:rsidP="00873E37"/>
    <w:p w14:paraId="0115613F" w14:textId="77777777" w:rsidR="00873E37" w:rsidRPr="00873E37" w:rsidRDefault="00873E37" w:rsidP="00873E37">
      <w:pPr>
        <w:rPr>
          <w:rFonts w:ascii="Courier New" w:hAnsi="Courier New" w:cs="Courier New"/>
        </w:rPr>
      </w:pPr>
      <w:r w:rsidRPr="00873E37">
        <w:rPr>
          <w:rFonts w:ascii="Courier New" w:hAnsi="Courier New" w:cs="Courier New"/>
        </w:rPr>
        <w:t>8</w:t>
      </w:r>
    </w:p>
    <w:p w14:paraId="2C405141" w14:textId="77777777" w:rsidR="00873E37" w:rsidRPr="00873E37" w:rsidRDefault="00873E37" w:rsidP="00873E37">
      <w:pPr>
        <w:rPr>
          <w:rFonts w:ascii="Courier New" w:hAnsi="Courier New" w:cs="Courier New"/>
        </w:rPr>
      </w:pPr>
      <w:r w:rsidRPr="00873E37">
        <w:rPr>
          <w:rFonts w:ascii="Courier New" w:hAnsi="Courier New" w:cs="Courier New"/>
        </w:rPr>
        <w:t>44</w:t>
      </w:r>
    </w:p>
    <w:p w14:paraId="3A79FA44" w14:textId="77777777" w:rsidR="00873E37" w:rsidRPr="00873E37" w:rsidRDefault="00873E37" w:rsidP="00873E37">
      <w:pPr>
        <w:rPr>
          <w:rFonts w:ascii="Courier New" w:hAnsi="Courier New" w:cs="Courier New"/>
        </w:rPr>
      </w:pPr>
      <w:r w:rsidRPr="00873E37">
        <w:rPr>
          <w:rFonts w:ascii="Courier New" w:hAnsi="Courier New" w:cs="Courier New"/>
        </w:rPr>
        <w:t>2147483646</w:t>
      </w:r>
    </w:p>
    <w:p w14:paraId="7482C4E6" w14:textId="77777777" w:rsidR="00873E37" w:rsidRPr="00873E37" w:rsidRDefault="00873E37" w:rsidP="00873E37">
      <w:pPr>
        <w:rPr>
          <w:rFonts w:ascii="Courier New" w:hAnsi="Courier New" w:cs="Courier New"/>
        </w:rPr>
      </w:pPr>
      <w:r w:rsidRPr="00873E37">
        <w:rPr>
          <w:rFonts w:ascii="Courier New" w:hAnsi="Courier New" w:cs="Courier New"/>
        </w:rPr>
        <w:t>3</w:t>
      </w:r>
    </w:p>
    <w:p w14:paraId="57C8AAEF" w14:textId="77777777" w:rsidR="00873E37" w:rsidRPr="00873E37" w:rsidRDefault="00873E37" w:rsidP="00873E37">
      <w:pPr>
        <w:rPr>
          <w:rFonts w:ascii="Courier New" w:hAnsi="Courier New" w:cs="Courier New"/>
        </w:rPr>
      </w:pPr>
      <w:r w:rsidRPr="00873E37">
        <w:rPr>
          <w:rFonts w:ascii="Courier New" w:hAnsi="Courier New" w:cs="Courier New"/>
        </w:rPr>
        <w:t>2147483647</w:t>
      </w:r>
    </w:p>
    <w:p w14:paraId="48526492" w14:textId="77777777" w:rsidR="00873E37" w:rsidRPr="00873E37" w:rsidRDefault="00873E37" w:rsidP="00873E37">
      <w:pPr>
        <w:rPr>
          <w:rFonts w:ascii="Courier New" w:hAnsi="Courier New" w:cs="Courier New"/>
        </w:rPr>
      </w:pPr>
      <w:r w:rsidRPr="00873E37">
        <w:rPr>
          <w:rFonts w:ascii="Courier New" w:hAnsi="Courier New" w:cs="Courier New"/>
        </w:rPr>
        <w:t>4</w:t>
      </w:r>
    </w:p>
    <w:p w14:paraId="1BE91566" w14:textId="77777777" w:rsidR="00873E37" w:rsidRPr="00873E37" w:rsidRDefault="00873E37" w:rsidP="00873E37">
      <w:pPr>
        <w:rPr>
          <w:rFonts w:ascii="Courier New" w:hAnsi="Courier New" w:cs="Courier New"/>
        </w:rPr>
      </w:pPr>
      <w:r w:rsidRPr="00873E37">
        <w:rPr>
          <w:rFonts w:ascii="Courier New" w:hAnsi="Courier New" w:cs="Courier New"/>
        </w:rPr>
        <w:t>7</w:t>
      </w:r>
    </w:p>
    <w:p w14:paraId="57E6B428" w14:textId="77777777" w:rsidR="00873E37" w:rsidRPr="00873E37" w:rsidRDefault="00873E37" w:rsidP="00873E37">
      <w:pPr>
        <w:rPr>
          <w:rFonts w:ascii="Courier New" w:hAnsi="Courier New" w:cs="Courier New"/>
        </w:rPr>
      </w:pPr>
      <w:r w:rsidRPr="00873E37">
        <w:rPr>
          <w:rFonts w:ascii="Courier New" w:hAnsi="Courier New" w:cs="Courier New"/>
        </w:rPr>
        <w:t>1041110737</w:t>
      </w:r>
    </w:p>
    <w:p w14:paraId="3EE65F12" w14:textId="489A5505" w:rsidR="00873E37" w:rsidRPr="00873E37" w:rsidRDefault="00873E37" w:rsidP="00873E37">
      <w:pPr>
        <w:rPr>
          <w:rFonts w:ascii="Courier New" w:hAnsi="Courier New" w:cs="Courier New"/>
        </w:rPr>
      </w:pPr>
      <w:r w:rsidRPr="00873E37">
        <w:rPr>
          <w:rFonts w:ascii="Courier New" w:hAnsi="Courier New" w:cs="Courier New"/>
        </w:rPr>
        <w:t>0</w:t>
      </w:r>
    </w:p>
    <w:p w14:paraId="5ABEEE3E" w14:textId="69C6A6F3" w:rsidR="00873E37" w:rsidRDefault="00873E37" w:rsidP="00873E37"/>
    <w:p w14:paraId="04FF9DBC" w14:textId="4E96E20F" w:rsidR="00873E37" w:rsidRDefault="00873E37" w:rsidP="00873E37">
      <w:r>
        <w:t>Result2.txt:</w:t>
      </w:r>
    </w:p>
    <w:p w14:paraId="0D6B4161" w14:textId="66B7D73D" w:rsidR="00873E37" w:rsidRDefault="00873E37" w:rsidP="00873E37"/>
    <w:p w14:paraId="5400808B" w14:textId="77777777" w:rsidR="00873E37" w:rsidRPr="00873E37" w:rsidRDefault="00873E37" w:rsidP="00873E37">
      <w:pPr>
        <w:rPr>
          <w:rFonts w:ascii="Courier New" w:hAnsi="Courier New" w:cs="Courier New"/>
        </w:rPr>
      </w:pPr>
      <w:r w:rsidRPr="00873E37">
        <w:rPr>
          <w:rFonts w:ascii="Courier New" w:hAnsi="Courier New" w:cs="Courier New"/>
        </w:rPr>
        <w:t>Decimal: 44  skew binary: 2202</w:t>
      </w:r>
    </w:p>
    <w:p w14:paraId="3250306F" w14:textId="77777777" w:rsidR="00873E37" w:rsidRPr="00873E37" w:rsidRDefault="00873E37" w:rsidP="00873E37">
      <w:pPr>
        <w:rPr>
          <w:rFonts w:ascii="Courier New" w:hAnsi="Courier New" w:cs="Courier New"/>
        </w:rPr>
      </w:pPr>
      <w:r w:rsidRPr="00873E37">
        <w:rPr>
          <w:rFonts w:ascii="Courier New" w:hAnsi="Courier New" w:cs="Courier New"/>
        </w:rPr>
        <w:t>Decimal: 2147483646  skew binary: 20220200022111212100</w:t>
      </w:r>
    </w:p>
    <w:p w14:paraId="495EE74B" w14:textId="77777777" w:rsidR="00873E37" w:rsidRPr="00873E37" w:rsidRDefault="00873E37" w:rsidP="00873E37">
      <w:pPr>
        <w:rPr>
          <w:rFonts w:ascii="Courier New" w:hAnsi="Courier New" w:cs="Courier New"/>
        </w:rPr>
      </w:pPr>
      <w:r w:rsidRPr="00873E37">
        <w:rPr>
          <w:rFonts w:ascii="Courier New" w:hAnsi="Courier New" w:cs="Courier New"/>
        </w:rPr>
        <w:t>Decimal: 3  skew binary: 10</w:t>
      </w:r>
    </w:p>
    <w:p w14:paraId="58DC0156" w14:textId="77777777" w:rsidR="00873E37" w:rsidRPr="00873E37" w:rsidRDefault="00873E37" w:rsidP="00873E37">
      <w:pPr>
        <w:rPr>
          <w:rFonts w:ascii="Courier New" w:hAnsi="Courier New" w:cs="Courier New"/>
        </w:rPr>
      </w:pPr>
      <w:r w:rsidRPr="00873E37">
        <w:rPr>
          <w:rFonts w:ascii="Courier New" w:hAnsi="Courier New" w:cs="Courier New"/>
        </w:rPr>
        <w:t>Decimal: 2147483647  skew binary: 20220200022111212101</w:t>
      </w:r>
    </w:p>
    <w:p w14:paraId="0B2C18F6" w14:textId="77777777" w:rsidR="00873E37" w:rsidRPr="00873E37" w:rsidRDefault="00873E37" w:rsidP="00873E37">
      <w:pPr>
        <w:rPr>
          <w:rFonts w:ascii="Courier New" w:hAnsi="Courier New" w:cs="Courier New"/>
        </w:rPr>
      </w:pPr>
      <w:r w:rsidRPr="00873E37">
        <w:rPr>
          <w:rFonts w:ascii="Courier New" w:hAnsi="Courier New" w:cs="Courier New"/>
        </w:rPr>
        <w:t>Decimal: 4  skew binary: 11</w:t>
      </w:r>
    </w:p>
    <w:p w14:paraId="35C64B3E" w14:textId="77777777" w:rsidR="00873E37" w:rsidRPr="00873E37" w:rsidRDefault="00873E37" w:rsidP="00873E37">
      <w:pPr>
        <w:rPr>
          <w:rFonts w:ascii="Courier New" w:hAnsi="Courier New" w:cs="Courier New"/>
        </w:rPr>
      </w:pPr>
      <w:r w:rsidRPr="00873E37">
        <w:rPr>
          <w:rFonts w:ascii="Courier New" w:hAnsi="Courier New" w:cs="Courier New"/>
        </w:rPr>
        <w:t>Decimal: 7  skew binary: 21</w:t>
      </w:r>
    </w:p>
    <w:p w14:paraId="13415401" w14:textId="77777777" w:rsidR="00873E37" w:rsidRPr="00873E37" w:rsidRDefault="00873E37" w:rsidP="00873E37">
      <w:pPr>
        <w:rPr>
          <w:rFonts w:ascii="Courier New" w:hAnsi="Courier New" w:cs="Courier New"/>
        </w:rPr>
      </w:pPr>
      <w:r w:rsidRPr="00873E37">
        <w:rPr>
          <w:rFonts w:ascii="Courier New" w:hAnsi="Courier New" w:cs="Courier New"/>
        </w:rPr>
        <w:t>Decimal: 1041110737  skew binary: 10201220001020110021</w:t>
      </w:r>
    </w:p>
    <w:p w14:paraId="35C9376C" w14:textId="4C4072F8" w:rsidR="00873E37" w:rsidRPr="00873E37" w:rsidRDefault="00873E37" w:rsidP="00873E37">
      <w:pPr>
        <w:rPr>
          <w:rFonts w:ascii="Courier New" w:hAnsi="Courier New" w:cs="Courier New"/>
        </w:rPr>
      </w:pPr>
      <w:r w:rsidRPr="00873E37">
        <w:rPr>
          <w:rFonts w:ascii="Courier New" w:hAnsi="Courier New" w:cs="Courier New"/>
        </w:rPr>
        <w:t>Decimal: 0  skew binary: 0</w:t>
      </w:r>
    </w:p>
    <w:p w14:paraId="682EB84A" w14:textId="77777777" w:rsidR="00873E37" w:rsidRPr="008F16CF" w:rsidRDefault="00873E37" w:rsidP="00873E37"/>
    <w:sectPr w:rsidR="00873E37" w:rsidRPr="008F16CF" w:rsidSect="00322B4F">
      <w:footerReference w:type="first" r:id="rId13"/>
      <w:pgSz w:w="11906" w:h="16838"/>
      <w:pgMar w:top="851" w:right="567" w:bottom="851" w:left="1418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52AC9" w14:textId="77777777" w:rsidR="000F10F9" w:rsidRDefault="000F10F9">
      <w:r>
        <w:separator/>
      </w:r>
    </w:p>
  </w:endnote>
  <w:endnote w:type="continuationSeparator" w:id="0">
    <w:p w14:paraId="238A6CDB" w14:textId="77777777" w:rsidR="000F10F9" w:rsidRDefault="000F1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9CD3" w14:textId="77777777" w:rsidR="00CA347D" w:rsidRDefault="00CA347D" w:rsidP="00EB5168">
    <w:pPr>
      <w:pStyle w:val="Porat"/>
      <w:rPr>
        <w:rStyle w:val="Puslapionumeris"/>
      </w:rPr>
    </w:pPr>
    <w:r>
      <w:rPr>
        <w:rStyle w:val="Puslapionumeris"/>
      </w:rPr>
      <w:fldChar w:fldCharType="begin"/>
    </w:r>
    <w:r>
      <w:rPr>
        <w:rStyle w:val="Puslapionumeris"/>
      </w:rPr>
      <w:instrText xml:space="preserve">PAGE  </w:instrText>
    </w:r>
    <w:r>
      <w:rPr>
        <w:rStyle w:val="Puslapionumeris"/>
      </w:rPr>
      <w:fldChar w:fldCharType="separate"/>
    </w:r>
    <w:r w:rsidRPr="00EB5168">
      <w:rPr>
        <w:rStyle w:val="Puslapionumeris"/>
      </w:rPr>
      <w:t>1</w:t>
    </w:r>
    <w:r>
      <w:rPr>
        <w:rStyle w:val="Puslapionumeris"/>
      </w:rPr>
      <w:fldChar w:fldCharType="end"/>
    </w:r>
  </w:p>
  <w:p w14:paraId="2EC73A5F" w14:textId="77777777" w:rsidR="00CA347D" w:rsidRDefault="00CA347D" w:rsidP="00EB5168">
    <w:pPr>
      <w:pStyle w:val="Por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6E1C0" w14:textId="77777777" w:rsidR="00CA347D" w:rsidRDefault="00CA347D" w:rsidP="00EB5168">
    <w:pPr>
      <w:pStyle w:val="Porat"/>
    </w:pPr>
    <w:r>
      <w:tab/>
    </w:r>
    <w:r>
      <w:tab/>
    </w:r>
    <w:r>
      <w:rPr>
        <w:rStyle w:val="Puslapionumeris"/>
      </w:rPr>
      <w:fldChar w:fldCharType="begin"/>
    </w:r>
    <w:r>
      <w:rPr>
        <w:rStyle w:val="Puslapionumeris"/>
      </w:rPr>
      <w:instrText xml:space="preserve"> PAGE </w:instrText>
    </w:r>
    <w:r>
      <w:rPr>
        <w:rStyle w:val="Puslapionumeris"/>
      </w:rPr>
      <w:fldChar w:fldCharType="separate"/>
    </w:r>
    <w:r w:rsidR="00B93D28">
      <w:rPr>
        <w:rStyle w:val="Puslapionumeris"/>
        <w:noProof/>
      </w:rPr>
      <w:t>6</w:t>
    </w:r>
    <w:r>
      <w:rPr>
        <w:rStyle w:val="Puslapionumeri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37F90" w14:textId="77777777" w:rsidR="00CA347D" w:rsidRDefault="00CA347D" w:rsidP="00EB5168">
    <w:pPr>
      <w:pStyle w:val="Porat"/>
    </w:pPr>
    <w:r>
      <w:tab/>
    </w:r>
    <w:r>
      <w:tab/>
    </w:r>
    <w:r>
      <w:rPr>
        <w:rStyle w:val="Puslapionumeris"/>
      </w:rPr>
      <w:fldChar w:fldCharType="begin"/>
    </w:r>
    <w:r>
      <w:rPr>
        <w:rStyle w:val="Puslapionumeris"/>
      </w:rPr>
      <w:instrText xml:space="preserve"> PAGE </w:instrText>
    </w:r>
    <w:r>
      <w:rPr>
        <w:rStyle w:val="Puslapionumeris"/>
      </w:rPr>
      <w:fldChar w:fldCharType="separate"/>
    </w:r>
    <w:r w:rsidR="00322B4F">
      <w:rPr>
        <w:rStyle w:val="Puslapionumeris"/>
        <w:noProof/>
      </w:rPr>
      <w:t>2</w:t>
    </w:r>
    <w:r>
      <w:rPr>
        <w:rStyle w:val="Puslapionumeri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42173" w14:textId="77777777" w:rsidR="000F10F9" w:rsidRDefault="000F10F9">
      <w:r>
        <w:separator/>
      </w:r>
    </w:p>
  </w:footnote>
  <w:footnote w:type="continuationSeparator" w:id="0">
    <w:p w14:paraId="1E141EEA" w14:textId="77777777" w:rsidR="000F10F9" w:rsidRDefault="000F10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9C384" w14:textId="77777777" w:rsidR="00CA347D" w:rsidRPr="00EB5168" w:rsidRDefault="00CA347D" w:rsidP="00EB5168">
    <w:pPr>
      <w:pStyle w:val="Antrats"/>
    </w:pPr>
    <w:r w:rsidRPr="00EB5168"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67C6E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C682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7029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1644F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CB0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984F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24A1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42F0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166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80F3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04C8F"/>
    <w:multiLevelType w:val="multilevel"/>
    <w:tmpl w:val="FE6ADB7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AC4C7A"/>
    <w:multiLevelType w:val="multilevel"/>
    <w:tmpl w:val="D8AE08E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2" w15:restartNumberingAfterBreak="0">
    <w:nsid w:val="112906A7"/>
    <w:multiLevelType w:val="multilevel"/>
    <w:tmpl w:val="FF5403A6"/>
    <w:lvl w:ilvl="0">
      <w:start w:val="1"/>
      <w:numFmt w:val="decimal"/>
      <w:lvlText w:val="%1."/>
      <w:lvlJc w:val="left"/>
      <w:pPr>
        <w:tabs>
          <w:tab w:val="num" w:pos="-655"/>
        </w:tabs>
        <w:ind w:left="-658" w:firstLine="65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43852BA"/>
    <w:multiLevelType w:val="multilevel"/>
    <w:tmpl w:val="17CAEA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14" w15:restartNumberingAfterBreak="0">
    <w:nsid w:val="156578BE"/>
    <w:multiLevelType w:val="multilevel"/>
    <w:tmpl w:val="28E2CF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5" w15:restartNumberingAfterBreak="0">
    <w:nsid w:val="161F5507"/>
    <w:multiLevelType w:val="multilevel"/>
    <w:tmpl w:val="EB92ED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6" w15:restartNumberingAfterBreak="0">
    <w:nsid w:val="16A27204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7" w15:restartNumberingAfterBreak="0">
    <w:nsid w:val="1C144F3E"/>
    <w:multiLevelType w:val="multilevel"/>
    <w:tmpl w:val="599890A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8" w15:restartNumberingAfterBreak="0">
    <w:nsid w:val="204412E7"/>
    <w:multiLevelType w:val="multilevel"/>
    <w:tmpl w:val="C3C639C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9" w15:restartNumberingAfterBreak="0">
    <w:nsid w:val="26F66E9D"/>
    <w:multiLevelType w:val="multilevel"/>
    <w:tmpl w:val="B5CCC04C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0" w15:restartNumberingAfterBreak="0">
    <w:nsid w:val="2A9605EE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1" w15:restartNumberingAfterBreak="0">
    <w:nsid w:val="2F674951"/>
    <w:multiLevelType w:val="hybridMultilevel"/>
    <w:tmpl w:val="D25A3F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1B41259"/>
    <w:multiLevelType w:val="multilevel"/>
    <w:tmpl w:val="AD2AC79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3" w15:restartNumberingAfterBreak="0">
    <w:nsid w:val="353C77C7"/>
    <w:multiLevelType w:val="multilevel"/>
    <w:tmpl w:val="3DCC10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402"/>
        </w:tabs>
        <w:ind w:left="3402" w:hanging="85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4" w15:restartNumberingAfterBreak="0">
    <w:nsid w:val="44831E58"/>
    <w:multiLevelType w:val="multilevel"/>
    <w:tmpl w:val="D6CA7E24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5" w15:restartNumberingAfterBreak="0">
    <w:nsid w:val="49A50892"/>
    <w:multiLevelType w:val="singleLevel"/>
    <w:tmpl w:val="2138B7F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4AEB5ED6"/>
    <w:multiLevelType w:val="singleLevel"/>
    <w:tmpl w:val="789A1F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7" w15:restartNumberingAfterBreak="0">
    <w:nsid w:val="4E5C5E44"/>
    <w:multiLevelType w:val="multilevel"/>
    <w:tmpl w:val="9C4C785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8" w15:restartNumberingAfterBreak="0">
    <w:nsid w:val="55737760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9" w15:restartNumberingAfterBreak="0">
    <w:nsid w:val="582B3FFB"/>
    <w:multiLevelType w:val="multilevel"/>
    <w:tmpl w:val="BA0E42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0" w15:restartNumberingAfterBreak="0">
    <w:nsid w:val="5E384933"/>
    <w:multiLevelType w:val="multilevel"/>
    <w:tmpl w:val="347E3AB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1" w15:restartNumberingAfterBreak="0">
    <w:nsid w:val="60492E40"/>
    <w:multiLevelType w:val="multilevel"/>
    <w:tmpl w:val="E6140F88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4AA0D74"/>
    <w:multiLevelType w:val="multilevel"/>
    <w:tmpl w:val="452C3FE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3" w15:restartNumberingAfterBreak="0">
    <w:nsid w:val="6A156D14"/>
    <w:multiLevelType w:val="multilevel"/>
    <w:tmpl w:val="BA9C9C10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27"/>
        </w:tabs>
        <w:ind w:left="2127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091"/>
        </w:tabs>
        <w:ind w:left="4091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4" w15:restartNumberingAfterBreak="0">
    <w:nsid w:val="6E854672"/>
    <w:multiLevelType w:val="multilevel"/>
    <w:tmpl w:val="9C305A2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5" w15:restartNumberingAfterBreak="0">
    <w:nsid w:val="6F862570"/>
    <w:multiLevelType w:val="multilevel"/>
    <w:tmpl w:val="7FCC2D7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6" w15:restartNumberingAfterBreak="0">
    <w:nsid w:val="701B12C5"/>
    <w:multiLevelType w:val="singleLevel"/>
    <w:tmpl w:val="E5020F5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0C453E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35C5C16"/>
    <w:multiLevelType w:val="multilevel"/>
    <w:tmpl w:val="B27CCD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9" w15:restartNumberingAfterBreak="0">
    <w:nsid w:val="741E7C60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40" w15:restartNumberingAfterBreak="0">
    <w:nsid w:val="787A30AF"/>
    <w:multiLevelType w:val="multilevel"/>
    <w:tmpl w:val="85464998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10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88F4E03"/>
    <w:multiLevelType w:val="multilevel"/>
    <w:tmpl w:val="36FE2DC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42" w15:restartNumberingAfterBreak="0">
    <w:nsid w:val="79F03629"/>
    <w:multiLevelType w:val="multilevel"/>
    <w:tmpl w:val="28CA2C98"/>
    <w:lvl w:ilvl="0">
      <w:start w:val="1"/>
      <w:numFmt w:val="decimal"/>
      <w:pStyle w:val="Antrat1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pStyle w:val="Antrat2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pStyle w:val="Antrat3"/>
      <w:lvlText w:val="%1.%2.%3"/>
      <w:lvlJc w:val="left"/>
      <w:pPr>
        <w:tabs>
          <w:tab w:val="num" w:pos="3260"/>
        </w:tabs>
        <w:ind w:left="3260" w:hanging="708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num w:numId="1" w16cid:durableId="1171799832">
    <w:abstractNumId w:val="37"/>
  </w:num>
  <w:num w:numId="2" w16cid:durableId="1105658110">
    <w:abstractNumId w:val="26"/>
  </w:num>
  <w:num w:numId="3" w16cid:durableId="1834102684">
    <w:abstractNumId w:val="36"/>
  </w:num>
  <w:num w:numId="4" w16cid:durableId="653800711">
    <w:abstractNumId w:val="25"/>
  </w:num>
  <w:num w:numId="5" w16cid:durableId="1737783505">
    <w:abstractNumId w:val="34"/>
  </w:num>
  <w:num w:numId="6" w16cid:durableId="1463226688">
    <w:abstractNumId w:val="40"/>
  </w:num>
  <w:num w:numId="7" w16cid:durableId="789319588">
    <w:abstractNumId w:val="12"/>
  </w:num>
  <w:num w:numId="8" w16cid:durableId="504251038">
    <w:abstractNumId w:val="10"/>
  </w:num>
  <w:num w:numId="9" w16cid:durableId="611982927">
    <w:abstractNumId w:val="13"/>
  </w:num>
  <w:num w:numId="10" w16cid:durableId="1857956790">
    <w:abstractNumId w:val="31"/>
  </w:num>
  <w:num w:numId="11" w16cid:durableId="923152133">
    <w:abstractNumId w:val="20"/>
  </w:num>
  <w:num w:numId="12" w16cid:durableId="778569262">
    <w:abstractNumId w:val="28"/>
  </w:num>
  <w:num w:numId="13" w16cid:durableId="1313755568">
    <w:abstractNumId w:val="11"/>
  </w:num>
  <w:num w:numId="14" w16cid:durableId="34432469">
    <w:abstractNumId w:val="30"/>
  </w:num>
  <w:num w:numId="15" w16cid:durableId="855271314">
    <w:abstractNumId w:val="15"/>
  </w:num>
  <w:num w:numId="16" w16cid:durableId="968165216">
    <w:abstractNumId w:val="39"/>
  </w:num>
  <w:num w:numId="17" w16cid:durableId="240262831">
    <w:abstractNumId w:val="16"/>
  </w:num>
  <w:num w:numId="18" w16cid:durableId="1000810320">
    <w:abstractNumId w:val="13"/>
  </w:num>
  <w:num w:numId="19" w16cid:durableId="786852246">
    <w:abstractNumId w:val="19"/>
  </w:num>
  <w:num w:numId="20" w16cid:durableId="1814836522">
    <w:abstractNumId w:val="17"/>
  </w:num>
  <w:num w:numId="21" w16cid:durableId="678313857">
    <w:abstractNumId w:val="22"/>
  </w:num>
  <w:num w:numId="22" w16cid:durableId="1204102391">
    <w:abstractNumId w:val="41"/>
  </w:num>
  <w:num w:numId="23" w16cid:durableId="1071926179">
    <w:abstractNumId w:val="14"/>
  </w:num>
  <w:num w:numId="24" w16cid:durableId="1289820185">
    <w:abstractNumId w:val="32"/>
  </w:num>
  <w:num w:numId="25" w16cid:durableId="653021940">
    <w:abstractNumId w:val="35"/>
  </w:num>
  <w:num w:numId="26" w16cid:durableId="1610966388">
    <w:abstractNumId w:val="18"/>
  </w:num>
  <w:num w:numId="27" w16cid:durableId="1433818889">
    <w:abstractNumId w:val="33"/>
  </w:num>
  <w:num w:numId="28" w16cid:durableId="1563369774">
    <w:abstractNumId w:val="42"/>
  </w:num>
  <w:num w:numId="29" w16cid:durableId="945695815">
    <w:abstractNumId w:val="29"/>
  </w:num>
  <w:num w:numId="30" w16cid:durableId="1984846715">
    <w:abstractNumId w:val="27"/>
  </w:num>
  <w:num w:numId="31" w16cid:durableId="931429938">
    <w:abstractNumId w:val="23"/>
  </w:num>
  <w:num w:numId="32" w16cid:durableId="1489243643">
    <w:abstractNumId w:val="24"/>
  </w:num>
  <w:num w:numId="33" w16cid:durableId="1417634130">
    <w:abstractNumId w:val="42"/>
  </w:num>
  <w:num w:numId="34" w16cid:durableId="2124183043">
    <w:abstractNumId w:val="38"/>
  </w:num>
  <w:num w:numId="35" w16cid:durableId="462233023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338234526">
    <w:abstractNumId w:val="9"/>
  </w:num>
  <w:num w:numId="37" w16cid:durableId="1010790417">
    <w:abstractNumId w:val="7"/>
  </w:num>
  <w:num w:numId="38" w16cid:durableId="655912735">
    <w:abstractNumId w:val="6"/>
  </w:num>
  <w:num w:numId="39" w16cid:durableId="908882198">
    <w:abstractNumId w:val="5"/>
  </w:num>
  <w:num w:numId="40" w16cid:durableId="1272594508">
    <w:abstractNumId w:val="4"/>
  </w:num>
  <w:num w:numId="41" w16cid:durableId="1236159222">
    <w:abstractNumId w:val="8"/>
  </w:num>
  <w:num w:numId="42" w16cid:durableId="845948552">
    <w:abstractNumId w:val="3"/>
  </w:num>
  <w:num w:numId="43" w16cid:durableId="2076925275">
    <w:abstractNumId w:val="2"/>
  </w:num>
  <w:num w:numId="44" w16cid:durableId="220017216">
    <w:abstractNumId w:val="1"/>
  </w:num>
  <w:num w:numId="45" w16cid:durableId="450437866">
    <w:abstractNumId w:val="0"/>
  </w:num>
  <w:num w:numId="46" w16cid:durableId="124676668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03C4"/>
    <w:rsid w:val="00000825"/>
    <w:rsid w:val="0002339E"/>
    <w:rsid w:val="00052178"/>
    <w:rsid w:val="000D7125"/>
    <w:rsid w:val="000F10F9"/>
    <w:rsid w:val="000F7F7F"/>
    <w:rsid w:val="00100F55"/>
    <w:rsid w:val="0015714D"/>
    <w:rsid w:val="0016215D"/>
    <w:rsid w:val="001E733B"/>
    <w:rsid w:val="001F0046"/>
    <w:rsid w:val="00223B27"/>
    <w:rsid w:val="00260F87"/>
    <w:rsid w:val="0026528E"/>
    <w:rsid w:val="00291C8F"/>
    <w:rsid w:val="002949A3"/>
    <w:rsid w:val="002C56BD"/>
    <w:rsid w:val="002E3EF8"/>
    <w:rsid w:val="00313E57"/>
    <w:rsid w:val="00322B4F"/>
    <w:rsid w:val="003F1D21"/>
    <w:rsid w:val="00404E84"/>
    <w:rsid w:val="00415D80"/>
    <w:rsid w:val="00421252"/>
    <w:rsid w:val="004771C9"/>
    <w:rsid w:val="004965DE"/>
    <w:rsid w:val="004A6A01"/>
    <w:rsid w:val="004C3D88"/>
    <w:rsid w:val="004E181F"/>
    <w:rsid w:val="0052026C"/>
    <w:rsid w:val="00531F74"/>
    <w:rsid w:val="00577E0E"/>
    <w:rsid w:val="005B13B5"/>
    <w:rsid w:val="005C73ED"/>
    <w:rsid w:val="005F283E"/>
    <w:rsid w:val="006F141F"/>
    <w:rsid w:val="007016E8"/>
    <w:rsid w:val="007E6559"/>
    <w:rsid w:val="007F39F5"/>
    <w:rsid w:val="007F3AFD"/>
    <w:rsid w:val="00803DB6"/>
    <w:rsid w:val="00816B92"/>
    <w:rsid w:val="00844988"/>
    <w:rsid w:val="00873E37"/>
    <w:rsid w:val="008F16CF"/>
    <w:rsid w:val="009103C4"/>
    <w:rsid w:val="00932992"/>
    <w:rsid w:val="00953893"/>
    <w:rsid w:val="00965287"/>
    <w:rsid w:val="009749FE"/>
    <w:rsid w:val="00990D35"/>
    <w:rsid w:val="009C0211"/>
    <w:rsid w:val="00A049DD"/>
    <w:rsid w:val="00A6795E"/>
    <w:rsid w:val="00AB26BB"/>
    <w:rsid w:val="00AB7416"/>
    <w:rsid w:val="00AE0E37"/>
    <w:rsid w:val="00AE7C8B"/>
    <w:rsid w:val="00B4162B"/>
    <w:rsid w:val="00B93D28"/>
    <w:rsid w:val="00BA4DB8"/>
    <w:rsid w:val="00BE7267"/>
    <w:rsid w:val="00C25271"/>
    <w:rsid w:val="00C87140"/>
    <w:rsid w:val="00CA347D"/>
    <w:rsid w:val="00CD083D"/>
    <w:rsid w:val="00CD58DB"/>
    <w:rsid w:val="00D10218"/>
    <w:rsid w:val="00D253F8"/>
    <w:rsid w:val="00D52156"/>
    <w:rsid w:val="00D560C9"/>
    <w:rsid w:val="00DB6F2C"/>
    <w:rsid w:val="00E03A86"/>
    <w:rsid w:val="00E55394"/>
    <w:rsid w:val="00E768B1"/>
    <w:rsid w:val="00EA3641"/>
    <w:rsid w:val="00EA7E22"/>
    <w:rsid w:val="00EB5168"/>
    <w:rsid w:val="00F16C66"/>
    <w:rsid w:val="00F32903"/>
    <w:rsid w:val="00F45991"/>
    <w:rsid w:val="00F670E7"/>
    <w:rsid w:val="00F7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E147512"/>
  <w15:docId w15:val="{8D99CF3C-00BE-458C-9BD9-17594741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1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semiHidden="1" w:unhideWhenUsed="1"/>
    <w:lsdException w:name="line number" w:locked="1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15714D"/>
    <w:pPr>
      <w:ind w:firstLine="720"/>
      <w:jc w:val="both"/>
    </w:pPr>
    <w:rPr>
      <w:sz w:val="22"/>
      <w:lang w:eastAsia="en-US"/>
    </w:rPr>
  </w:style>
  <w:style w:type="paragraph" w:styleId="Antrat1">
    <w:name w:val="heading 1"/>
    <w:basedOn w:val="prastasis"/>
    <w:next w:val="prastasis"/>
    <w:qFormat/>
    <w:rsid w:val="00A6795E"/>
    <w:pPr>
      <w:keepNext/>
      <w:numPr>
        <w:numId w:val="33"/>
      </w:numPr>
      <w:spacing w:before="240" w:after="60"/>
      <w:outlineLvl w:val="0"/>
    </w:pPr>
    <w:rPr>
      <w:rFonts w:ascii="Arial" w:hAnsi="Arial"/>
      <w:b/>
      <w:snapToGrid w:val="0"/>
      <w:kern w:val="28"/>
      <w:sz w:val="28"/>
    </w:rPr>
  </w:style>
  <w:style w:type="paragraph" w:styleId="Antrat2">
    <w:name w:val="heading 2"/>
    <w:basedOn w:val="prastasis"/>
    <w:next w:val="prastasis"/>
    <w:link w:val="Antrat2Diagrama"/>
    <w:uiPriority w:val="9"/>
    <w:qFormat/>
    <w:rsid w:val="00A6795E"/>
    <w:pPr>
      <w:keepNext/>
      <w:numPr>
        <w:ilvl w:val="1"/>
        <w:numId w:val="33"/>
      </w:numPr>
      <w:spacing w:before="240" w:after="60"/>
      <w:jc w:val="left"/>
      <w:outlineLvl w:val="1"/>
    </w:pPr>
    <w:rPr>
      <w:rFonts w:ascii="Arial" w:hAnsi="Arial"/>
      <w:b/>
      <w:bCs/>
      <w:i/>
      <w:iCs/>
      <w:sz w:val="24"/>
      <w:szCs w:val="28"/>
    </w:rPr>
  </w:style>
  <w:style w:type="paragraph" w:styleId="Antrat3">
    <w:name w:val="heading 3"/>
    <w:basedOn w:val="prastasis"/>
    <w:next w:val="prastasis"/>
    <w:qFormat/>
    <w:rsid w:val="00A6795E"/>
    <w:pPr>
      <w:keepNext/>
      <w:numPr>
        <w:ilvl w:val="2"/>
        <w:numId w:val="33"/>
      </w:numPr>
      <w:spacing w:before="240" w:after="60"/>
      <w:outlineLvl w:val="2"/>
    </w:pPr>
    <w:rPr>
      <w:rFonts w:ascii="Arial" w:hAnsi="Arial"/>
      <w:b/>
      <w:bCs/>
      <w:i/>
      <w:sz w:val="24"/>
      <w:szCs w:val="26"/>
    </w:rPr>
  </w:style>
  <w:style w:type="paragraph" w:styleId="Antrat4">
    <w:name w:val="heading 4"/>
    <w:basedOn w:val="prastasis"/>
    <w:next w:val="prastasis"/>
    <w:qFormat/>
    <w:rsid w:val="0052026C"/>
    <w:pPr>
      <w:keepNext/>
      <w:spacing w:after="120"/>
      <w:jc w:val="right"/>
      <w:outlineLvl w:val="3"/>
    </w:pPr>
    <w:rPr>
      <w:b/>
      <w:sz w:val="28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orat">
    <w:name w:val="footer"/>
    <w:basedOn w:val="prastasis"/>
    <w:link w:val="PoratDiagrama"/>
    <w:uiPriority w:val="99"/>
    <w:rsid w:val="00EB5168"/>
    <w:pPr>
      <w:tabs>
        <w:tab w:val="center" w:pos="4153"/>
        <w:tab w:val="right" w:pos="9781"/>
      </w:tabs>
    </w:pPr>
  </w:style>
  <w:style w:type="character" w:styleId="Puslapionumeris">
    <w:name w:val="page number"/>
    <w:basedOn w:val="Numatytasispastraiposriftas"/>
    <w:semiHidden/>
  </w:style>
  <w:style w:type="paragraph" w:styleId="Antrats">
    <w:name w:val="header"/>
    <w:basedOn w:val="prastasis"/>
    <w:rsid w:val="00EB5168"/>
    <w:pPr>
      <w:tabs>
        <w:tab w:val="center" w:pos="4153"/>
        <w:tab w:val="right" w:pos="8306"/>
      </w:tabs>
    </w:pPr>
  </w:style>
  <w:style w:type="character" w:styleId="Hipersaitas">
    <w:name w:val="Hyperlink"/>
    <w:semiHidden/>
    <w:locked/>
    <w:rPr>
      <w:color w:val="0000FF"/>
      <w:u w:val="single"/>
    </w:rPr>
  </w:style>
  <w:style w:type="paragraph" w:styleId="Turinys1">
    <w:name w:val="toc 1"/>
    <w:basedOn w:val="prastasis"/>
    <w:next w:val="prastasis"/>
    <w:autoRedefine/>
    <w:uiPriority w:val="39"/>
    <w:rsid w:val="00990D35"/>
    <w:pPr>
      <w:tabs>
        <w:tab w:val="left" w:pos="567"/>
        <w:tab w:val="right" w:leader="dot" w:pos="9639"/>
      </w:tabs>
      <w:spacing w:before="120"/>
      <w:ind w:firstLine="0"/>
      <w:jc w:val="left"/>
    </w:pPr>
    <w:rPr>
      <w:b/>
      <w:sz w:val="28"/>
    </w:rPr>
  </w:style>
  <w:style w:type="paragraph" w:styleId="Turinys2">
    <w:name w:val="toc 2"/>
    <w:basedOn w:val="prastasis"/>
    <w:next w:val="prastasis"/>
    <w:autoRedefine/>
    <w:uiPriority w:val="39"/>
    <w:rsid w:val="00990D35"/>
    <w:pPr>
      <w:tabs>
        <w:tab w:val="left" w:pos="1134"/>
        <w:tab w:val="right" w:leader="dot" w:pos="9639"/>
      </w:tabs>
      <w:spacing w:before="60"/>
      <w:ind w:left="567" w:firstLine="0"/>
      <w:jc w:val="left"/>
    </w:pPr>
    <w:rPr>
      <w:sz w:val="24"/>
    </w:rPr>
  </w:style>
  <w:style w:type="paragraph" w:styleId="Turinys3">
    <w:name w:val="toc 3"/>
    <w:basedOn w:val="prastasis"/>
    <w:next w:val="prastasis"/>
    <w:autoRedefine/>
    <w:rsid w:val="000F7F7F"/>
    <w:pPr>
      <w:tabs>
        <w:tab w:val="left" w:pos="1800"/>
        <w:tab w:val="right" w:leader="dot" w:pos="9639"/>
      </w:tabs>
      <w:ind w:left="400"/>
    </w:pPr>
  </w:style>
  <w:style w:type="paragraph" w:styleId="Turinys4">
    <w:name w:val="toc 4"/>
    <w:basedOn w:val="prastasis"/>
    <w:next w:val="prastasis"/>
    <w:autoRedefine/>
    <w:semiHidden/>
    <w:pPr>
      <w:ind w:left="600"/>
    </w:pPr>
  </w:style>
  <w:style w:type="paragraph" w:styleId="Turinys5">
    <w:name w:val="toc 5"/>
    <w:basedOn w:val="prastasis"/>
    <w:next w:val="prastasis"/>
    <w:autoRedefine/>
    <w:semiHidden/>
    <w:locked/>
    <w:pPr>
      <w:ind w:left="800"/>
    </w:pPr>
  </w:style>
  <w:style w:type="paragraph" w:styleId="Turinys6">
    <w:name w:val="toc 6"/>
    <w:basedOn w:val="prastasis"/>
    <w:next w:val="prastasis"/>
    <w:autoRedefine/>
    <w:semiHidden/>
    <w:locked/>
    <w:pPr>
      <w:ind w:left="1000"/>
    </w:pPr>
  </w:style>
  <w:style w:type="paragraph" w:styleId="Turinys7">
    <w:name w:val="toc 7"/>
    <w:basedOn w:val="prastasis"/>
    <w:next w:val="prastasis"/>
    <w:autoRedefine/>
    <w:semiHidden/>
    <w:locked/>
    <w:pPr>
      <w:ind w:left="1200"/>
    </w:pPr>
  </w:style>
  <w:style w:type="paragraph" w:styleId="Turinys8">
    <w:name w:val="toc 8"/>
    <w:basedOn w:val="prastasis"/>
    <w:next w:val="prastasis"/>
    <w:autoRedefine/>
    <w:semiHidden/>
    <w:locked/>
    <w:pPr>
      <w:ind w:left="1400"/>
    </w:pPr>
  </w:style>
  <w:style w:type="paragraph" w:styleId="Turinys9">
    <w:name w:val="toc 9"/>
    <w:basedOn w:val="prastasis"/>
    <w:next w:val="prastasis"/>
    <w:autoRedefine/>
    <w:semiHidden/>
    <w:locked/>
    <w:pPr>
      <w:ind w:left="1600"/>
    </w:pPr>
  </w:style>
  <w:style w:type="character" w:customStyle="1" w:styleId="Antrat2Diagrama">
    <w:name w:val="Antraštė 2 Diagrama"/>
    <w:link w:val="Antrat2"/>
    <w:uiPriority w:val="9"/>
    <w:rsid w:val="00A6795E"/>
    <w:rPr>
      <w:rFonts w:ascii="Arial" w:hAnsi="Arial"/>
      <w:b/>
      <w:bCs/>
      <w:i/>
      <w:iCs/>
      <w:sz w:val="24"/>
      <w:szCs w:val="28"/>
      <w:lang w:val="lt-LT" w:eastAsia="en-US" w:bidi="ar-SA"/>
    </w:rPr>
  </w:style>
  <w:style w:type="character" w:customStyle="1" w:styleId="PoratDiagrama">
    <w:name w:val="Poraštė Diagrama"/>
    <w:link w:val="Porat"/>
    <w:uiPriority w:val="99"/>
    <w:rsid w:val="00EB5168"/>
    <w:rPr>
      <w:sz w:val="22"/>
      <w:lang w:val="lt-LT" w:eastAsia="en-US" w:bidi="ar-SA"/>
    </w:rPr>
  </w:style>
  <w:style w:type="paragraph" w:customStyle="1" w:styleId="Autorius">
    <w:name w:val="Autorius"/>
    <w:basedOn w:val="prastasis"/>
    <w:rsid w:val="00EB5168"/>
    <w:pPr>
      <w:tabs>
        <w:tab w:val="left" w:pos="6096"/>
      </w:tabs>
      <w:spacing w:before="120"/>
      <w:ind w:left="5387" w:firstLine="0"/>
    </w:pPr>
    <w:rPr>
      <w:sz w:val="24"/>
    </w:rPr>
  </w:style>
  <w:style w:type="paragraph" w:customStyle="1" w:styleId="Vireliouraai">
    <w:name w:val="Viršelio užrašai"/>
    <w:basedOn w:val="prastasis"/>
    <w:rsid w:val="004771C9"/>
    <w:pPr>
      <w:spacing w:after="120"/>
      <w:jc w:val="center"/>
    </w:pPr>
    <w:rPr>
      <w:rFonts w:ascii="Arial" w:hAnsi="Arial"/>
      <w:b/>
      <w:sz w:val="28"/>
    </w:rPr>
  </w:style>
  <w:style w:type="paragraph" w:customStyle="1" w:styleId="Ataskaita">
    <w:name w:val="Ataskaita"/>
    <w:basedOn w:val="prastasis"/>
    <w:next w:val="Vireliouraai"/>
    <w:rsid w:val="004771C9"/>
    <w:pPr>
      <w:spacing w:after="120"/>
      <w:jc w:val="center"/>
    </w:pPr>
    <w:rPr>
      <w:rFonts w:ascii="Arial" w:hAnsi="Arial"/>
      <w:b/>
      <w:i/>
      <w:sz w:val="28"/>
    </w:rPr>
  </w:style>
  <w:style w:type="paragraph" w:customStyle="1" w:styleId="Ataskaitospavadinimas">
    <w:name w:val="Ataskaitos pavadinimas"/>
    <w:basedOn w:val="Vireliouraai"/>
    <w:next w:val="Vireliouraai"/>
    <w:rsid w:val="004771C9"/>
    <w:rPr>
      <w:sz w:val="32"/>
    </w:rPr>
  </w:style>
  <w:style w:type="paragraph" w:customStyle="1" w:styleId="Programostekstas">
    <w:name w:val="Programos tekstas"/>
    <w:basedOn w:val="prastasis"/>
    <w:rsid w:val="00531F74"/>
    <w:pPr>
      <w:ind w:firstLine="0"/>
      <w:jc w:val="left"/>
    </w:pPr>
    <w:rPr>
      <w:rFonts w:ascii="Courier New" w:hAnsi="Courier New"/>
      <w:sz w:val="20"/>
    </w:rPr>
  </w:style>
  <w:style w:type="character" w:styleId="Komentaronuoroda">
    <w:name w:val="annotation reference"/>
    <w:semiHidden/>
    <w:locked/>
    <w:rsid w:val="00A6795E"/>
    <w:rPr>
      <w:sz w:val="16"/>
      <w:szCs w:val="16"/>
    </w:rPr>
  </w:style>
  <w:style w:type="paragraph" w:styleId="Komentarotekstas">
    <w:name w:val="annotation text"/>
    <w:basedOn w:val="prastasis"/>
    <w:semiHidden/>
    <w:locked/>
    <w:rsid w:val="00A6795E"/>
    <w:rPr>
      <w:sz w:val="20"/>
    </w:rPr>
  </w:style>
  <w:style w:type="paragraph" w:styleId="Komentarotema">
    <w:name w:val="annotation subject"/>
    <w:basedOn w:val="Komentarotekstas"/>
    <w:next w:val="Komentarotekstas"/>
    <w:semiHidden/>
    <w:locked/>
    <w:rsid w:val="00A6795E"/>
    <w:rPr>
      <w:b/>
      <w:bCs/>
    </w:rPr>
  </w:style>
  <w:style w:type="paragraph" w:styleId="Debesliotekstas">
    <w:name w:val="Balloon Text"/>
    <w:basedOn w:val="prastasis"/>
    <w:semiHidden/>
    <w:locked/>
    <w:rsid w:val="00A6795E"/>
    <w:rPr>
      <w:rFonts w:ascii="Tahoma" w:hAnsi="Tahoma"/>
      <w:sz w:val="16"/>
      <w:szCs w:val="16"/>
    </w:rPr>
  </w:style>
  <w:style w:type="paragraph" w:customStyle="1" w:styleId="Lentelsantrat">
    <w:name w:val="Lentelės antraštė"/>
    <w:rsid w:val="00990D35"/>
    <w:pPr>
      <w:jc w:val="center"/>
    </w:pPr>
    <w:rPr>
      <w:b/>
      <w:sz w:val="22"/>
    </w:rPr>
  </w:style>
  <w:style w:type="paragraph" w:customStyle="1" w:styleId="Lentelscels">
    <w:name w:val="Lentelės celės"/>
    <w:rsid w:val="00990D35"/>
    <w:rPr>
      <w:rFonts w:cs="Courier New"/>
      <w:sz w:val="22"/>
    </w:rPr>
  </w:style>
  <w:style w:type="paragraph" w:styleId="Sraopastraipa">
    <w:name w:val="List Paragraph"/>
    <w:basedOn w:val="prastasis"/>
    <w:uiPriority w:val="34"/>
    <w:qFormat/>
    <w:rsid w:val="008F1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AppData\Local\Temp\502_Ataskaitos_sablona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F285D-32E0-45B6-93F7-D13478AE2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502_Ataskaitos_sablonas.dotx</Template>
  <TotalTime>25</TotalTime>
  <Pages>1</Pages>
  <Words>964</Words>
  <Characters>5499</Characters>
  <Application>Microsoft Office Word</Application>
  <DocSecurity>0</DocSecurity>
  <Lines>45</Lines>
  <Paragraphs>12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KAUNO TECHNOLOGIJOS UNIVERSITETAS</vt:lpstr>
      <vt:lpstr>KAUNO TECHNOLOGIJOS UNIVERSITETAS</vt:lpstr>
    </vt:vector>
  </TitlesOfParts>
  <Company>KTU-Tempus</Company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KAUNO TECHNOLOGIJOS UNIVERSITETAS</dc:title>
  <dc:creator>Tomas</dc:creator>
  <cp:lastModifiedBy>Matas Palujanskas</cp:lastModifiedBy>
  <cp:revision>15</cp:revision>
  <cp:lastPrinted>2023-03-01T20:59:00Z</cp:lastPrinted>
  <dcterms:created xsi:type="dcterms:W3CDTF">2014-04-04T06:05:00Z</dcterms:created>
  <dcterms:modified xsi:type="dcterms:W3CDTF">2023-03-01T20:59:00Z</dcterms:modified>
  <cp:contentStatus/>
</cp:coreProperties>
</file>