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02D3F" w14:textId="77777777" w:rsidR="00D560C9" w:rsidRPr="00844988" w:rsidRDefault="00D560C9" w:rsidP="00577E0E">
      <w:pPr>
        <w:pStyle w:val="Vireliouraai"/>
      </w:pPr>
      <w:r w:rsidRPr="00844988">
        <w:t>KAUNO TECHNOLOGIJOS UNIVERSITETAS</w:t>
      </w:r>
    </w:p>
    <w:p w14:paraId="69349A48" w14:textId="6C4F585E" w:rsidR="00D560C9" w:rsidRPr="00844988" w:rsidRDefault="00577E0E" w:rsidP="00577E0E">
      <w:pPr>
        <w:pStyle w:val="Vireliouraai"/>
      </w:pPr>
      <w:r>
        <w:t>INFORMATIKOS</w:t>
      </w:r>
      <w:r w:rsidR="00404E84">
        <w:t xml:space="preserve"> FAKULTETAS</w:t>
      </w:r>
    </w:p>
    <w:p w14:paraId="220FB88A" w14:textId="77777777" w:rsidR="00D560C9" w:rsidRPr="00844988" w:rsidRDefault="00D560C9" w:rsidP="00577E0E">
      <w:pPr>
        <w:pStyle w:val="Vireliouraai"/>
      </w:pPr>
    </w:p>
    <w:p w14:paraId="50274DB0" w14:textId="77777777" w:rsidR="00D560C9" w:rsidRPr="00844988" w:rsidRDefault="00D560C9" w:rsidP="004771C9">
      <w:pPr>
        <w:pStyle w:val="Vireliouraai"/>
      </w:pPr>
    </w:p>
    <w:p w14:paraId="0EDC44B0" w14:textId="77777777" w:rsidR="00D560C9" w:rsidRPr="00844988" w:rsidRDefault="00D560C9" w:rsidP="004771C9">
      <w:pPr>
        <w:pStyle w:val="Vireliouraai"/>
      </w:pPr>
    </w:p>
    <w:p w14:paraId="3343CF0F" w14:textId="77777777" w:rsidR="00D560C9" w:rsidRPr="00844988" w:rsidRDefault="00D560C9" w:rsidP="004771C9">
      <w:pPr>
        <w:pStyle w:val="Vireliouraai"/>
      </w:pPr>
    </w:p>
    <w:p w14:paraId="4B6B31FD" w14:textId="77777777" w:rsidR="00D560C9" w:rsidRPr="00844988" w:rsidRDefault="00D560C9" w:rsidP="004771C9">
      <w:pPr>
        <w:pStyle w:val="Vireliouraai"/>
      </w:pPr>
    </w:p>
    <w:p w14:paraId="6A6991F2" w14:textId="77777777" w:rsidR="00D560C9" w:rsidRPr="00844988" w:rsidRDefault="00D560C9" w:rsidP="004771C9">
      <w:pPr>
        <w:pStyle w:val="Vireliouraai"/>
      </w:pPr>
    </w:p>
    <w:p w14:paraId="6F10E55A" w14:textId="77777777" w:rsidR="004C3D88" w:rsidRPr="00844988" w:rsidRDefault="004C3D88" w:rsidP="004771C9">
      <w:pPr>
        <w:pStyle w:val="Vireliouraai"/>
      </w:pPr>
    </w:p>
    <w:p w14:paraId="763B91DF" w14:textId="77777777" w:rsidR="004C3D88" w:rsidRPr="00844988" w:rsidRDefault="004C3D88" w:rsidP="004771C9">
      <w:pPr>
        <w:pStyle w:val="Vireliouraai"/>
      </w:pPr>
    </w:p>
    <w:p w14:paraId="665812AB" w14:textId="77777777" w:rsidR="00D560C9" w:rsidRPr="00844988" w:rsidRDefault="00D560C9" w:rsidP="004771C9">
      <w:pPr>
        <w:pStyle w:val="Vireliouraai"/>
      </w:pPr>
    </w:p>
    <w:p w14:paraId="5BD1114C" w14:textId="77777777" w:rsidR="00D560C9" w:rsidRPr="00844988" w:rsidRDefault="00D560C9" w:rsidP="004771C9">
      <w:pPr>
        <w:pStyle w:val="Vireliouraai"/>
      </w:pPr>
    </w:p>
    <w:p w14:paraId="7E916F04" w14:textId="77777777" w:rsidR="00D560C9" w:rsidRPr="00844988" w:rsidRDefault="00D560C9" w:rsidP="004771C9">
      <w:pPr>
        <w:pStyle w:val="Vireliouraai"/>
      </w:pPr>
    </w:p>
    <w:p w14:paraId="2C5CE790" w14:textId="77777777" w:rsidR="004C3D88" w:rsidRPr="00844988" w:rsidRDefault="00B93D28" w:rsidP="004771C9">
      <w:pPr>
        <w:pStyle w:val="Ataskaitospavadinimas"/>
      </w:pPr>
      <w:r>
        <w:t>Programavimo kalbų teorija</w:t>
      </w:r>
      <w:r w:rsidR="00CD083D">
        <w:t xml:space="preserve"> (</w:t>
      </w:r>
      <w:r w:rsidR="00CD083D" w:rsidRPr="00CD083D">
        <w:t>P175B124</w:t>
      </w:r>
      <w:r w:rsidR="00CD083D">
        <w:t>)</w:t>
      </w:r>
    </w:p>
    <w:p w14:paraId="032C4394" w14:textId="77777777" w:rsidR="00D560C9" w:rsidRPr="00844988" w:rsidRDefault="004C3D88" w:rsidP="004771C9">
      <w:pPr>
        <w:pStyle w:val="Ataskaita"/>
      </w:pPr>
      <w:r w:rsidRPr="00844988">
        <w:t>L</w:t>
      </w:r>
      <w:r w:rsidR="00CD083D">
        <w:t>aboratorinių darbų</w:t>
      </w:r>
      <w:r w:rsidR="00D560C9" w:rsidRPr="00844988">
        <w:t xml:space="preserve"> ataskaita</w:t>
      </w:r>
    </w:p>
    <w:p w14:paraId="54292416" w14:textId="77777777" w:rsidR="00D560C9" w:rsidRPr="00844988" w:rsidRDefault="00D560C9" w:rsidP="004771C9">
      <w:pPr>
        <w:pStyle w:val="Vireliouraai"/>
      </w:pPr>
    </w:p>
    <w:p w14:paraId="495A36FC" w14:textId="77777777" w:rsidR="00D560C9" w:rsidRPr="00844988" w:rsidRDefault="00D560C9" w:rsidP="004771C9">
      <w:pPr>
        <w:pStyle w:val="Vireliouraai"/>
      </w:pPr>
    </w:p>
    <w:p w14:paraId="24FC4DF8" w14:textId="77777777" w:rsidR="00D560C9" w:rsidRPr="00844988" w:rsidRDefault="00D560C9" w:rsidP="004771C9">
      <w:pPr>
        <w:pStyle w:val="Vireliouraai"/>
      </w:pPr>
    </w:p>
    <w:p w14:paraId="7E47F68F" w14:textId="77777777" w:rsidR="00D560C9" w:rsidRPr="00844988" w:rsidRDefault="00D560C9" w:rsidP="004771C9">
      <w:pPr>
        <w:pStyle w:val="Vireliouraai"/>
      </w:pPr>
    </w:p>
    <w:p w14:paraId="29CAD97E" w14:textId="77777777" w:rsidR="00D560C9" w:rsidRPr="00844988" w:rsidRDefault="00D560C9" w:rsidP="004771C9">
      <w:pPr>
        <w:pStyle w:val="Vireliouraai"/>
      </w:pPr>
    </w:p>
    <w:p w14:paraId="66066EE5" w14:textId="77777777" w:rsidR="00D560C9" w:rsidRPr="00844988" w:rsidRDefault="00D560C9" w:rsidP="004771C9">
      <w:pPr>
        <w:pStyle w:val="Vireliouraai"/>
      </w:pPr>
    </w:p>
    <w:p w14:paraId="1FD922E8" w14:textId="77777777" w:rsidR="004771C9" w:rsidRDefault="004771C9" w:rsidP="00EB5168">
      <w:pPr>
        <w:pStyle w:val="Autorius"/>
      </w:pPr>
      <w:r>
        <w:t xml:space="preserve">Atliko: </w:t>
      </w:r>
    </w:p>
    <w:p w14:paraId="681CDE58" w14:textId="20BD7324" w:rsidR="004771C9" w:rsidRDefault="004771C9" w:rsidP="00EB5168">
      <w:pPr>
        <w:pStyle w:val="Autorius"/>
      </w:pPr>
      <w:r>
        <w:tab/>
      </w:r>
      <w:r w:rsidR="00577E0E">
        <w:t>IFF-1/8</w:t>
      </w:r>
      <w:r w:rsidR="00AE7C8B">
        <w:t xml:space="preserve"> </w:t>
      </w:r>
      <w:proofErr w:type="spellStart"/>
      <w:r>
        <w:t>gr</w:t>
      </w:r>
      <w:proofErr w:type="spellEnd"/>
      <w:r>
        <w:t xml:space="preserve">. </w:t>
      </w:r>
      <w:r w:rsidR="00AE7C8B">
        <w:t>studentas</w:t>
      </w:r>
    </w:p>
    <w:p w14:paraId="368ABB6C" w14:textId="2E3A66C5" w:rsidR="00D560C9" w:rsidRPr="00844988" w:rsidRDefault="004771C9" w:rsidP="00EB5168">
      <w:pPr>
        <w:pStyle w:val="Autorius"/>
      </w:pPr>
      <w:r>
        <w:tab/>
      </w:r>
      <w:r w:rsidR="00577E0E">
        <w:t>Matas Palujanskas</w:t>
      </w:r>
    </w:p>
    <w:p w14:paraId="0344F5D4" w14:textId="6E997CB1" w:rsidR="00D560C9" w:rsidRPr="0052026C" w:rsidRDefault="00CD58DB" w:rsidP="00EB5168">
      <w:pPr>
        <w:pStyle w:val="Autorius"/>
      </w:pPr>
      <w:r>
        <w:tab/>
      </w:r>
      <w:r w:rsidR="00844988" w:rsidRPr="00844988">
        <w:fldChar w:fldCharType="begin"/>
      </w:r>
      <w:r w:rsidR="00844988" w:rsidRPr="00844988">
        <w:instrText xml:space="preserve"> TIME \@ "yyyy 'm.' MMMM d 'd.'" </w:instrText>
      </w:r>
      <w:r w:rsidR="00844988" w:rsidRPr="00844988">
        <w:fldChar w:fldCharType="separate"/>
      </w:r>
      <w:r w:rsidR="00AA67CE">
        <w:rPr>
          <w:noProof/>
        </w:rPr>
        <w:t>2023 m. balandžio 19 d.</w:t>
      </w:r>
      <w:r w:rsidR="00844988" w:rsidRPr="00844988">
        <w:fldChar w:fldCharType="end"/>
      </w:r>
    </w:p>
    <w:p w14:paraId="07978675" w14:textId="77777777" w:rsidR="004771C9" w:rsidRDefault="00D560C9" w:rsidP="00EB5168">
      <w:pPr>
        <w:pStyle w:val="Autorius"/>
      </w:pPr>
      <w:r w:rsidRPr="0052026C">
        <w:t>Priėmė:</w:t>
      </w:r>
    </w:p>
    <w:p w14:paraId="5B0DF213" w14:textId="297060E8" w:rsidR="00D560C9" w:rsidRPr="0052026C" w:rsidRDefault="004771C9" w:rsidP="00EB5168">
      <w:pPr>
        <w:pStyle w:val="Autorius"/>
      </w:pPr>
      <w:r>
        <w:tab/>
      </w:r>
      <w:r w:rsidR="00577E0E" w:rsidRPr="00577E0E">
        <w:t xml:space="preserve">doc. </w:t>
      </w:r>
      <w:proofErr w:type="spellStart"/>
      <w:r w:rsidR="00577E0E" w:rsidRPr="00577E0E">
        <w:t>Sajavičius</w:t>
      </w:r>
      <w:proofErr w:type="spellEnd"/>
      <w:r w:rsidR="00577E0E" w:rsidRPr="00577E0E">
        <w:t xml:space="preserve"> Svajūnas</w:t>
      </w:r>
    </w:p>
    <w:p w14:paraId="410C9CE2" w14:textId="77777777" w:rsidR="00CD58DB" w:rsidRPr="00844988" w:rsidRDefault="00CD58DB" w:rsidP="004771C9">
      <w:pPr>
        <w:pStyle w:val="Vireliouraai"/>
      </w:pPr>
    </w:p>
    <w:p w14:paraId="1BEB5A6D" w14:textId="77777777" w:rsidR="00D560C9" w:rsidRPr="00844988" w:rsidRDefault="00D560C9" w:rsidP="004771C9">
      <w:pPr>
        <w:pStyle w:val="Vireliouraai"/>
      </w:pPr>
    </w:p>
    <w:p w14:paraId="2EF8D6A6" w14:textId="77777777" w:rsidR="00D560C9" w:rsidRPr="00844988" w:rsidRDefault="00D560C9" w:rsidP="004771C9">
      <w:pPr>
        <w:pStyle w:val="Vireliouraai"/>
      </w:pPr>
    </w:p>
    <w:p w14:paraId="1B4F69FC" w14:textId="77777777" w:rsidR="00CD58DB" w:rsidRDefault="00CD58DB" w:rsidP="004771C9">
      <w:pPr>
        <w:pStyle w:val="Vireliouraai"/>
      </w:pPr>
    </w:p>
    <w:p w14:paraId="50A1AD8E" w14:textId="77777777" w:rsidR="00CD58DB" w:rsidRDefault="00CD58DB" w:rsidP="004771C9">
      <w:pPr>
        <w:pStyle w:val="Vireliouraai"/>
      </w:pPr>
    </w:p>
    <w:p w14:paraId="658C0596" w14:textId="77777777" w:rsidR="00CD58DB" w:rsidRDefault="00CD58DB" w:rsidP="004771C9">
      <w:pPr>
        <w:pStyle w:val="Vireliouraai"/>
      </w:pPr>
    </w:p>
    <w:p w14:paraId="47BF4600" w14:textId="77777777" w:rsidR="0052026C" w:rsidRPr="00844988" w:rsidRDefault="0052026C" w:rsidP="004771C9">
      <w:pPr>
        <w:pStyle w:val="Vireliouraai"/>
      </w:pPr>
    </w:p>
    <w:p w14:paraId="0FED472B" w14:textId="0BE9536E" w:rsidR="0052026C" w:rsidRDefault="00D560C9" w:rsidP="00CD083D">
      <w:pPr>
        <w:pStyle w:val="Vireliouraai"/>
        <w:ind w:firstLine="0"/>
      </w:pPr>
      <w:r w:rsidRPr="00844988">
        <w:t>KAUNAS 20</w:t>
      </w:r>
      <w:r w:rsidR="008F16CF">
        <w:t>23</w:t>
      </w:r>
    </w:p>
    <w:p w14:paraId="1CCFF5F2" w14:textId="77777777" w:rsidR="0052026C" w:rsidRDefault="0052026C" w:rsidP="0015714D">
      <w:pPr>
        <w:sectPr w:rsidR="0052026C" w:rsidSect="00322B4F">
          <w:footerReference w:type="even" r:id="rId8"/>
          <w:footerReference w:type="default" r:id="rId9"/>
          <w:headerReference w:type="first" r:id="rId10"/>
          <w:pgSz w:w="11906" w:h="16838"/>
          <w:pgMar w:top="851" w:right="567" w:bottom="851" w:left="1418" w:header="567" w:footer="567" w:gutter="0"/>
          <w:cols w:space="720"/>
          <w:titlePg/>
        </w:sectPr>
      </w:pPr>
    </w:p>
    <w:p w14:paraId="711AF6AA" w14:textId="77777777" w:rsidR="00D560C9" w:rsidRPr="0015714D" w:rsidRDefault="00D560C9" w:rsidP="00816B92">
      <w:pPr>
        <w:pStyle w:val="Vireliouraai"/>
        <w:ind w:firstLine="0"/>
      </w:pPr>
      <w:r w:rsidRPr="00844988">
        <w:lastRenderedPageBreak/>
        <w:t>TURINYS</w:t>
      </w:r>
    </w:p>
    <w:p w14:paraId="3275C8FA" w14:textId="77777777" w:rsidR="00D560C9" w:rsidRDefault="00D560C9" w:rsidP="0052026C"/>
    <w:p w14:paraId="2D975D9E" w14:textId="0009C0A7" w:rsidR="00EB55B1" w:rsidRDefault="00D560C9">
      <w:pPr>
        <w:pStyle w:val="Turinys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val="en-US"/>
          <w14:ligatures w14:val="standardContextual"/>
        </w:rPr>
      </w:pPr>
      <w:r w:rsidRPr="00EB5168">
        <w:fldChar w:fldCharType="begin"/>
      </w:r>
      <w:r w:rsidRPr="00844988">
        <w:instrText xml:space="preserve"> TOC \o "1-3" </w:instrText>
      </w:r>
      <w:r w:rsidRPr="00EB5168">
        <w:fldChar w:fldCharType="separate"/>
      </w:r>
      <w:r w:rsidR="00EB55B1">
        <w:rPr>
          <w:noProof/>
        </w:rPr>
        <w:t>1.</w:t>
      </w:r>
      <w:r w:rsidR="00EB55B1"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val="en-US"/>
          <w14:ligatures w14:val="standardContextual"/>
        </w:rPr>
        <w:tab/>
      </w:r>
      <w:r w:rsidR="00EB55B1">
        <w:rPr>
          <w:noProof/>
        </w:rPr>
        <w:t>C++(L1)</w:t>
      </w:r>
      <w:r w:rsidR="00EB55B1">
        <w:rPr>
          <w:noProof/>
        </w:rPr>
        <w:tab/>
      </w:r>
      <w:r w:rsidR="00EB55B1">
        <w:rPr>
          <w:noProof/>
        </w:rPr>
        <w:fldChar w:fldCharType="begin"/>
      </w:r>
      <w:r w:rsidR="00EB55B1">
        <w:rPr>
          <w:noProof/>
        </w:rPr>
        <w:instrText xml:space="preserve"> PAGEREF _Toc132834840 \h </w:instrText>
      </w:r>
      <w:r w:rsidR="00EB55B1">
        <w:rPr>
          <w:noProof/>
        </w:rPr>
      </w:r>
      <w:r w:rsidR="00EB55B1">
        <w:rPr>
          <w:noProof/>
        </w:rPr>
        <w:fldChar w:fldCharType="separate"/>
      </w:r>
      <w:r w:rsidR="00AA67CE">
        <w:rPr>
          <w:noProof/>
        </w:rPr>
        <w:t>3</w:t>
      </w:r>
      <w:r w:rsidR="00EB55B1">
        <w:rPr>
          <w:noProof/>
        </w:rPr>
        <w:fldChar w:fldCharType="end"/>
      </w:r>
    </w:p>
    <w:p w14:paraId="22EF4740" w14:textId="08DC70DF" w:rsidR="00EB55B1" w:rsidRDefault="00EB55B1">
      <w:pPr>
        <w:pStyle w:val="Turinys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_Toc132834841 \h </w:instrText>
      </w:r>
      <w:r>
        <w:rPr>
          <w:noProof/>
        </w:rPr>
      </w:r>
      <w:r>
        <w:rPr>
          <w:noProof/>
        </w:rPr>
        <w:fldChar w:fldCharType="separate"/>
      </w:r>
      <w:r w:rsidR="00AA67CE">
        <w:rPr>
          <w:noProof/>
        </w:rPr>
        <w:t>3</w:t>
      </w:r>
      <w:r>
        <w:rPr>
          <w:noProof/>
        </w:rPr>
        <w:fldChar w:fldCharType="end"/>
      </w:r>
    </w:p>
    <w:p w14:paraId="508D155A" w14:textId="1949A1D5" w:rsidR="00EB55B1" w:rsidRDefault="00EB55B1">
      <w:pPr>
        <w:pStyle w:val="Turinys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_Toc132834842 \h </w:instrText>
      </w:r>
      <w:r>
        <w:rPr>
          <w:noProof/>
        </w:rPr>
      </w:r>
      <w:r>
        <w:rPr>
          <w:noProof/>
        </w:rPr>
        <w:fldChar w:fldCharType="separate"/>
      </w:r>
      <w:r w:rsidR="00AA67CE">
        <w:rPr>
          <w:noProof/>
        </w:rPr>
        <w:t>4</w:t>
      </w:r>
      <w:r>
        <w:rPr>
          <w:noProof/>
        </w:rPr>
        <w:fldChar w:fldCharType="end"/>
      </w:r>
    </w:p>
    <w:p w14:paraId="4F78F2E3" w14:textId="73E817A1" w:rsidR="00EB55B1" w:rsidRDefault="00EB55B1">
      <w:pPr>
        <w:pStyle w:val="Turinys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rPr>
          <w:noProof/>
        </w:rPr>
        <w:t>1.3.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_Toc132834843 \h </w:instrText>
      </w:r>
      <w:r>
        <w:rPr>
          <w:noProof/>
        </w:rPr>
      </w:r>
      <w:r>
        <w:rPr>
          <w:noProof/>
        </w:rPr>
        <w:fldChar w:fldCharType="separate"/>
      </w:r>
      <w:r w:rsidR="00AA67CE">
        <w:rPr>
          <w:noProof/>
        </w:rPr>
        <w:t>7</w:t>
      </w:r>
      <w:r>
        <w:rPr>
          <w:noProof/>
        </w:rPr>
        <w:fldChar w:fldCharType="end"/>
      </w:r>
    </w:p>
    <w:p w14:paraId="6E0ADC75" w14:textId="7BECBA64" w:rsidR="00EB55B1" w:rsidRDefault="00EB55B1">
      <w:pPr>
        <w:pStyle w:val="Turinys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val="en-US"/>
          <w14:ligatures w14:val="standardContextual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val="en-US"/>
          <w14:ligatures w14:val="standardContextual"/>
        </w:rPr>
        <w:tab/>
      </w:r>
      <w:r>
        <w:rPr>
          <w:noProof/>
        </w:rPr>
        <w:t>Scala(L2)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_Toc132834844 \h </w:instrText>
      </w:r>
      <w:r>
        <w:rPr>
          <w:noProof/>
        </w:rPr>
      </w:r>
      <w:r>
        <w:rPr>
          <w:noProof/>
        </w:rPr>
        <w:fldChar w:fldCharType="separate"/>
      </w:r>
      <w:r w:rsidR="00AA67CE">
        <w:rPr>
          <w:noProof/>
        </w:rPr>
        <w:t>8</w:t>
      </w:r>
      <w:r>
        <w:rPr>
          <w:noProof/>
        </w:rPr>
        <w:fldChar w:fldCharType="end"/>
      </w:r>
    </w:p>
    <w:p w14:paraId="31B86738" w14:textId="703213C6" w:rsidR="00EB55B1" w:rsidRDefault="00EB55B1">
      <w:pPr>
        <w:pStyle w:val="Turinys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_Toc132834845 \h </w:instrText>
      </w:r>
      <w:r>
        <w:rPr>
          <w:noProof/>
        </w:rPr>
      </w:r>
      <w:r>
        <w:rPr>
          <w:noProof/>
        </w:rPr>
        <w:fldChar w:fldCharType="separate"/>
      </w:r>
      <w:r w:rsidR="00AA67CE">
        <w:rPr>
          <w:noProof/>
        </w:rPr>
        <w:t>8</w:t>
      </w:r>
      <w:r>
        <w:rPr>
          <w:noProof/>
        </w:rPr>
        <w:fldChar w:fldCharType="end"/>
      </w:r>
    </w:p>
    <w:p w14:paraId="0A5CACC8" w14:textId="09AF057B" w:rsidR="00EB55B1" w:rsidRDefault="00EB55B1">
      <w:pPr>
        <w:pStyle w:val="Turinys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_Toc132834846 \h </w:instrText>
      </w:r>
      <w:r>
        <w:rPr>
          <w:noProof/>
        </w:rPr>
      </w:r>
      <w:r>
        <w:rPr>
          <w:noProof/>
        </w:rPr>
        <w:fldChar w:fldCharType="separate"/>
      </w:r>
      <w:r w:rsidR="00AA67CE">
        <w:rPr>
          <w:noProof/>
        </w:rPr>
        <w:t>8</w:t>
      </w:r>
      <w:r>
        <w:rPr>
          <w:noProof/>
        </w:rPr>
        <w:fldChar w:fldCharType="end"/>
      </w:r>
    </w:p>
    <w:p w14:paraId="205D3B8A" w14:textId="21C94F37" w:rsidR="00EB55B1" w:rsidRDefault="00EB55B1">
      <w:pPr>
        <w:pStyle w:val="Turinys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rPr>
          <w:noProof/>
        </w:rPr>
        <w:t>2.3.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>
        <w:rPr>
          <w:noProof/>
        </w:rPr>
        <w:t>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_Toc132834847 \h </w:instrText>
      </w:r>
      <w:r>
        <w:rPr>
          <w:noProof/>
        </w:rPr>
      </w:r>
      <w:r>
        <w:rPr>
          <w:noProof/>
        </w:rPr>
        <w:fldChar w:fldCharType="separate"/>
      </w:r>
      <w:r w:rsidR="00AA67CE">
        <w:rPr>
          <w:noProof/>
        </w:rPr>
        <w:t>20</w:t>
      </w:r>
      <w:r>
        <w:rPr>
          <w:noProof/>
        </w:rPr>
        <w:fldChar w:fldCharType="end"/>
      </w:r>
    </w:p>
    <w:p w14:paraId="33C1F087" w14:textId="2540C9E9" w:rsidR="00EB55B1" w:rsidRDefault="00EB55B1">
      <w:pPr>
        <w:pStyle w:val="Turinys1"/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val="en-US"/>
          <w14:ligatures w14:val="standardContextual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noProof/>
          <w:kern w:val="2"/>
          <w:sz w:val="22"/>
          <w:szCs w:val="22"/>
          <w:lang w:val="en-US"/>
          <w14:ligatures w14:val="standardContextual"/>
        </w:rPr>
        <w:tab/>
      </w:r>
      <w:r>
        <w:rPr>
          <w:noProof/>
        </w:rPr>
        <w:t>Haskell(L3)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_Toc132834848 \h </w:instrText>
      </w:r>
      <w:r>
        <w:rPr>
          <w:noProof/>
        </w:rPr>
      </w:r>
      <w:r>
        <w:rPr>
          <w:noProof/>
        </w:rPr>
        <w:fldChar w:fldCharType="separate"/>
      </w:r>
      <w:r w:rsidR="00AA67CE">
        <w:rPr>
          <w:noProof/>
        </w:rPr>
        <w:t>21</w:t>
      </w:r>
      <w:r>
        <w:rPr>
          <w:noProof/>
        </w:rPr>
        <w:fldChar w:fldCharType="end"/>
      </w:r>
    </w:p>
    <w:p w14:paraId="32354B41" w14:textId="1AA13094" w:rsidR="00EB55B1" w:rsidRDefault="00EB55B1">
      <w:pPr>
        <w:pStyle w:val="Turinys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>
        <w:rPr>
          <w:noProof/>
        </w:rPr>
        <w:t>Darbo užduotis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_Toc132834849 \h </w:instrText>
      </w:r>
      <w:r>
        <w:rPr>
          <w:noProof/>
        </w:rPr>
      </w:r>
      <w:r>
        <w:rPr>
          <w:noProof/>
        </w:rPr>
        <w:fldChar w:fldCharType="separate"/>
      </w:r>
      <w:r w:rsidR="00AA67CE">
        <w:rPr>
          <w:noProof/>
        </w:rPr>
        <w:t>21</w:t>
      </w:r>
      <w:r>
        <w:rPr>
          <w:noProof/>
        </w:rPr>
        <w:fldChar w:fldCharType="end"/>
      </w:r>
    </w:p>
    <w:p w14:paraId="4194B8C8" w14:textId="609EC13B" w:rsidR="00EB55B1" w:rsidRDefault="00EB55B1">
      <w:pPr>
        <w:pStyle w:val="Turinys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rPr>
          <w:noProof/>
        </w:rPr>
        <w:t>3.2.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>
        <w:rPr>
          <w:noProof/>
        </w:rPr>
        <w:t>Programos tekstas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_Toc132834850 \h </w:instrText>
      </w:r>
      <w:r>
        <w:rPr>
          <w:noProof/>
        </w:rPr>
      </w:r>
      <w:r>
        <w:rPr>
          <w:noProof/>
        </w:rPr>
        <w:fldChar w:fldCharType="separate"/>
      </w:r>
      <w:r w:rsidR="00AA67CE">
        <w:rPr>
          <w:noProof/>
        </w:rPr>
        <w:t>22</w:t>
      </w:r>
      <w:r>
        <w:rPr>
          <w:noProof/>
        </w:rPr>
        <w:fldChar w:fldCharType="end"/>
      </w:r>
    </w:p>
    <w:p w14:paraId="0181A508" w14:textId="3EF31077" w:rsidR="00EB55B1" w:rsidRDefault="00EB55B1">
      <w:pPr>
        <w:pStyle w:val="Turinys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rPr>
          <w:noProof/>
        </w:rPr>
        <w:t>3.3.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  <w:tab/>
      </w:r>
      <w:r>
        <w:rPr>
          <w:noProof/>
        </w:rPr>
        <w:t>Pradiniai duomenys ir rezultatai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_Toc132834851 \h </w:instrText>
      </w:r>
      <w:r>
        <w:rPr>
          <w:noProof/>
        </w:rPr>
      </w:r>
      <w:r>
        <w:rPr>
          <w:noProof/>
        </w:rPr>
        <w:fldChar w:fldCharType="separate"/>
      </w:r>
      <w:r w:rsidR="00AA67CE">
        <w:rPr>
          <w:noProof/>
        </w:rPr>
        <w:t>23</w:t>
      </w:r>
      <w:r>
        <w:rPr>
          <w:noProof/>
        </w:rPr>
        <w:fldChar w:fldCharType="end"/>
      </w:r>
    </w:p>
    <w:p w14:paraId="4A2DD14E" w14:textId="65A4C53F" w:rsidR="00D560C9" w:rsidRPr="0015714D" w:rsidRDefault="00D560C9" w:rsidP="00EA7E22">
      <w:pPr>
        <w:ind w:firstLine="0"/>
      </w:pPr>
      <w:r w:rsidRPr="00EB5168">
        <w:fldChar w:fldCharType="end"/>
      </w:r>
    </w:p>
    <w:p w14:paraId="5AC37ED1" w14:textId="77177DB7" w:rsidR="00990D35" w:rsidRDefault="00990D35" w:rsidP="00B93D28">
      <w:pPr>
        <w:pStyle w:val="Antrat1"/>
        <w:numPr>
          <w:ilvl w:val="0"/>
          <w:numId w:val="0"/>
        </w:numPr>
      </w:pPr>
    </w:p>
    <w:p w14:paraId="5B3EDC20" w14:textId="158FA134" w:rsidR="008F16CF" w:rsidRDefault="008F16CF" w:rsidP="008F16CF"/>
    <w:p w14:paraId="4227F8BE" w14:textId="127E7B5A" w:rsidR="008F16CF" w:rsidRDefault="008F16CF" w:rsidP="008F16CF"/>
    <w:p w14:paraId="194ED582" w14:textId="00619D58" w:rsidR="008F16CF" w:rsidRDefault="008F16CF" w:rsidP="008F16CF"/>
    <w:p w14:paraId="3BDDE687" w14:textId="4AE18D4E" w:rsidR="008F16CF" w:rsidRDefault="008F16CF" w:rsidP="008F16CF"/>
    <w:p w14:paraId="49F6BD68" w14:textId="19CD10FB" w:rsidR="008F16CF" w:rsidRDefault="008F16CF" w:rsidP="008F16CF"/>
    <w:p w14:paraId="6B112A9F" w14:textId="0C9D13DF" w:rsidR="008F16CF" w:rsidRDefault="008F16CF" w:rsidP="008F16CF"/>
    <w:p w14:paraId="010FFA1A" w14:textId="5CFA71BD" w:rsidR="008F16CF" w:rsidRDefault="008F16CF" w:rsidP="008F16CF"/>
    <w:p w14:paraId="0EEA45A4" w14:textId="4C7E6BAF" w:rsidR="008F16CF" w:rsidRDefault="008F16CF" w:rsidP="008F16CF"/>
    <w:p w14:paraId="28F600E0" w14:textId="008C6539" w:rsidR="008F16CF" w:rsidRDefault="008F16CF" w:rsidP="008F16CF"/>
    <w:p w14:paraId="2513F900" w14:textId="0A443ECF" w:rsidR="008F16CF" w:rsidRDefault="008F16CF" w:rsidP="008F16CF"/>
    <w:p w14:paraId="772A46F4" w14:textId="2BF0E63B" w:rsidR="008F16CF" w:rsidRDefault="008F16CF" w:rsidP="008F16CF"/>
    <w:p w14:paraId="53BD30BC" w14:textId="1C038B31" w:rsidR="008F16CF" w:rsidRDefault="008F16CF" w:rsidP="008F16CF"/>
    <w:p w14:paraId="4EFFAA0C" w14:textId="412B60A2" w:rsidR="008F16CF" w:rsidRDefault="008F16CF" w:rsidP="008F16CF"/>
    <w:p w14:paraId="3826EB43" w14:textId="481C3CF6" w:rsidR="008F16CF" w:rsidRDefault="008F16CF" w:rsidP="008F16CF"/>
    <w:p w14:paraId="7E5B781D" w14:textId="161BED12" w:rsidR="008F16CF" w:rsidRDefault="008F16CF" w:rsidP="008F16CF"/>
    <w:p w14:paraId="48627AD2" w14:textId="050E955F" w:rsidR="008F16CF" w:rsidRDefault="008F16CF" w:rsidP="008F16CF"/>
    <w:p w14:paraId="1B851124" w14:textId="5AEF4B52" w:rsidR="008F16CF" w:rsidRDefault="008F16CF" w:rsidP="008F16CF"/>
    <w:p w14:paraId="2929804D" w14:textId="382BD8F3" w:rsidR="008F16CF" w:rsidRDefault="008F16CF" w:rsidP="008F16CF"/>
    <w:p w14:paraId="052EA6FE" w14:textId="69C9010A" w:rsidR="008F16CF" w:rsidRDefault="008F16CF" w:rsidP="008F16CF"/>
    <w:p w14:paraId="5F39C143" w14:textId="45B7FF02" w:rsidR="008F16CF" w:rsidRDefault="008F16CF" w:rsidP="008F16CF"/>
    <w:p w14:paraId="3EBEB722" w14:textId="3584712A" w:rsidR="008F16CF" w:rsidRDefault="008F16CF" w:rsidP="008F16CF"/>
    <w:p w14:paraId="34F61B9F" w14:textId="608E618D" w:rsidR="008F16CF" w:rsidRDefault="008F16CF" w:rsidP="008F16CF"/>
    <w:p w14:paraId="5141404E" w14:textId="4F4CC142" w:rsidR="008F16CF" w:rsidRDefault="008F16CF" w:rsidP="008F16CF"/>
    <w:p w14:paraId="4E9EE169" w14:textId="403A4A38" w:rsidR="008F16CF" w:rsidRDefault="008F16CF" w:rsidP="008F16CF"/>
    <w:p w14:paraId="173E0E5A" w14:textId="42B95B87" w:rsidR="008F16CF" w:rsidRDefault="008F16CF" w:rsidP="008F16CF"/>
    <w:p w14:paraId="5BF912CC" w14:textId="7D530442" w:rsidR="008F16CF" w:rsidRDefault="008F16CF" w:rsidP="008F16CF"/>
    <w:p w14:paraId="74D7443F" w14:textId="016210DD" w:rsidR="008F16CF" w:rsidRDefault="008F16CF" w:rsidP="008F16CF"/>
    <w:p w14:paraId="2A2D9806" w14:textId="322DD854" w:rsidR="008F16CF" w:rsidRDefault="008F16CF" w:rsidP="008F16CF"/>
    <w:p w14:paraId="23D0CBB2" w14:textId="1C233E33" w:rsidR="008F16CF" w:rsidRDefault="008F16CF" w:rsidP="008F16CF"/>
    <w:p w14:paraId="0F15F426" w14:textId="584407D1" w:rsidR="008F16CF" w:rsidRDefault="008F16CF" w:rsidP="008F16CF"/>
    <w:p w14:paraId="44ECD35A" w14:textId="4C74ED93" w:rsidR="008F16CF" w:rsidRDefault="008F16CF" w:rsidP="008F16CF"/>
    <w:p w14:paraId="3CCAFDFD" w14:textId="527EA7BA" w:rsidR="008F16CF" w:rsidRDefault="008F16CF" w:rsidP="008F16CF"/>
    <w:p w14:paraId="5FF57C16" w14:textId="67A638F3" w:rsidR="008F16CF" w:rsidRDefault="008F16CF" w:rsidP="008F16CF"/>
    <w:p w14:paraId="6EE39DC3" w14:textId="2D2839BA" w:rsidR="008F16CF" w:rsidRDefault="008F16CF" w:rsidP="008F16CF"/>
    <w:p w14:paraId="7B3B6005" w14:textId="2FDF9CA6" w:rsidR="008F16CF" w:rsidRDefault="008F16CF" w:rsidP="008F16CF"/>
    <w:p w14:paraId="2E85C8D2" w14:textId="68F16E31" w:rsidR="00F670E7" w:rsidRDefault="00F670E7" w:rsidP="002936B0">
      <w:pPr>
        <w:ind w:firstLine="0"/>
      </w:pPr>
    </w:p>
    <w:p w14:paraId="0ACB3553" w14:textId="39744EB0" w:rsidR="008F16CF" w:rsidRPr="008F16CF" w:rsidRDefault="008F16CF" w:rsidP="00F670E7">
      <w:pPr>
        <w:pStyle w:val="Antrat1"/>
        <w:tabs>
          <w:tab w:val="clear" w:pos="1276"/>
          <w:tab w:val="num" w:pos="851"/>
        </w:tabs>
        <w:ind w:left="426"/>
      </w:pPr>
      <w:bookmarkStart w:id="0" w:name="_Toc132834840"/>
      <w:r>
        <w:lastRenderedPageBreak/>
        <w:t>C++(L1)</w:t>
      </w:r>
      <w:bookmarkEnd w:id="0"/>
    </w:p>
    <w:p w14:paraId="1709D0C0" w14:textId="23E10728" w:rsidR="008F16CF" w:rsidRDefault="008F16CF" w:rsidP="00F670E7">
      <w:pPr>
        <w:pStyle w:val="Antrat2"/>
        <w:tabs>
          <w:tab w:val="clear" w:pos="2268"/>
          <w:tab w:val="num" w:pos="709"/>
        </w:tabs>
        <w:ind w:left="284" w:firstLine="0"/>
      </w:pPr>
      <w:bookmarkStart w:id="1" w:name="_Toc132834841"/>
      <w:r>
        <w:t>Darbo užduotis</w:t>
      </w:r>
      <w:bookmarkEnd w:id="1"/>
    </w:p>
    <w:p w14:paraId="0ADC4567" w14:textId="02B770D8" w:rsidR="008F16CF" w:rsidRDefault="008F16CF" w:rsidP="008F16CF"/>
    <w:p w14:paraId="5270C41E" w14:textId="4B208ED6" w:rsidR="00F670E7" w:rsidRDefault="00F670E7" w:rsidP="008F16CF"/>
    <w:p w14:paraId="3B1493B7" w14:textId="77777777" w:rsidR="00F670E7" w:rsidRDefault="00F670E7" w:rsidP="008F16CF"/>
    <w:p w14:paraId="43174133" w14:textId="07CD2CC7" w:rsidR="008F16CF" w:rsidRPr="008F16CF" w:rsidRDefault="008F16CF" w:rsidP="008F16CF">
      <w:r>
        <w:t>p575</w:t>
      </w:r>
    </w:p>
    <w:p w14:paraId="09EA2910" w14:textId="452CF64B" w:rsidR="008F16CF" w:rsidRPr="008F16CF" w:rsidRDefault="008F16CF" w:rsidP="008F16CF">
      <w:r w:rsidRPr="008F16CF">
        <w:rPr>
          <w:noProof/>
        </w:rPr>
        <w:drawing>
          <wp:anchor distT="0" distB="0" distL="114300" distR="114300" simplePos="0" relativeHeight="251656192" behindDoc="0" locked="0" layoutInCell="1" allowOverlap="1" wp14:anchorId="59F41E60" wp14:editId="26F6AB35">
            <wp:simplePos x="0" y="0"/>
            <wp:positionH relativeFrom="margin">
              <wp:posOffset>-498475</wp:posOffset>
            </wp:positionH>
            <wp:positionV relativeFrom="margin">
              <wp:posOffset>1414145</wp:posOffset>
            </wp:positionV>
            <wp:extent cx="6299835" cy="4481195"/>
            <wp:effectExtent l="0" t="0" r="5715" b="0"/>
            <wp:wrapSquare wrapText="bothSides"/>
            <wp:docPr id="1" name="Paveikslėlis 1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veikslėlis 1" descr="Paveikslėlis, kuriame yra žinutė&#10;&#10;Automatiškai sugeneruotas aprašymas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8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99157A" w14:textId="08004335" w:rsidR="008F16CF" w:rsidRPr="008F16CF" w:rsidRDefault="008F16CF" w:rsidP="008F16CF">
      <w:pPr>
        <w:ind w:firstLine="142"/>
      </w:pPr>
    </w:p>
    <w:p w14:paraId="68367C39" w14:textId="4900583B" w:rsidR="008F16CF" w:rsidRPr="008F16CF" w:rsidRDefault="008F16CF" w:rsidP="008F16CF"/>
    <w:p w14:paraId="283BF5EB" w14:textId="19D90C20" w:rsidR="008F16CF" w:rsidRDefault="008F16CF" w:rsidP="008F16CF"/>
    <w:p w14:paraId="36B2E538" w14:textId="2E841E7C" w:rsidR="008F16CF" w:rsidRPr="008F16CF" w:rsidRDefault="008F16CF" w:rsidP="008F16CF"/>
    <w:p w14:paraId="1D9237D1" w14:textId="0D740C52" w:rsidR="008F16CF" w:rsidRPr="008F16CF" w:rsidRDefault="008F16CF" w:rsidP="008F16CF"/>
    <w:p w14:paraId="38094C87" w14:textId="57C9AD5C" w:rsidR="008F16CF" w:rsidRPr="008F16CF" w:rsidRDefault="008F16CF" w:rsidP="008F16CF"/>
    <w:p w14:paraId="6F0C85D9" w14:textId="4E77D775" w:rsidR="008F16CF" w:rsidRPr="008F16CF" w:rsidRDefault="008F16CF" w:rsidP="008F16CF"/>
    <w:p w14:paraId="669186A2" w14:textId="77E6DA9A" w:rsidR="008F16CF" w:rsidRPr="008F16CF" w:rsidRDefault="008F16CF" w:rsidP="008F16CF"/>
    <w:p w14:paraId="6E5D3968" w14:textId="0970478A" w:rsidR="008F16CF" w:rsidRPr="008F16CF" w:rsidRDefault="008F16CF" w:rsidP="008F16CF"/>
    <w:p w14:paraId="33753D3E" w14:textId="33BB51A2" w:rsidR="008F16CF" w:rsidRPr="008F16CF" w:rsidRDefault="008F16CF" w:rsidP="008F16CF"/>
    <w:p w14:paraId="34379316" w14:textId="2441FCC4" w:rsidR="008F16CF" w:rsidRPr="008F16CF" w:rsidRDefault="008F16CF" w:rsidP="008F16CF"/>
    <w:p w14:paraId="08EB41FA" w14:textId="15E43DC1" w:rsidR="008F16CF" w:rsidRPr="008F16CF" w:rsidRDefault="002936B0" w:rsidP="008F16CF">
      <w:r w:rsidRPr="008F16CF">
        <w:rPr>
          <w:noProof/>
        </w:rPr>
        <w:drawing>
          <wp:anchor distT="0" distB="0" distL="114300" distR="114300" simplePos="0" relativeHeight="251659264" behindDoc="0" locked="0" layoutInCell="1" allowOverlap="1" wp14:anchorId="12A7E970" wp14:editId="5EBAEA86">
            <wp:simplePos x="0" y="0"/>
            <wp:positionH relativeFrom="margin">
              <wp:posOffset>-86995</wp:posOffset>
            </wp:positionH>
            <wp:positionV relativeFrom="margin">
              <wp:posOffset>5901690</wp:posOffset>
            </wp:positionV>
            <wp:extent cx="5006340" cy="3695700"/>
            <wp:effectExtent l="0" t="0" r="3810" b="0"/>
            <wp:wrapSquare wrapText="bothSides"/>
            <wp:docPr id="2" name="Paveikslėlis 2" descr="Paveikslėlis, kuriame yra žinutė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veikslėlis 2" descr="Paveikslėlis, kuriame yra žinutė&#10;&#10;Automatiškai sugeneruotas aprašyma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8DC5C6" w14:textId="1CE8EF22" w:rsidR="008F16CF" w:rsidRPr="008F16CF" w:rsidRDefault="008F16CF" w:rsidP="008F16CF"/>
    <w:p w14:paraId="2F2AB9A7" w14:textId="15210E64" w:rsidR="008F16CF" w:rsidRPr="008F16CF" w:rsidRDefault="008F16CF" w:rsidP="008F16CF"/>
    <w:p w14:paraId="3031DA30" w14:textId="038C1E56" w:rsidR="008F16CF" w:rsidRPr="008F16CF" w:rsidRDefault="008F16CF" w:rsidP="008F16CF"/>
    <w:p w14:paraId="317473E1" w14:textId="5B8E3FC6" w:rsidR="008F16CF" w:rsidRPr="008F16CF" w:rsidRDefault="008F16CF" w:rsidP="008F16CF"/>
    <w:p w14:paraId="7B31823E" w14:textId="355E7345" w:rsidR="008F16CF" w:rsidRPr="008F16CF" w:rsidRDefault="008F16CF" w:rsidP="008F16CF"/>
    <w:p w14:paraId="0378E387" w14:textId="4FBD7421" w:rsidR="008F16CF" w:rsidRPr="008F16CF" w:rsidRDefault="008F16CF" w:rsidP="008F16CF"/>
    <w:p w14:paraId="321CF7C5" w14:textId="1C5A1BFB" w:rsidR="008F16CF" w:rsidRPr="008F16CF" w:rsidRDefault="008F16CF" w:rsidP="008F16CF"/>
    <w:p w14:paraId="47F036BD" w14:textId="6570C03B" w:rsidR="008F16CF" w:rsidRPr="008F16CF" w:rsidRDefault="008F16CF" w:rsidP="008F16CF"/>
    <w:p w14:paraId="318B93E4" w14:textId="52B5605A" w:rsidR="008F16CF" w:rsidRPr="008F16CF" w:rsidRDefault="008F16CF" w:rsidP="008F16CF"/>
    <w:p w14:paraId="133E4453" w14:textId="56CFDFA5" w:rsidR="008F16CF" w:rsidRPr="008F16CF" w:rsidRDefault="008F16CF" w:rsidP="008F16CF"/>
    <w:p w14:paraId="7FC39F52" w14:textId="0EC3F997" w:rsidR="008F16CF" w:rsidRPr="008F16CF" w:rsidRDefault="008F16CF" w:rsidP="008F16CF"/>
    <w:p w14:paraId="0F4ABF72" w14:textId="419F249F" w:rsidR="008F16CF" w:rsidRPr="008F16CF" w:rsidRDefault="008F16CF" w:rsidP="008F16CF"/>
    <w:p w14:paraId="114CC80C" w14:textId="49A3377F" w:rsidR="008F16CF" w:rsidRPr="008F16CF" w:rsidRDefault="008F16CF" w:rsidP="008F16CF"/>
    <w:p w14:paraId="1594D363" w14:textId="097E450D" w:rsidR="008F16CF" w:rsidRPr="008F16CF" w:rsidRDefault="008F16CF" w:rsidP="008F16CF"/>
    <w:p w14:paraId="4C2BAD28" w14:textId="429EC287" w:rsidR="008F16CF" w:rsidRPr="008F16CF" w:rsidRDefault="008F16CF" w:rsidP="008F16CF"/>
    <w:p w14:paraId="5F999D91" w14:textId="3E567571" w:rsidR="008F16CF" w:rsidRPr="008F16CF" w:rsidRDefault="008F16CF" w:rsidP="008F16CF"/>
    <w:p w14:paraId="3669A8E4" w14:textId="24A1B227" w:rsidR="008F16CF" w:rsidRPr="008F16CF" w:rsidRDefault="008F16CF" w:rsidP="008F16CF"/>
    <w:p w14:paraId="0593C788" w14:textId="115A6DE6" w:rsidR="008F16CF" w:rsidRPr="008F16CF" w:rsidRDefault="008F16CF" w:rsidP="008F16CF"/>
    <w:p w14:paraId="5536BA97" w14:textId="2FA108E0" w:rsidR="008F16CF" w:rsidRPr="008F16CF" w:rsidRDefault="008F16CF" w:rsidP="008F16CF"/>
    <w:p w14:paraId="4FDE40EE" w14:textId="1C6DD636" w:rsidR="008F16CF" w:rsidRPr="008F16CF" w:rsidRDefault="008F16CF" w:rsidP="008F16CF"/>
    <w:p w14:paraId="3CBF90BC" w14:textId="1C206234" w:rsidR="008F16CF" w:rsidRPr="008F16CF" w:rsidRDefault="008F16CF" w:rsidP="008F16CF"/>
    <w:p w14:paraId="21641991" w14:textId="18359DC1" w:rsidR="008F16CF" w:rsidRPr="008F16CF" w:rsidRDefault="008F16CF" w:rsidP="008F16CF"/>
    <w:p w14:paraId="5BF1B2EE" w14:textId="626A28AE" w:rsidR="008F16CF" w:rsidRPr="008F16CF" w:rsidRDefault="008F16CF" w:rsidP="008F16CF"/>
    <w:p w14:paraId="1DA77B59" w14:textId="3D33BA88" w:rsidR="008F16CF" w:rsidRPr="008F16CF" w:rsidRDefault="008F16CF" w:rsidP="008F16CF"/>
    <w:p w14:paraId="0487CBE7" w14:textId="68A5FDE2" w:rsidR="008F16CF" w:rsidRPr="008F16CF" w:rsidRDefault="008F16CF" w:rsidP="008F16CF"/>
    <w:p w14:paraId="4309C44F" w14:textId="68BCD22E" w:rsidR="008F16CF" w:rsidRPr="008F16CF" w:rsidRDefault="008F16CF" w:rsidP="008F16CF"/>
    <w:p w14:paraId="2ED8137E" w14:textId="32708804" w:rsidR="008F16CF" w:rsidRPr="008F16CF" w:rsidRDefault="008F16CF" w:rsidP="008F16CF"/>
    <w:p w14:paraId="221EC09F" w14:textId="10D04BF6" w:rsidR="008F16CF" w:rsidRDefault="008F16CF" w:rsidP="008F16CF"/>
    <w:p w14:paraId="36881FC8" w14:textId="77777777" w:rsidR="009749FE" w:rsidRDefault="009749FE" w:rsidP="008F16CF">
      <w:pPr>
        <w:tabs>
          <w:tab w:val="left" w:pos="1764"/>
        </w:tabs>
      </w:pPr>
    </w:p>
    <w:p w14:paraId="42BD9BEB" w14:textId="77777777" w:rsidR="009749FE" w:rsidRDefault="009749FE" w:rsidP="008F16CF">
      <w:pPr>
        <w:tabs>
          <w:tab w:val="left" w:pos="1764"/>
        </w:tabs>
      </w:pPr>
    </w:p>
    <w:p w14:paraId="226DAB2D" w14:textId="77777777" w:rsidR="009749FE" w:rsidRDefault="009749FE" w:rsidP="008F16CF">
      <w:pPr>
        <w:tabs>
          <w:tab w:val="left" w:pos="1764"/>
        </w:tabs>
      </w:pPr>
    </w:p>
    <w:p w14:paraId="69203787" w14:textId="77777777" w:rsidR="009749FE" w:rsidRDefault="009749FE" w:rsidP="008F16CF">
      <w:pPr>
        <w:tabs>
          <w:tab w:val="left" w:pos="1764"/>
        </w:tabs>
      </w:pPr>
    </w:p>
    <w:p w14:paraId="3EFF3582" w14:textId="77777777" w:rsidR="009749FE" w:rsidRDefault="009749FE" w:rsidP="008F16CF">
      <w:pPr>
        <w:tabs>
          <w:tab w:val="left" w:pos="1764"/>
        </w:tabs>
      </w:pPr>
    </w:p>
    <w:p w14:paraId="302CC1FC" w14:textId="77777777" w:rsidR="009749FE" w:rsidRDefault="009749FE" w:rsidP="008F16CF">
      <w:pPr>
        <w:tabs>
          <w:tab w:val="left" w:pos="1764"/>
        </w:tabs>
      </w:pPr>
    </w:p>
    <w:p w14:paraId="59931A7C" w14:textId="77777777" w:rsidR="009749FE" w:rsidRDefault="009749FE" w:rsidP="008F16CF">
      <w:pPr>
        <w:tabs>
          <w:tab w:val="left" w:pos="1764"/>
        </w:tabs>
      </w:pPr>
    </w:p>
    <w:p w14:paraId="7631A407" w14:textId="77777777" w:rsidR="009749FE" w:rsidRDefault="009749FE" w:rsidP="008F16CF">
      <w:pPr>
        <w:tabs>
          <w:tab w:val="left" w:pos="1764"/>
        </w:tabs>
      </w:pPr>
    </w:p>
    <w:p w14:paraId="53D4943D" w14:textId="77777777" w:rsidR="009749FE" w:rsidRDefault="009749FE" w:rsidP="008F16CF">
      <w:pPr>
        <w:tabs>
          <w:tab w:val="left" w:pos="1764"/>
        </w:tabs>
      </w:pPr>
    </w:p>
    <w:p w14:paraId="63777C5A" w14:textId="77777777" w:rsidR="009749FE" w:rsidRDefault="009749FE" w:rsidP="008F16CF">
      <w:pPr>
        <w:tabs>
          <w:tab w:val="left" w:pos="1764"/>
        </w:tabs>
      </w:pPr>
    </w:p>
    <w:p w14:paraId="34AF9B72" w14:textId="77777777" w:rsidR="009749FE" w:rsidRDefault="009749FE" w:rsidP="008F16CF">
      <w:pPr>
        <w:tabs>
          <w:tab w:val="left" w:pos="1764"/>
        </w:tabs>
      </w:pPr>
    </w:p>
    <w:p w14:paraId="2A3C6091" w14:textId="77777777" w:rsidR="009749FE" w:rsidRDefault="009749FE" w:rsidP="009749FE">
      <w:pPr>
        <w:pStyle w:val="Antrat2"/>
        <w:tabs>
          <w:tab w:val="clear" w:pos="2268"/>
          <w:tab w:val="num" w:pos="993"/>
        </w:tabs>
        <w:ind w:hanging="1701"/>
      </w:pPr>
      <w:r>
        <w:lastRenderedPageBreak/>
        <w:t xml:space="preserve"> </w:t>
      </w:r>
      <w:bookmarkStart w:id="2" w:name="_Toc132834842"/>
      <w:r>
        <w:t>Programos tekstas</w:t>
      </w:r>
      <w:bookmarkEnd w:id="2"/>
    </w:p>
    <w:p w14:paraId="6FD49836" w14:textId="77777777" w:rsidR="009749FE" w:rsidRDefault="009749FE" w:rsidP="009749FE"/>
    <w:p w14:paraId="3AB6DBD1" w14:textId="77777777" w:rsidR="009749FE" w:rsidRDefault="009749FE" w:rsidP="009749FE"/>
    <w:p w14:paraId="0B522217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#include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&lt;iostream&gt;</w:t>
      </w:r>
    </w:p>
    <w:p w14:paraId="68F295B5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#include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&lt;</w:t>
      </w:r>
      <w:proofErr w:type="spellStart"/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fstream</w:t>
      </w:r>
      <w:proofErr w:type="spellEnd"/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&gt;</w:t>
      </w:r>
    </w:p>
    <w:p w14:paraId="3D663A4A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#include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&lt;string&gt;</w:t>
      </w:r>
    </w:p>
    <w:p w14:paraId="15D6F430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#include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&lt;</w:t>
      </w:r>
      <w:proofErr w:type="spellStart"/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cmath</w:t>
      </w:r>
      <w:proofErr w:type="spellEnd"/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&gt;</w:t>
      </w:r>
    </w:p>
    <w:p w14:paraId="72629DF7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#include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&lt;chrono&gt;</w:t>
      </w:r>
    </w:p>
    <w:p w14:paraId="4C530657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using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namespace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std;</w:t>
      </w:r>
      <w:proofErr w:type="gramEnd"/>
    </w:p>
    <w:p w14:paraId="282709F4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using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namespace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std::</w:t>
      </w:r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chrono;</w:t>
      </w:r>
    </w:p>
    <w:p w14:paraId="7CB5A104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5EEF0C50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&lt;summary&gt;</w:t>
      </w:r>
    </w:p>
    <w:p w14:paraId="13B84EA1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>/// Skew binary to decimal number class</w:t>
      </w:r>
    </w:p>
    <w:p w14:paraId="20AD29BE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&lt;/summary&gt;</w:t>
      </w:r>
    </w:p>
    <w:p w14:paraId="2E271ACB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struct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SkewBinaryToDecimal</w:t>
      </w:r>
      <w:proofErr w:type="spellEnd"/>
      <w:proofErr w:type="gramEnd"/>
    </w:p>
    <w:p w14:paraId="2D3B9D23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{</w:t>
      </w:r>
    </w:p>
    <w:p w14:paraId="630814D0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string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line; </w:t>
      </w:r>
      <w:r w:rsidRPr="009749FE">
        <w:rPr>
          <w:rFonts w:ascii="Courier New" w:hAnsi="Courier New" w:cs="Courier New"/>
          <w:color w:val="008000"/>
          <w:sz w:val="19"/>
          <w:szCs w:val="19"/>
          <w:lang w:val="en-US" w:eastAsia="lt-LT"/>
        </w:rPr>
        <w:t>//binary number</w:t>
      </w:r>
    </w:p>
    <w:p w14:paraId="48136C3E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2C2C69F4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&lt;summary&gt;</w:t>
      </w:r>
    </w:p>
    <w:p w14:paraId="3EE990E7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>/// Converting from skew binary to decimal number</w:t>
      </w:r>
    </w:p>
    <w:p w14:paraId="2168D0E7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&lt;/summary&gt;</w:t>
      </w:r>
    </w:p>
    <w:p w14:paraId="4D22DF5F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&lt;param name="line"&gt;</w:t>
      </w: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 Skew binary number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&lt;/param&gt;</w:t>
      </w:r>
    </w:p>
    <w:p w14:paraId="4DE014DB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&lt;param name="n"&gt;</w:t>
      </w: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 </w:t>
      </w:r>
      <w:proofErr w:type="gramStart"/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>Amount</w:t>
      </w:r>
      <w:proofErr w:type="gramEnd"/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 of numbers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&lt;/param&gt;</w:t>
      </w:r>
    </w:p>
    <w:p w14:paraId="288CEB21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&lt;returns&gt;</w:t>
      </w: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 Converted decimal number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&lt;/returns&gt;</w:t>
      </w:r>
    </w:p>
    <w:p w14:paraId="41251519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int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to_</w:t>
      </w:r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decimal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(</w:t>
      </w:r>
      <w:proofErr w:type="gramEnd"/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string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line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,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int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&amp; </w:t>
      </w:r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n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)</w:t>
      </w:r>
    </w:p>
    <w:p w14:paraId="46A73E31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{</w:t>
      </w:r>
    </w:p>
    <w:p w14:paraId="1909BD0A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int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res = </w:t>
      </w:r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0;</w:t>
      </w:r>
      <w:proofErr w:type="gramEnd"/>
    </w:p>
    <w:p w14:paraId="25A5D6F1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for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(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int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j = 0; j &lt; </w:t>
      </w:r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n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; 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j++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)</w:t>
      </w:r>
    </w:p>
    <w:p w14:paraId="663398C4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{</w:t>
      </w:r>
    </w:p>
    <w:p w14:paraId="64788067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int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l = </w:t>
      </w:r>
      <w:proofErr w:type="spellStart"/>
      <w:proofErr w:type="gramStart"/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line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.size</w:t>
      </w:r>
      <w:proofErr w:type="spellEnd"/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();</w:t>
      </w:r>
    </w:p>
    <w:p w14:paraId="7DE2CA27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for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(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int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i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= 0; 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i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&lt; l; 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i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++) {</w:t>
      </w:r>
    </w:p>
    <w:p w14:paraId="0072391A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        res += (((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int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)</w:t>
      </w:r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line</w:t>
      </w:r>
      <w:r w:rsidRPr="009749FE">
        <w:rPr>
          <w:rFonts w:ascii="Courier New" w:hAnsi="Courier New" w:cs="Courier New"/>
          <w:color w:val="008080"/>
          <w:sz w:val="19"/>
          <w:szCs w:val="19"/>
          <w:lang w:val="en-US" w:eastAsia="lt-LT"/>
        </w:rPr>
        <w:t>[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i</w:t>
      </w:r>
      <w:proofErr w:type="spellEnd"/>
      <w:r w:rsidRPr="009749FE">
        <w:rPr>
          <w:rFonts w:ascii="Courier New" w:hAnsi="Courier New" w:cs="Courier New"/>
          <w:color w:val="008080"/>
          <w:sz w:val="19"/>
          <w:szCs w:val="19"/>
          <w:lang w:val="en-US" w:eastAsia="lt-LT"/>
        </w:rPr>
        <w:t>]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- 48) * (</w:t>
      </w:r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pow(</w:t>
      </w:r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2, l - 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i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) - 1));</w:t>
      </w:r>
    </w:p>
    <w:p w14:paraId="39054288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    }</w:t>
      </w:r>
    </w:p>
    <w:p w14:paraId="19D63C11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return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res;</w:t>
      </w:r>
      <w:proofErr w:type="gramEnd"/>
    </w:p>
    <w:p w14:paraId="4ACB2341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}</w:t>
      </w:r>
    </w:p>
    <w:p w14:paraId="6E144E9A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}</w:t>
      </w:r>
    </w:p>
    <w:p w14:paraId="1C18498E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};</w:t>
      </w:r>
    </w:p>
    <w:p w14:paraId="6ACA9DBB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7A120445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&lt;summary&gt;</w:t>
      </w:r>
    </w:p>
    <w:p w14:paraId="203AB64B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>/// Decimal to skew binary number class</w:t>
      </w:r>
    </w:p>
    <w:p w14:paraId="07700C07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&lt;/summary&gt;</w:t>
      </w:r>
    </w:p>
    <w:p w14:paraId="708A2588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struct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DecimalToSkewBinary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{</w:t>
      </w:r>
    </w:p>
    <w:p w14:paraId="7ECECD0F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5E9DC5FD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int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decimal; </w:t>
      </w:r>
      <w:r w:rsidRPr="009749FE">
        <w:rPr>
          <w:rFonts w:ascii="Courier New" w:hAnsi="Courier New" w:cs="Courier New"/>
          <w:color w:val="008000"/>
          <w:sz w:val="19"/>
          <w:szCs w:val="19"/>
          <w:lang w:val="en-US" w:eastAsia="lt-LT"/>
        </w:rPr>
        <w:t>//decimal number</w:t>
      </w:r>
    </w:p>
    <w:p w14:paraId="65C15965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458F5367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string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decimalToSkewBinary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(</w:t>
      </w:r>
      <w:proofErr w:type="gramEnd"/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int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number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) {</w:t>
      </w:r>
    </w:p>
    <w:p w14:paraId="267F7CD9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</w:t>
      </w:r>
    </w:p>
    <w:p w14:paraId="03E54FED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if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(</w:t>
      </w:r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number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== 0) {</w:t>
      </w:r>
    </w:p>
    <w:p w14:paraId="0F37E854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return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"0</w:t>
      </w:r>
      <w:proofErr w:type="gramStart"/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"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;</w:t>
      </w:r>
      <w:proofErr w:type="gramEnd"/>
    </w:p>
    <w:p w14:paraId="6ED89EF4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}</w:t>
      </w:r>
    </w:p>
    <w:p w14:paraId="0756D893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</w:t>
      </w:r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string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result = </w:t>
      </w:r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"</w:t>
      </w:r>
      <w:proofErr w:type="gramStart"/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"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;</w:t>
      </w:r>
      <w:proofErr w:type="gramEnd"/>
    </w:p>
    <w:p w14:paraId="29BF4277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while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(</w:t>
      </w:r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number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&gt; 0) {</w:t>
      </w:r>
    </w:p>
    <w:p w14:paraId="29659883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int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remainder = </w:t>
      </w:r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number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% </w:t>
      </w:r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3;</w:t>
      </w:r>
      <w:proofErr w:type="gramEnd"/>
    </w:p>
    <w:p w14:paraId="3998A5CB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    result </w:t>
      </w:r>
      <w:r w:rsidRPr="009749FE">
        <w:rPr>
          <w:rFonts w:ascii="Courier New" w:hAnsi="Courier New" w:cs="Courier New"/>
          <w:color w:val="008080"/>
          <w:sz w:val="19"/>
          <w:szCs w:val="19"/>
          <w:lang w:val="en-US" w:eastAsia="lt-LT"/>
        </w:rPr>
        <w:t>=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to_string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(remainder) </w:t>
      </w:r>
      <w:r w:rsidRPr="009749FE">
        <w:rPr>
          <w:rFonts w:ascii="Courier New" w:hAnsi="Courier New" w:cs="Courier New"/>
          <w:color w:val="008080"/>
          <w:sz w:val="19"/>
          <w:szCs w:val="19"/>
          <w:lang w:val="en-US" w:eastAsia="lt-LT"/>
        </w:rPr>
        <w:t>+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result;</w:t>
      </w:r>
      <w:proofErr w:type="gramEnd"/>
    </w:p>
    <w:p w14:paraId="301D2C2C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    </w:t>
      </w:r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number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/= </w:t>
      </w:r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3;</w:t>
      </w:r>
      <w:proofErr w:type="gramEnd"/>
    </w:p>
    <w:p w14:paraId="6A345C23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if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(remainder == 2 &amp;&amp; </w:t>
      </w:r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number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&gt; 0) {</w:t>
      </w:r>
    </w:p>
    <w:p w14:paraId="75BFA7D8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        </w:t>
      </w:r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number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+</w:t>
      </w:r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+;</w:t>
      </w:r>
      <w:proofErr w:type="gramEnd"/>
    </w:p>
    <w:p w14:paraId="5496F058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    }</w:t>
      </w:r>
    </w:p>
    <w:p w14:paraId="3D8F48F2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}</w:t>
      </w:r>
    </w:p>
    <w:p w14:paraId="3CEE31BF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return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result;</w:t>
      </w:r>
      <w:proofErr w:type="gramEnd"/>
    </w:p>
    <w:p w14:paraId="18F75151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}</w:t>
      </w:r>
    </w:p>
    <w:p w14:paraId="62F75D9A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};</w:t>
      </w:r>
    </w:p>
    <w:p w14:paraId="46CEBA3B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</w:p>
    <w:p w14:paraId="03CB48BF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28B27CAA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&lt;summary&gt;</w:t>
      </w:r>
    </w:p>
    <w:p w14:paraId="62653EDA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>/// Printing converted numbers to file</w:t>
      </w:r>
    </w:p>
    <w:p w14:paraId="61291AC4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&lt;/summary&gt;</w:t>
      </w:r>
    </w:p>
    <w:p w14:paraId="00F4CECA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&lt;param name="</w:t>
      </w:r>
      <w:proofErr w:type="spellStart"/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outputFile</w:t>
      </w:r>
      <w:proofErr w:type="spellEnd"/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"&gt;</w:t>
      </w: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 Output file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&lt;/param&gt;</w:t>
      </w:r>
    </w:p>
    <w:p w14:paraId="4AADB8FB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&lt;param name="line"&gt;</w:t>
      </w: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 Binary numbers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&lt;/param&gt;</w:t>
      </w:r>
    </w:p>
    <w:p w14:paraId="059E455D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lastRenderedPageBreak/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&lt;param name="</w:t>
      </w:r>
      <w:proofErr w:type="spellStart"/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convertedNumber</w:t>
      </w:r>
      <w:proofErr w:type="spellEnd"/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"&gt;</w:t>
      </w: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 Decimal numbers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&lt;/param&gt;</w:t>
      </w:r>
    </w:p>
    <w:p w14:paraId="23D7A700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&lt;param name="append"&gt;&lt;/param&gt;</w:t>
      </w:r>
    </w:p>
    <w:p w14:paraId="232E76E8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void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PrintResult1(</w:t>
      </w:r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string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outputFile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, </w:t>
      </w:r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string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line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,</w:t>
      </w:r>
    </w:p>
    <w:p w14:paraId="489455D5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int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convertedNumber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,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bool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append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)</w:t>
      </w:r>
    </w:p>
    <w:p w14:paraId="7DADA504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{</w:t>
      </w:r>
    </w:p>
    <w:p w14:paraId="09A08617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proofErr w:type="spellStart"/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ofstream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result;</w:t>
      </w:r>
      <w:proofErr w:type="gramEnd"/>
    </w:p>
    <w:p w14:paraId="6E44C8BD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5FD5F730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if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(</w:t>
      </w:r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append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)</w:t>
      </w:r>
    </w:p>
    <w:p w14:paraId="2E78E872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</w:t>
      </w:r>
      <w:proofErr w:type="spellStart"/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result.open</w:t>
      </w:r>
      <w:proofErr w:type="spellEnd"/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(</w:t>
      </w:r>
      <w:proofErr w:type="spellStart"/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outputFile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, </w:t>
      </w:r>
      <w:proofErr w:type="spellStart"/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ios_base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::app);</w:t>
      </w:r>
    </w:p>
    <w:p w14:paraId="6F7A287D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else</w:t>
      </w:r>
    </w:p>
    <w:p w14:paraId="3C7043C3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</w:t>
      </w:r>
      <w:proofErr w:type="spellStart"/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result.open</w:t>
      </w:r>
      <w:proofErr w:type="spellEnd"/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(</w:t>
      </w:r>
      <w:proofErr w:type="spellStart"/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outputFile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);</w:t>
      </w:r>
    </w:p>
    <w:p w14:paraId="39E46F86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result </w:t>
      </w:r>
      <w:r w:rsidRPr="009749FE">
        <w:rPr>
          <w:rFonts w:ascii="Courier New" w:hAnsi="Courier New" w:cs="Courier New"/>
          <w:color w:val="008080"/>
          <w:sz w:val="19"/>
          <w:szCs w:val="19"/>
          <w:lang w:val="en-US" w:eastAsia="lt-LT"/>
        </w:rPr>
        <w:t>&lt;&lt;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"Skew binary: "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008080"/>
          <w:sz w:val="19"/>
          <w:szCs w:val="19"/>
          <w:lang w:val="en-US" w:eastAsia="lt-LT"/>
        </w:rPr>
        <w:t>&lt;&lt;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line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008080"/>
          <w:sz w:val="19"/>
          <w:szCs w:val="19"/>
          <w:lang w:val="en-US" w:eastAsia="lt-LT"/>
        </w:rPr>
        <w:t>&lt;&lt;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gramStart"/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"  "</w:t>
      </w:r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008080"/>
          <w:sz w:val="19"/>
          <w:szCs w:val="19"/>
          <w:lang w:val="en-US" w:eastAsia="lt-LT"/>
        </w:rPr>
        <w:t>&lt;&lt;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"decimal: "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008080"/>
          <w:sz w:val="19"/>
          <w:szCs w:val="19"/>
          <w:lang w:val="en-US" w:eastAsia="lt-LT"/>
        </w:rPr>
        <w:t>&lt;&lt;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convertedNumber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008080"/>
          <w:sz w:val="19"/>
          <w:szCs w:val="19"/>
          <w:lang w:val="en-US" w:eastAsia="lt-LT"/>
        </w:rPr>
        <w:t>&lt;&lt;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endl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;</w:t>
      </w:r>
    </w:p>
    <w:p w14:paraId="0B973FCD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proofErr w:type="gramStart"/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return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;</w:t>
      </w:r>
      <w:proofErr w:type="gramEnd"/>
    </w:p>
    <w:p w14:paraId="44773FF6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}</w:t>
      </w:r>
    </w:p>
    <w:p w14:paraId="2DDDABD1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2C153689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&lt;summary&gt;</w:t>
      </w:r>
    </w:p>
    <w:p w14:paraId="44D9F5CB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>/// Reading data and performing all tasks</w:t>
      </w:r>
    </w:p>
    <w:p w14:paraId="78B74648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&lt;/summary&gt;</w:t>
      </w:r>
    </w:p>
    <w:p w14:paraId="2A103AAF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&lt;param name="</w:t>
      </w:r>
      <w:proofErr w:type="spellStart"/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inputFile</w:t>
      </w:r>
      <w:proofErr w:type="spellEnd"/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"&gt;</w:t>
      </w: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 Data file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&lt;/param&gt;</w:t>
      </w:r>
    </w:p>
    <w:p w14:paraId="4BA80F3C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&lt;param name="</w:t>
      </w:r>
      <w:proofErr w:type="spellStart"/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outputFile</w:t>
      </w:r>
      <w:proofErr w:type="spellEnd"/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"&gt;</w:t>
      </w: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 Result file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&lt;/param&gt;</w:t>
      </w:r>
    </w:p>
    <w:p w14:paraId="095D4B77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void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ReadAndPerformToDecimal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(</w:t>
      </w:r>
      <w:proofErr w:type="gramEnd"/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string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inputFile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, </w:t>
      </w:r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string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outputFile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)</w:t>
      </w:r>
    </w:p>
    <w:p w14:paraId="5B24BF76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{</w:t>
      </w:r>
    </w:p>
    <w:p w14:paraId="2BD20AA7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int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n;</w:t>
      </w:r>
      <w:r w:rsidRPr="009749FE">
        <w:rPr>
          <w:rFonts w:ascii="Courier New" w:hAnsi="Courier New" w:cs="Courier New"/>
          <w:color w:val="008000"/>
          <w:sz w:val="19"/>
          <w:szCs w:val="19"/>
          <w:lang w:val="en-US" w:eastAsia="lt-LT"/>
        </w:rPr>
        <w:t xml:space="preserve">// Amount of numbers </w:t>
      </w:r>
    </w:p>
    <w:p w14:paraId="33EF7B04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proofErr w:type="spellStart"/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SkewBinaryToDecimal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toDecimal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[</w:t>
      </w:r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20];</w:t>
      </w:r>
    </w:p>
    <w:p w14:paraId="054F13D6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45B8A1E1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proofErr w:type="spellStart"/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ifstream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data(</w:t>
      </w:r>
      <w:proofErr w:type="spellStart"/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inputFile</w:t>
      </w:r>
      <w:proofErr w:type="spellEnd"/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);</w:t>
      </w:r>
      <w:proofErr w:type="gramEnd"/>
    </w:p>
    <w:p w14:paraId="572703DD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data </w:t>
      </w:r>
      <w:r w:rsidRPr="009749FE">
        <w:rPr>
          <w:rFonts w:ascii="Courier New" w:hAnsi="Courier New" w:cs="Courier New"/>
          <w:color w:val="008080"/>
          <w:sz w:val="19"/>
          <w:szCs w:val="19"/>
          <w:lang w:val="en-US" w:eastAsia="lt-LT"/>
        </w:rPr>
        <w:t>&gt;&gt;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n;</w:t>
      </w:r>
      <w:proofErr w:type="gramEnd"/>
    </w:p>
    <w:p w14:paraId="0ECC07EF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for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(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int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i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= 0; 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i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&lt; n; 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i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++)</w:t>
      </w:r>
    </w:p>
    <w:p w14:paraId="44591CB6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{</w:t>
      </w:r>
    </w:p>
    <w:p w14:paraId="29AF577F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</w:t>
      </w:r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string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line;</w:t>
      </w:r>
      <w:proofErr w:type="gramEnd"/>
    </w:p>
    <w:p w14:paraId="46BC73C2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</w:t>
      </w:r>
      <w:proofErr w:type="spellStart"/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data.ignore</w:t>
      </w:r>
      <w:proofErr w:type="spellEnd"/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();</w:t>
      </w:r>
    </w:p>
    <w:p w14:paraId="46B1C466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data </w:t>
      </w:r>
      <w:r w:rsidRPr="009749FE">
        <w:rPr>
          <w:rFonts w:ascii="Courier New" w:hAnsi="Courier New" w:cs="Courier New"/>
          <w:color w:val="008080"/>
          <w:sz w:val="19"/>
          <w:szCs w:val="19"/>
          <w:lang w:val="en-US" w:eastAsia="lt-LT"/>
        </w:rPr>
        <w:t>&gt;&gt;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toDecimal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[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i</w:t>
      </w:r>
      <w:proofErr w:type="spellEnd"/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].line</w:t>
      </w:r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;</w:t>
      </w:r>
    </w:p>
    <w:p w14:paraId="2CC85E9D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line </w:t>
      </w:r>
      <w:r w:rsidRPr="009749FE">
        <w:rPr>
          <w:rFonts w:ascii="Courier New" w:hAnsi="Courier New" w:cs="Courier New"/>
          <w:color w:val="008080"/>
          <w:sz w:val="19"/>
          <w:szCs w:val="19"/>
          <w:lang w:val="en-US" w:eastAsia="lt-LT"/>
        </w:rPr>
        <w:t>=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toDecimal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[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i</w:t>
      </w:r>
      <w:proofErr w:type="spellEnd"/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].line</w:t>
      </w:r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;</w:t>
      </w:r>
    </w:p>
    <w:p w14:paraId="1DE2738C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1377726A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int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calculated = 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toDecimal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-&gt;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to_</w:t>
      </w:r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decimal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(</w:t>
      </w:r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line, n);</w:t>
      </w:r>
    </w:p>
    <w:p w14:paraId="686D1AF5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3CB009A9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</w:t>
      </w:r>
      <w:r w:rsidRPr="009749FE">
        <w:rPr>
          <w:rFonts w:ascii="Courier New" w:hAnsi="Courier New" w:cs="Courier New"/>
          <w:color w:val="008000"/>
          <w:sz w:val="19"/>
          <w:szCs w:val="19"/>
          <w:lang w:val="en-US" w:eastAsia="lt-LT"/>
        </w:rPr>
        <w:t xml:space="preserve">//string </w:t>
      </w:r>
      <w:proofErr w:type="spellStart"/>
      <w:r w:rsidRPr="009749FE">
        <w:rPr>
          <w:rFonts w:ascii="Courier New" w:hAnsi="Courier New" w:cs="Courier New"/>
          <w:color w:val="008000"/>
          <w:sz w:val="19"/>
          <w:szCs w:val="19"/>
          <w:lang w:val="en-US" w:eastAsia="lt-LT"/>
        </w:rPr>
        <w:t>skew_Binary</w:t>
      </w:r>
      <w:proofErr w:type="spellEnd"/>
      <w:r w:rsidRPr="009749FE">
        <w:rPr>
          <w:rFonts w:ascii="Courier New" w:hAnsi="Courier New" w:cs="Courier New"/>
          <w:color w:val="008000"/>
          <w:sz w:val="19"/>
          <w:szCs w:val="19"/>
          <w:lang w:val="en-US" w:eastAsia="lt-LT"/>
        </w:rPr>
        <w:t xml:space="preserve"> = </w:t>
      </w:r>
      <w:proofErr w:type="spellStart"/>
      <w:r w:rsidRPr="009749FE">
        <w:rPr>
          <w:rFonts w:ascii="Courier New" w:hAnsi="Courier New" w:cs="Courier New"/>
          <w:color w:val="008000"/>
          <w:sz w:val="19"/>
          <w:szCs w:val="19"/>
          <w:lang w:val="en-US" w:eastAsia="lt-LT"/>
        </w:rPr>
        <w:t>toBinary</w:t>
      </w:r>
      <w:proofErr w:type="spellEnd"/>
      <w:r w:rsidRPr="009749FE">
        <w:rPr>
          <w:rFonts w:ascii="Courier New" w:hAnsi="Courier New" w:cs="Courier New"/>
          <w:color w:val="008000"/>
          <w:sz w:val="19"/>
          <w:szCs w:val="19"/>
          <w:lang w:val="en-US" w:eastAsia="lt-LT"/>
        </w:rPr>
        <w:t>-&gt;</w:t>
      </w:r>
      <w:proofErr w:type="spellStart"/>
      <w:r w:rsidRPr="009749FE">
        <w:rPr>
          <w:rFonts w:ascii="Courier New" w:hAnsi="Courier New" w:cs="Courier New"/>
          <w:color w:val="008000"/>
          <w:sz w:val="19"/>
          <w:szCs w:val="19"/>
          <w:lang w:val="en-US" w:eastAsia="lt-LT"/>
        </w:rPr>
        <w:t>to_skew_</w:t>
      </w:r>
      <w:proofErr w:type="gramStart"/>
      <w:r w:rsidRPr="009749FE">
        <w:rPr>
          <w:rFonts w:ascii="Courier New" w:hAnsi="Courier New" w:cs="Courier New"/>
          <w:color w:val="008000"/>
          <w:sz w:val="19"/>
          <w:szCs w:val="19"/>
          <w:lang w:val="en-US" w:eastAsia="lt-LT"/>
        </w:rPr>
        <w:t>binary</w:t>
      </w:r>
      <w:proofErr w:type="spellEnd"/>
      <w:r w:rsidRPr="009749FE">
        <w:rPr>
          <w:rFonts w:ascii="Courier New" w:hAnsi="Courier New" w:cs="Courier New"/>
          <w:color w:val="008000"/>
          <w:sz w:val="19"/>
          <w:szCs w:val="19"/>
          <w:lang w:val="en-US" w:eastAsia="lt-LT"/>
        </w:rPr>
        <w:t>(</w:t>
      </w:r>
      <w:proofErr w:type="gramEnd"/>
      <w:r w:rsidRPr="009749FE">
        <w:rPr>
          <w:rFonts w:ascii="Courier New" w:hAnsi="Courier New" w:cs="Courier New"/>
          <w:color w:val="008000"/>
          <w:sz w:val="19"/>
          <w:szCs w:val="19"/>
          <w:lang w:val="en-US" w:eastAsia="lt-LT"/>
        </w:rPr>
        <w:t>calculated, n)</w:t>
      </w:r>
    </w:p>
    <w:p w14:paraId="486F7E5F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784FE484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bool</w:t>
      </w:r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append =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false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;</w:t>
      </w:r>
    </w:p>
    <w:p w14:paraId="2BFE8C46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if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(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i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&gt; 0)</w:t>
      </w:r>
    </w:p>
    <w:p w14:paraId="5F5817B2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    append = </w:t>
      </w:r>
      <w:proofErr w:type="gramStart"/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true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;</w:t>
      </w:r>
      <w:proofErr w:type="gramEnd"/>
    </w:p>
    <w:p w14:paraId="5191DF54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PrintResult1(</w:t>
      </w:r>
      <w:proofErr w:type="spellStart"/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outputFile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, line, calculated, append</w:t>
      </w:r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);</w:t>
      </w:r>
      <w:proofErr w:type="gramEnd"/>
    </w:p>
    <w:p w14:paraId="64318749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}</w:t>
      </w:r>
    </w:p>
    <w:p w14:paraId="5B1FD954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6FE1553D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proofErr w:type="spellStart"/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data.close</w:t>
      </w:r>
      <w:proofErr w:type="spellEnd"/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();</w:t>
      </w:r>
    </w:p>
    <w:p w14:paraId="328FEA51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proofErr w:type="gramStart"/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return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;</w:t>
      </w:r>
      <w:proofErr w:type="gramEnd"/>
    </w:p>
    <w:p w14:paraId="561CE14B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}</w:t>
      </w:r>
    </w:p>
    <w:p w14:paraId="2CFBD91B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8000"/>
          <w:sz w:val="19"/>
          <w:szCs w:val="19"/>
          <w:lang w:val="en-US" w:eastAsia="lt-LT"/>
        </w:rPr>
        <w:t>// &lt;summary&gt;</w:t>
      </w:r>
    </w:p>
    <w:p w14:paraId="54C4B900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>/// Printing converted numbers to file</w:t>
      </w:r>
    </w:p>
    <w:p w14:paraId="19FA06D3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&lt;/summary&gt;</w:t>
      </w:r>
    </w:p>
    <w:p w14:paraId="27E48D9E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&lt;param name="</w:t>
      </w:r>
      <w:proofErr w:type="spellStart"/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outputFile</w:t>
      </w:r>
      <w:proofErr w:type="spellEnd"/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"&gt;</w:t>
      </w: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 Output file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&lt;/param&gt;</w:t>
      </w:r>
    </w:p>
    <w:p w14:paraId="0619AC63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&lt;param name="line"&gt;</w:t>
      </w: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 Binary numbers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&lt;/param&gt;</w:t>
      </w:r>
    </w:p>
    <w:p w14:paraId="21F6F81B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&lt;param name="</w:t>
      </w:r>
      <w:proofErr w:type="spellStart"/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convertedNumber</w:t>
      </w:r>
      <w:proofErr w:type="spellEnd"/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"&gt;</w:t>
      </w: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 Decimal numbers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&lt;/param&gt;</w:t>
      </w:r>
    </w:p>
    <w:p w14:paraId="1A98E8BF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&lt;param name="append"&gt;&lt;/param&gt;</w:t>
      </w:r>
    </w:p>
    <w:p w14:paraId="77259F0E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void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PrintResult2(</w:t>
      </w:r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string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outputFile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,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int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line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,</w:t>
      </w:r>
    </w:p>
    <w:p w14:paraId="7953DAB6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string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convertedNumber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,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bool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append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)</w:t>
      </w:r>
    </w:p>
    <w:p w14:paraId="20FA776C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{</w:t>
      </w:r>
    </w:p>
    <w:p w14:paraId="43C43516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proofErr w:type="spellStart"/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ofstream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result;</w:t>
      </w:r>
      <w:proofErr w:type="gramEnd"/>
    </w:p>
    <w:p w14:paraId="59357870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735A4CA8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if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(</w:t>
      </w:r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append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)</w:t>
      </w:r>
    </w:p>
    <w:p w14:paraId="6A3BBF6A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</w:t>
      </w:r>
      <w:proofErr w:type="spellStart"/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result.open</w:t>
      </w:r>
      <w:proofErr w:type="spellEnd"/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(</w:t>
      </w:r>
      <w:proofErr w:type="spellStart"/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outputFile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, </w:t>
      </w:r>
      <w:proofErr w:type="spellStart"/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ios_base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::app);</w:t>
      </w:r>
    </w:p>
    <w:p w14:paraId="112B456A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else</w:t>
      </w:r>
    </w:p>
    <w:p w14:paraId="4412A94E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</w:t>
      </w:r>
      <w:proofErr w:type="spellStart"/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result.open</w:t>
      </w:r>
      <w:proofErr w:type="spellEnd"/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(</w:t>
      </w:r>
      <w:proofErr w:type="spellStart"/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outputFile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);</w:t>
      </w:r>
    </w:p>
    <w:p w14:paraId="1AF5FF36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result </w:t>
      </w:r>
      <w:r w:rsidRPr="009749FE">
        <w:rPr>
          <w:rFonts w:ascii="Courier New" w:hAnsi="Courier New" w:cs="Courier New"/>
          <w:color w:val="008080"/>
          <w:sz w:val="19"/>
          <w:szCs w:val="19"/>
          <w:lang w:val="en-US" w:eastAsia="lt-LT"/>
        </w:rPr>
        <w:t>&lt;&lt;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"Decimal: "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008080"/>
          <w:sz w:val="19"/>
          <w:szCs w:val="19"/>
          <w:lang w:val="en-US" w:eastAsia="lt-LT"/>
        </w:rPr>
        <w:t>&lt;&lt;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line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008080"/>
          <w:sz w:val="19"/>
          <w:szCs w:val="19"/>
          <w:lang w:val="en-US" w:eastAsia="lt-LT"/>
        </w:rPr>
        <w:t>&lt;&lt;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gramStart"/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"  "</w:t>
      </w:r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008080"/>
          <w:sz w:val="19"/>
          <w:szCs w:val="19"/>
          <w:lang w:val="en-US" w:eastAsia="lt-LT"/>
        </w:rPr>
        <w:t>&lt;&lt;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"skew binary: "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008080"/>
          <w:sz w:val="19"/>
          <w:szCs w:val="19"/>
          <w:lang w:val="en-US" w:eastAsia="lt-LT"/>
        </w:rPr>
        <w:t>&lt;&lt;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convertedNumber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008080"/>
          <w:sz w:val="19"/>
          <w:szCs w:val="19"/>
          <w:lang w:val="en-US" w:eastAsia="lt-LT"/>
        </w:rPr>
        <w:t>&lt;&lt;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endl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;</w:t>
      </w:r>
    </w:p>
    <w:p w14:paraId="6A4C8757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proofErr w:type="gramStart"/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return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;</w:t>
      </w:r>
      <w:proofErr w:type="gramEnd"/>
    </w:p>
    <w:p w14:paraId="14F114D0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}</w:t>
      </w:r>
    </w:p>
    <w:p w14:paraId="7FB81ADE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54EBB666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&lt;summary&gt;</w:t>
      </w:r>
    </w:p>
    <w:p w14:paraId="71C15BB7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lastRenderedPageBreak/>
        <w:t>/// Reading data and performing all tasks</w:t>
      </w:r>
    </w:p>
    <w:p w14:paraId="21E87491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&lt;/summary&gt;</w:t>
      </w:r>
    </w:p>
    <w:p w14:paraId="6DCCA688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&lt;param name="</w:t>
      </w:r>
      <w:proofErr w:type="spellStart"/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inputFile</w:t>
      </w:r>
      <w:proofErr w:type="spellEnd"/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"&gt;</w:t>
      </w: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 Data file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&lt;/param&gt;</w:t>
      </w:r>
    </w:p>
    <w:p w14:paraId="5F1D90A9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///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&lt;param name="</w:t>
      </w:r>
      <w:proofErr w:type="spellStart"/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outputFile</w:t>
      </w:r>
      <w:proofErr w:type="spellEnd"/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"&gt;</w:t>
      </w:r>
      <w:r w:rsidRPr="009749FE">
        <w:rPr>
          <w:rFonts w:ascii="Courier New" w:hAnsi="Courier New" w:cs="Courier New"/>
          <w:color w:val="006400"/>
          <w:sz w:val="19"/>
          <w:szCs w:val="19"/>
          <w:lang w:val="en-US" w:eastAsia="lt-LT"/>
        </w:rPr>
        <w:t xml:space="preserve"> Result file </w:t>
      </w:r>
      <w:r w:rsidRPr="009749FE">
        <w:rPr>
          <w:rFonts w:ascii="Courier New" w:hAnsi="Courier New" w:cs="Courier New"/>
          <w:color w:val="A9A9A9"/>
          <w:sz w:val="19"/>
          <w:szCs w:val="19"/>
          <w:lang w:val="en-US" w:eastAsia="lt-LT"/>
        </w:rPr>
        <w:t>&lt;/param&gt;</w:t>
      </w:r>
    </w:p>
    <w:p w14:paraId="0C439AE9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void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ReadAndPerformToBinary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(</w:t>
      </w:r>
      <w:proofErr w:type="gramEnd"/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string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inputFile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, </w:t>
      </w:r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string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outputFile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)</w:t>
      </w:r>
    </w:p>
    <w:p w14:paraId="189A8542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{</w:t>
      </w:r>
    </w:p>
    <w:p w14:paraId="7AF6F9AF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int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n;</w:t>
      </w:r>
      <w:r w:rsidRPr="009749FE">
        <w:rPr>
          <w:rFonts w:ascii="Courier New" w:hAnsi="Courier New" w:cs="Courier New"/>
          <w:color w:val="008000"/>
          <w:sz w:val="19"/>
          <w:szCs w:val="19"/>
          <w:lang w:val="en-US" w:eastAsia="lt-LT"/>
        </w:rPr>
        <w:t xml:space="preserve">// Amount of numbers </w:t>
      </w:r>
    </w:p>
    <w:p w14:paraId="6FD59E11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proofErr w:type="spellStart"/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DecimalToSkewBinary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toBinary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[</w:t>
      </w:r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100];</w:t>
      </w:r>
    </w:p>
    <w:p w14:paraId="711DD6CD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</w:p>
    <w:p w14:paraId="20C67494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proofErr w:type="spellStart"/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ifstream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data(</w:t>
      </w:r>
      <w:proofErr w:type="spellStart"/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inputFile</w:t>
      </w:r>
      <w:proofErr w:type="spellEnd"/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);</w:t>
      </w:r>
      <w:proofErr w:type="gramEnd"/>
    </w:p>
    <w:p w14:paraId="78732036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data </w:t>
      </w:r>
      <w:r w:rsidRPr="009749FE">
        <w:rPr>
          <w:rFonts w:ascii="Courier New" w:hAnsi="Courier New" w:cs="Courier New"/>
          <w:color w:val="008080"/>
          <w:sz w:val="19"/>
          <w:szCs w:val="19"/>
          <w:lang w:val="en-US" w:eastAsia="lt-LT"/>
        </w:rPr>
        <w:t>&gt;&gt;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n;</w:t>
      </w:r>
      <w:proofErr w:type="gramEnd"/>
    </w:p>
    <w:p w14:paraId="73A7BEA3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for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(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int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i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= 0; 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i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&lt; n; 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i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++)</w:t>
      </w:r>
    </w:p>
    <w:p w14:paraId="05495959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{</w:t>
      </w:r>
    </w:p>
    <w:p w14:paraId="69F54E9F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int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line;</w:t>
      </w:r>
      <w:proofErr w:type="gramEnd"/>
    </w:p>
    <w:p w14:paraId="02D618CF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</w:t>
      </w:r>
      <w:proofErr w:type="spellStart"/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data.ignore</w:t>
      </w:r>
      <w:proofErr w:type="spellEnd"/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();</w:t>
      </w:r>
    </w:p>
    <w:p w14:paraId="6A827804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data </w:t>
      </w:r>
      <w:r w:rsidRPr="009749FE">
        <w:rPr>
          <w:rFonts w:ascii="Courier New" w:hAnsi="Courier New" w:cs="Courier New"/>
          <w:color w:val="008080"/>
          <w:sz w:val="19"/>
          <w:szCs w:val="19"/>
          <w:lang w:val="en-US" w:eastAsia="lt-LT"/>
        </w:rPr>
        <w:t>&gt;&gt;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line;</w:t>
      </w:r>
      <w:proofErr w:type="gramEnd"/>
    </w:p>
    <w:p w14:paraId="2A4321D9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</w:t>
      </w:r>
      <w:r w:rsidRPr="009749FE">
        <w:rPr>
          <w:rFonts w:ascii="Courier New" w:hAnsi="Courier New" w:cs="Courier New"/>
          <w:color w:val="008000"/>
          <w:sz w:val="19"/>
          <w:szCs w:val="19"/>
          <w:lang w:val="en-US" w:eastAsia="lt-LT"/>
        </w:rPr>
        <w:t xml:space="preserve">//line = </w:t>
      </w:r>
      <w:proofErr w:type="spellStart"/>
      <w:r w:rsidRPr="009749FE">
        <w:rPr>
          <w:rFonts w:ascii="Courier New" w:hAnsi="Courier New" w:cs="Courier New"/>
          <w:color w:val="008000"/>
          <w:sz w:val="19"/>
          <w:szCs w:val="19"/>
          <w:lang w:val="en-US" w:eastAsia="lt-LT"/>
        </w:rPr>
        <w:t>toBinary</w:t>
      </w:r>
      <w:proofErr w:type="spellEnd"/>
      <w:r w:rsidRPr="009749FE">
        <w:rPr>
          <w:rFonts w:ascii="Courier New" w:hAnsi="Courier New" w:cs="Courier New"/>
          <w:color w:val="008000"/>
          <w:sz w:val="19"/>
          <w:szCs w:val="19"/>
          <w:lang w:val="en-US" w:eastAsia="lt-LT"/>
        </w:rPr>
        <w:t>[</w:t>
      </w:r>
      <w:proofErr w:type="spellStart"/>
      <w:r w:rsidRPr="009749FE">
        <w:rPr>
          <w:rFonts w:ascii="Courier New" w:hAnsi="Courier New" w:cs="Courier New"/>
          <w:color w:val="008000"/>
          <w:sz w:val="19"/>
          <w:szCs w:val="19"/>
          <w:lang w:val="en-US" w:eastAsia="lt-LT"/>
        </w:rPr>
        <w:t>i</w:t>
      </w:r>
      <w:proofErr w:type="spellEnd"/>
      <w:proofErr w:type="gramStart"/>
      <w:r w:rsidRPr="009749FE">
        <w:rPr>
          <w:rFonts w:ascii="Courier New" w:hAnsi="Courier New" w:cs="Courier New"/>
          <w:color w:val="008000"/>
          <w:sz w:val="19"/>
          <w:szCs w:val="19"/>
          <w:lang w:val="en-US" w:eastAsia="lt-LT"/>
        </w:rPr>
        <w:t>].decimal</w:t>
      </w:r>
      <w:proofErr w:type="gramEnd"/>
      <w:r w:rsidRPr="009749FE">
        <w:rPr>
          <w:rFonts w:ascii="Courier New" w:hAnsi="Courier New" w:cs="Courier New"/>
          <w:color w:val="008000"/>
          <w:sz w:val="19"/>
          <w:szCs w:val="19"/>
          <w:lang w:val="en-US" w:eastAsia="lt-LT"/>
        </w:rPr>
        <w:t>;</w:t>
      </w:r>
    </w:p>
    <w:p w14:paraId="6C765DFE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1400C326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</w:t>
      </w:r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string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calculated = 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toBinary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-&gt;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decimalToSkewBinary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(line</w:t>
      </w:r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);</w:t>
      </w:r>
      <w:proofErr w:type="gramEnd"/>
    </w:p>
    <w:p w14:paraId="7C4B559A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711FFC1D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</w:t>
      </w:r>
      <w:proofErr w:type="gramStart"/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bool</w:t>
      </w:r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append =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false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;</w:t>
      </w:r>
    </w:p>
    <w:p w14:paraId="7317D872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if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(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i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&gt; 0)</w:t>
      </w:r>
    </w:p>
    <w:p w14:paraId="74D78D9D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    append = </w:t>
      </w:r>
      <w:proofErr w:type="gramStart"/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true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;</w:t>
      </w:r>
      <w:proofErr w:type="gramEnd"/>
    </w:p>
    <w:p w14:paraId="0C60B826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PrintResult2(</w:t>
      </w:r>
      <w:proofErr w:type="spellStart"/>
      <w:r w:rsidRPr="009749FE">
        <w:rPr>
          <w:rFonts w:ascii="Courier New" w:hAnsi="Courier New" w:cs="Courier New"/>
          <w:color w:val="808080"/>
          <w:sz w:val="19"/>
          <w:szCs w:val="19"/>
          <w:lang w:val="en-US" w:eastAsia="lt-LT"/>
        </w:rPr>
        <w:t>outputFile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, line, calculated, append</w:t>
      </w:r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);</w:t>
      </w:r>
      <w:proofErr w:type="gramEnd"/>
    </w:p>
    <w:p w14:paraId="758543DF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}</w:t>
      </w:r>
    </w:p>
    <w:p w14:paraId="1489B973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029C38F0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proofErr w:type="spellStart"/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data.close</w:t>
      </w:r>
      <w:proofErr w:type="spellEnd"/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();</w:t>
      </w:r>
    </w:p>
    <w:p w14:paraId="3E40FF97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proofErr w:type="gramStart"/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return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;</w:t>
      </w:r>
      <w:proofErr w:type="gramEnd"/>
    </w:p>
    <w:p w14:paraId="5E9A2ABC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}</w:t>
      </w:r>
    </w:p>
    <w:p w14:paraId="5B6647D6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7DDEB8E7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int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main(</w:t>
      </w:r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)</w:t>
      </w:r>
    </w:p>
    <w:p w14:paraId="64685FCA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{</w:t>
      </w:r>
    </w:p>
    <w:p w14:paraId="132FBB8D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string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inputFile1 = </w:t>
      </w:r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"Data1.txt</w:t>
      </w:r>
      <w:proofErr w:type="gramStart"/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"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;</w:t>
      </w:r>
      <w:proofErr w:type="gramEnd"/>
    </w:p>
    <w:p w14:paraId="293ACAAB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string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outputFile1 = </w:t>
      </w:r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"Results1.txt</w:t>
      </w:r>
      <w:proofErr w:type="gramStart"/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"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;</w:t>
      </w:r>
      <w:proofErr w:type="gramEnd"/>
    </w:p>
    <w:p w14:paraId="4F7DCFAC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string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inputFile2 = </w:t>
      </w:r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"Data2.txt</w:t>
      </w:r>
      <w:proofErr w:type="gramStart"/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"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;</w:t>
      </w:r>
      <w:proofErr w:type="gramEnd"/>
    </w:p>
    <w:p w14:paraId="2894D340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string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outputFile2 = </w:t>
      </w:r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"Results2.txt</w:t>
      </w:r>
      <w:proofErr w:type="gramStart"/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"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;</w:t>
      </w:r>
      <w:proofErr w:type="gramEnd"/>
    </w:p>
    <w:p w14:paraId="707908F3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6E595626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008000"/>
          <w:sz w:val="19"/>
          <w:szCs w:val="19"/>
          <w:lang w:val="en-US" w:eastAsia="lt-LT"/>
        </w:rPr>
        <w:t>// Duration of operations start point</w:t>
      </w:r>
    </w:p>
    <w:p w14:paraId="744AE404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auto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start = </w:t>
      </w:r>
      <w:proofErr w:type="spellStart"/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high_resolution_</w:t>
      </w:r>
      <w:proofErr w:type="gramStart"/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clock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::</w:t>
      </w:r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now();</w:t>
      </w:r>
    </w:p>
    <w:p w14:paraId="781A632A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275B29E3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008000"/>
          <w:sz w:val="19"/>
          <w:szCs w:val="19"/>
          <w:lang w:val="en-US" w:eastAsia="lt-LT"/>
        </w:rPr>
        <w:t>// Main calculations method</w:t>
      </w:r>
    </w:p>
    <w:p w14:paraId="6F62A508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proofErr w:type="spellStart"/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ReadAndPerformToDecimal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(</w:t>
      </w:r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inputFile1, outputFile1);</w:t>
      </w:r>
    </w:p>
    <w:p w14:paraId="36620D42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proofErr w:type="spellStart"/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ReadAndPerformToBinary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(</w:t>
      </w:r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inputFile2, outputFile2);</w:t>
      </w:r>
    </w:p>
    <w:p w14:paraId="6AA35F70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189129F3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008000"/>
          <w:sz w:val="19"/>
          <w:szCs w:val="19"/>
          <w:lang w:val="en-US" w:eastAsia="lt-LT"/>
        </w:rPr>
        <w:t>// Duration of operations end point</w:t>
      </w:r>
    </w:p>
    <w:p w14:paraId="14031616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auto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stop = </w:t>
      </w:r>
      <w:proofErr w:type="spellStart"/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high_resolution_</w:t>
      </w:r>
      <w:proofErr w:type="gramStart"/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clock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::</w:t>
      </w:r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now();</w:t>
      </w:r>
    </w:p>
    <w:p w14:paraId="5573166B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3B2FEB33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008000"/>
          <w:sz w:val="19"/>
          <w:szCs w:val="19"/>
          <w:lang w:val="en-US" w:eastAsia="lt-LT"/>
        </w:rPr>
        <w:t>// Duration</w:t>
      </w:r>
    </w:p>
    <w:p w14:paraId="385EE5AF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auto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duration = 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duration_cast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&lt;</w:t>
      </w:r>
      <w:r w:rsidRPr="009749FE">
        <w:rPr>
          <w:rFonts w:ascii="Courier New" w:hAnsi="Courier New" w:cs="Courier New"/>
          <w:color w:val="2B91AF"/>
          <w:sz w:val="19"/>
          <w:szCs w:val="19"/>
          <w:lang w:val="en-US" w:eastAsia="lt-LT"/>
        </w:rPr>
        <w:t>microseconds</w:t>
      </w:r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&gt;(</w:t>
      </w:r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stop </w:t>
      </w:r>
      <w:r w:rsidRPr="009749FE">
        <w:rPr>
          <w:rFonts w:ascii="Courier New" w:hAnsi="Courier New" w:cs="Courier New"/>
          <w:color w:val="008080"/>
          <w:sz w:val="19"/>
          <w:szCs w:val="19"/>
          <w:lang w:val="en-US" w:eastAsia="lt-LT"/>
        </w:rPr>
        <w:t>-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start);</w:t>
      </w:r>
    </w:p>
    <w:p w14:paraId="2B9E4277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cout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008080"/>
          <w:sz w:val="19"/>
          <w:szCs w:val="19"/>
          <w:lang w:val="en-US" w:eastAsia="lt-LT"/>
        </w:rPr>
        <w:t>&lt;&lt;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"Time taken by function: "</w:t>
      </w:r>
    </w:p>
    <w:p w14:paraId="7168AB8A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    </w:t>
      </w:r>
      <w:r w:rsidRPr="009749FE">
        <w:rPr>
          <w:rFonts w:ascii="Courier New" w:hAnsi="Courier New" w:cs="Courier New"/>
          <w:color w:val="008080"/>
          <w:sz w:val="19"/>
          <w:szCs w:val="19"/>
          <w:lang w:val="en-US" w:eastAsia="lt-LT"/>
        </w:rPr>
        <w:t>&lt;&lt;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duration.count</w:t>
      </w:r>
      <w:proofErr w:type="spellEnd"/>
      <w:proofErr w:type="gram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() </w:t>
      </w:r>
      <w:r w:rsidRPr="009749FE">
        <w:rPr>
          <w:rFonts w:ascii="Courier New" w:hAnsi="Courier New" w:cs="Courier New"/>
          <w:color w:val="008080"/>
          <w:sz w:val="19"/>
          <w:szCs w:val="19"/>
          <w:lang w:val="en-US" w:eastAsia="lt-LT"/>
        </w:rPr>
        <w:t>&lt;&lt;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A31515"/>
          <w:sz w:val="19"/>
          <w:szCs w:val="19"/>
          <w:lang w:val="en-US" w:eastAsia="lt-LT"/>
        </w:rPr>
        <w:t>" microseconds"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r w:rsidRPr="009749FE">
        <w:rPr>
          <w:rFonts w:ascii="Courier New" w:hAnsi="Courier New" w:cs="Courier New"/>
          <w:color w:val="008080"/>
          <w:sz w:val="19"/>
          <w:szCs w:val="19"/>
          <w:lang w:val="en-US" w:eastAsia="lt-LT"/>
        </w:rPr>
        <w:t>&lt;&lt;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spell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endl</w:t>
      </w:r>
      <w:proofErr w:type="spellEnd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;</w:t>
      </w:r>
    </w:p>
    <w:p w14:paraId="5789C4F1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5B553C79" w14:textId="77777777" w:rsidR="009749FE" w:rsidRPr="009749FE" w:rsidRDefault="009749FE" w:rsidP="009749FE">
      <w:pPr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   </w:t>
      </w:r>
      <w:r w:rsidRPr="009749FE">
        <w:rPr>
          <w:rFonts w:ascii="Courier New" w:hAnsi="Courier New" w:cs="Courier New"/>
          <w:color w:val="0000FF"/>
          <w:sz w:val="19"/>
          <w:szCs w:val="19"/>
          <w:lang w:val="en-US" w:eastAsia="lt-LT"/>
        </w:rPr>
        <w:t>return</w:t>
      </w: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 xml:space="preserve"> </w:t>
      </w:r>
      <w:proofErr w:type="gramStart"/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0;</w:t>
      </w:r>
      <w:proofErr w:type="gramEnd"/>
    </w:p>
    <w:p w14:paraId="385DF115" w14:textId="77777777" w:rsidR="009749FE" w:rsidRDefault="009749FE" w:rsidP="009749FE">
      <w:pPr>
        <w:ind w:firstLine="0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  <w:r w:rsidRPr="009749FE">
        <w:rPr>
          <w:rFonts w:ascii="Courier New" w:hAnsi="Courier New" w:cs="Courier New"/>
          <w:color w:val="000000"/>
          <w:sz w:val="19"/>
          <w:szCs w:val="19"/>
          <w:lang w:val="en-US" w:eastAsia="lt-LT"/>
        </w:rPr>
        <w:t>}</w:t>
      </w:r>
    </w:p>
    <w:p w14:paraId="3166CB49" w14:textId="77777777" w:rsidR="009749FE" w:rsidRDefault="009749FE" w:rsidP="009749FE">
      <w:pPr>
        <w:ind w:firstLine="0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1C218DAD" w14:textId="77777777" w:rsidR="009749FE" w:rsidRDefault="009749FE" w:rsidP="009749FE">
      <w:pPr>
        <w:ind w:firstLine="0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43DBE51B" w14:textId="77777777" w:rsidR="009749FE" w:rsidRDefault="009749FE" w:rsidP="009749FE">
      <w:pPr>
        <w:ind w:firstLine="0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6E8E3DFF" w14:textId="77777777" w:rsidR="009749FE" w:rsidRDefault="009749FE" w:rsidP="009749FE">
      <w:pPr>
        <w:ind w:firstLine="0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6AD5E906" w14:textId="77777777" w:rsidR="009749FE" w:rsidRDefault="009749FE" w:rsidP="009749FE">
      <w:pPr>
        <w:ind w:firstLine="0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248A28D5" w14:textId="77777777" w:rsidR="009749FE" w:rsidRDefault="009749FE" w:rsidP="009749FE">
      <w:pPr>
        <w:ind w:firstLine="0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23C3FB1E" w14:textId="77777777" w:rsidR="009749FE" w:rsidRDefault="009749FE" w:rsidP="009749FE">
      <w:pPr>
        <w:ind w:firstLine="0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0B84A88E" w14:textId="77777777" w:rsidR="009749FE" w:rsidRDefault="009749FE" w:rsidP="009749FE">
      <w:pPr>
        <w:ind w:firstLine="0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547A72C0" w14:textId="77777777" w:rsidR="009749FE" w:rsidRDefault="009749FE" w:rsidP="009749FE">
      <w:pPr>
        <w:ind w:firstLine="0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723D5417" w14:textId="77777777" w:rsidR="009749FE" w:rsidRDefault="009749FE" w:rsidP="009749FE">
      <w:pPr>
        <w:ind w:firstLine="0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03A33B30" w14:textId="77777777" w:rsidR="009749FE" w:rsidRDefault="009749FE" w:rsidP="009749FE">
      <w:pPr>
        <w:ind w:firstLine="0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4608C00E" w14:textId="77777777" w:rsidR="009749FE" w:rsidRDefault="009749FE" w:rsidP="009749FE">
      <w:pPr>
        <w:ind w:firstLine="0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57B37C17" w14:textId="77777777" w:rsidR="009749FE" w:rsidRDefault="009749FE" w:rsidP="009749FE">
      <w:pPr>
        <w:ind w:firstLine="0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40B445D3" w14:textId="77777777" w:rsidR="009749FE" w:rsidRDefault="009749FE" w:rsidP="009749FE">
      <w:pPr>
        <w:ind w:firstLine="0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720E69E7" w14:textId="77777777" w:rsidR="009749FE" w:rsidRDefault="009749FE" w:rsidP="009749FE">
      <w:pPr>
        <w:ind w:firstLine="0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11B90FD7" w14:textId="77777777" w:rsidR="009749FE" w:rsidRDefault="009749FE" w:rsidP="009749FE">
      <w:pPr>
        <w:ind w:firstLine="0"/>
        <w:rPr>
          <w:rFonts w:ascii="Courier New" w:hAnsi="Courier New" w:cs="Courier New"/>
          <w:color w:val="000000"/>
          <w:sz w:val="19"/>
          <w:szCs w:val="19"/>
          <w:lang w:val="en-US" w:eastAsia="lt-LT"/>
        </w:rPr>
      </w:pPr>
    </w:p>
    <w:p w14:paraId="58A19752" w14:textId="77777777" w:rsidR="009749FE" w:rsidRDefault="009749FE" w:rsidP="009749FE">
      <w:pPr>
        <w:pStyle w:val="Antrat2"/>
        <w:tabs>
          <w:tab w:val="clear" w:pos="2268"/>
          <w:tab w:val="num" w:pos="1134"/>
        </w:tabs>
        <w:ind w:hanging="1701"/>
      </w:pPr>
      <w:bookmarkStart w:id="3" w:name="_Toc132834843"/>
      <w:r>
        <w:lastRenderedPageBreak/>
        <w:t>Pradiniai duomenys ir rezultatai</w:t>
      </w:r>
      <w:bookmarkEnd w:id="3"/>
    </w:p>
    <w:p w14:paraId="54BACBFF" w14:textId="77777777" w:rsidR="009749FE" w:rsidRDefault="009749FE" w:rsidP="009749FE"/>
    <w:p w14:paraId="73D69586" w14:textId="315A9151" w:rsidR="009749FE" w:rsidRDefault="00873E37" w:rsidP="009749FE">
      <w:r>
        <w:t xml:space="preserve">Data1( </w:t>
      </w:r>
      <w:proofErr w:type="spellStart"/>
      <w:r>
        <w:t>skew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numbers</w:t>
      </w:r>
      <w:proofErr w:type="spellEnd"/>
      <w:r>
        <w:t>)</w:t>
      </w:r>
    </w:p>
    <w:p w14:paraId="7A85AB63" w14:textId="77777777" w:rsidR="00873E37" w:rsidRDefault="00873E37" w:rsidP="009749FE"/>
    <w:p w14:paraId="096854D1" w14:textId="77777777" w:rsidR="00873E37" w:rsidRDefault="00873E37" w:rsidP="009749FE">
      <w:r>
        <w:t>Data1.txt:</w:t>
      </w:r>
    </w:p>
    <w:p w14:paraId="15871FF5" w14:textId="77777777" w:rsidR="00873E37" w:rsidRDefault="00873E37" w:rsidP="009749FE"/>
    <w:p w14:paraId="55F4263F" w14:textId="77777777" w:rsidR="00873E37" w:rsidRPr="00873E37" w:rsidRDefault="00873E37" w:rsidP="00873E37">
      <w:pPr>
        <w:rPr>
          <w:rFonts w:ascii="Courier New" w:hAnsi="Courier New" w:cs="Courier New"/>
        </w:rPr>
      </w:pPr>
      <w:r w:rsidRPr="00873E37">
        <w:rPr>
          <w:rFonts w:ascii="Courier New" w:hAnsi="Courier New" w:cs="Courier New"/>
        </w:rPr>
        <w:t>8</w:t>
      </w:r>
    </w:p>
    <w:p w14:paraId="126C2970" w14:textId="77777777" w:rsidR="00873E37" w:rsidRPr="00873E37" w:rsidRDefault="00873E37" w:rsidP="00873E37">
      <w:pPr>
        <w:rPr>
          <w:rFonts w:ascii="Courier New" w:hAnsi="Courier New" w:cs="Courier New"/>
        </w:rPr>
      </w:pPr>
      <w:r w:rsidRPr="00873E37">
        <w:rPr>
          <w:rFonts w:ascii="Courier New" w:hAnsi="Courier New" w:cs="Courier New"/>
        </w:rPr>
        <w:t>10120</w:t>
      </w:r>
    </w:p>
    <w:p w14:paraId="5A7E6C67" w14:textId="77777777" w:rsidR="00873E37" w:rsidRPr="00873E37" w:rsidRDefault="00873E37" w:rsidP="00873E37">
      <w:pPr>
        <w:rPr>
          <w:rFonts w:ascii="Courier New" w:hAnsi="Courier New" w:cs="Courier New"/>
        </w:rPr>
      </w:pPr>
      <w:r w:rsidRPr="00873E37">
        <w:rPr>
          <w:rFonts w:ascii="Courier New" w:hAnsi="Courier New" w:cs="Courier New"/>
        </w:rPr>
        <w:t>200000000000000000000000000000</w:t>
      </w:r>
    </w:p>
    <w:p w14:paraId="3F118688" w14:textId="77777777" w:rsidR="00873E37" w:rsidRPr="00873E37" w:rsidRDefault="00873E37" w:rsidP="00873E37">
      <w:pPr>
        <w:rPr>
          <w:rFonts w:ascii="Courier New" w:hAnsi="Courier New" w:cs="Courier New"/>
        </w:rPr>
      </w:pPr>
      <w:r w:rsidRPr="00873E37">
        <w:rPr>
          <w:rFonts w:ascii="Courier New" w:hAnsi="Courier New" w:cs="Courier New"/>
        </w:rPr>
        <w:t>10</w:t>
      </w:r>
    </w:p>
    <w:p w14:paraId="1E62E474" w14:textId="77777777" w:rsidR="00873E37" w:rsidRPr="00873E37" w:rsidRDefault="00873E37" w:rsidP="00873E37">
      <w:pPr>
        <w:rPr>
          <w:rFonts w:ascii="Courier New" w:hAnsi="Courier New" w:cs="Courier New"/>
        </w:rPr>
      </w:pPr>
      <w:r w:rsidRPr="00873E37">
        <w:rPr>
          <w:rFonts w:ascii="Courier New" w:hAnsi="Courier New" w:cs="Courier New"/>
        </w:rPr>
        <w:t>1000000000000000000000000000000</w:t>
      </w:r>
    </w:p>
    <w:p w14:paraId="52E2EFD6" w14:textId="77777777" w:rsidR="00873E37" w:rsidRPr="00873E37" w:rsidRDefault="00873E37" w:rsidP="00873E37">
      <w:pPr>
        <w:rPr>
          <w:rFonts w:ascii="Courier New" w:hAnsi="Courier New" w:cs="Courier New"/>
        </w:rPr>
      </w:pPr>
      <w:r w:rsidRPr="00873E37">
        <w:rPr>
          <w:rFonts w:ascii="Courier New" w:hAnsi="Courier New" w:cs="Courier New"/>
        </w:rPr>
        <w:t>11</w:t>
      </w:r>
    </w:p>
    <w:p w14:paraId="6717B956" w14:textId="77777777" w:rsidR="00873E37" w:rsidRPr="00873E37" w:rsidRDefault="00873E37" w:rsidP="00873E37">
      <w:pPr>
        <w:rPr>
          <w:rFonts w:ascii="Courier New" w:hAnsi="Courier New" w:cs="Courier New"/>
        </w:rPr>
      </w:pPr>
      <w:r w:rsidRPr="00873E37">
        <w:rPr>
          <w:rFonts w:ascii="Courier New" w:hAnsi="Courier New" w:cs="Courier New"/>
        </w:rPr>
        <w:t>100</w:t>
      </w:r>
    </w:p>
    <w:p w14:paraId="142DF4DB" w14:textId="77777777" w:rsidR="00873E37" w:rsidRPr="00873E37" w:rsidRDefault="00873E37" w:rsidP="00873E37">
      <w:pPr>
        <w:rPr>
          <w:rFonts w:ascii="Courier New" w:hAnsi="Courier New" w:cs="Courier New"/>
        </w:rPr>
      </w:pPr>
      <w:r w:rsidRPr="00873E37">
        <w:rPr>
          <w:rFonts w:ascii="Courier New" w:hAnsi="Courier New" w:cs="Courier New"/>
        </w:rPr>
        <w:t>11111000001110000101101102000</w:t>
      </w:r>
    </w:p>
    <w:p w14:paraId="21FED8B0" w14:textId="10796E52" w:rsidR="008F16CF" w:rsidRPr="00873E37" w:rsidRDefault="00873E37" w:rsidP="00873E37">
      <w:pPr>
        <w:rPr>
          <w:rFonts w:ascii="Courier New" w:hAnsi="Courier New" w:cs="Courier New"/>
        </w:rPr>
      </w:pPr>
      <w:r w:rsidRPr="00873E37">
        <w:rPr>
          <w:rFonts w:ascii="Courier New" w:hAnsi="Courier New" w:cs="Courier New"/>
        </w:rPr>
        <w:t>0</w:t>
      </w:r>
      <w:r w:rsidR="008F16CF" w:rsidRPr="00873E37">
        <w:rPr>
          <w:rFonts w:ascii="Courier New" w:hAnsi="Courier New" w:cs="Courier New"/>
        </w:rPr>
        <w:tab/>
      </w:r>
    </w:p>
    <w:p w14:paraId="1D89F584" w14:textId="509C857F" w:rsidR="00873E37" w:rsidRDefault="00873E37" w:rsidP="00873E37"/>
    <w:p w14:paraId="1FBA29FD" w14:textId="16C4278F" w:rsidR="00873E37" w:rsidRDefault="00873E37" w:rsidP="00873E37">
      <w:r>
        <w:t>Result1.txt:</w:t>
      </w:r>
    </w:p>
    <w:p w14:paraId="7E2E4C7F" w14:textId="5139A324" w:rsidR="00873E37" w:rsidRDefault="00873E37" w:rsidP="00873E37"/>
    <w:p w14:paraId="3194DCDB" w14:textId="77777777" w:rsidR="00873E37" w:rsidRPr="00873E37" w:rsidRDefault="00873E37" w:rsidP="00873E37">
      <w:pPr>
        <w:rPr>
          <w:rFonts w:ascii="Courier New" w:hAnsi="Courier New" w:cs="Courier New"/>
        </w:rPr>
      </w:pPr>
      <w:proofErr w:type="spellStart"/>
      <w:r w:rsidRPr="00873E37">
        <w:rPr>
          <w:rFonts w:ascii="Courier New" w:hAnsi="Courier New" w:cs="Courier New"/>
        </w:rPr>
        <w:t>Skew</w:t>
      </w:r>
      <w:proofErr w:type="spellEnd"/>
      <w:r w:rsidRPr="00873E37">
        <w:rPr>
          <w:rFonts w:ascii="Courier New" w:hAnsi="Courier New" w:cs="Courier New"/>
        </w:rPr>
        <w:t xml:space="preserve"> </w:t>
      </w:r>
      <w:proofErr w:type="spellStart"/>
      <w:r w:rsidRPr="00873E37">
        <w:rPr>
          <w:rFonts w:ascii="Courier New" w:hAnsi="Courier New" w:cs="Courier New"/>
        </w:rPr>
        <w:t>binary</w:t>
      </w:r>
      <w:proofErr w:type="spellEnd"/>
      <w:r w:rsidRPr="00873E37">
        <w:rPr>
          <w:rFonts w:ascii="Courier New" w:hAnsi="Courier New" w:cs="Courier New"/>
        </w:rPr>
        <w:t xml:space="preserve">: 10120  </w:t>
      </w:r>
      <w:proofErr w:type="spellStart"/>
      <w:r w:rsidRPr="00873E37">
        <w:rPr>
          <w:rFonts w:ascii="Courier New" w:hAnsi="Courier New" w:cs="Courier New"/>
        </w:rPr>
        <w:t>decimal</w:t>
      </w:r>
      <w:proofErr w:type="spellEnd"/>
      <w:r w:rsidRPr="00873E37">
        <w:rPr>
          <w:rFonts w:ascii="Courier New" w:hAnsi="Courier New" w:cs="Courier New"/>
        </w:rPr>
        <w:t>: 44</w:t>
      </w:r>
    </w:p>
    <w:p w14:paraId="36E99048" w14:textId="77777777" w:rsidR="00873E37" w:rsidRPr="00873E37" w:rsidRDefault="00873E37" w:rsidP="00873E37">
      <w:pPr>
        <w:rPr>
          <w:rFonts w:ascii="Courier New" w:hAnsi="Courier New" w:cs="Courier New"/>
        </w:rPr>
      </w:pPr>
      <w:proofErr w:type="spellStart"/>
      <w:r w:rsidRPr="00873E37">
        <w:rPr>
          <w:rFonts w:ascii="Courier New" w:hAnsi="Courier New" w:cs="Courier New"/>
        </w:rPr>
        <w:t>Skew</w:t>
      </w:r>
      <w:proofErr w:type="spellEnd"/>
      <w:r w:rsidRPr="00873E37">
        <w:rPr>
          <w:rFonts w:ascii="Courier New" w:hAnsi="Courier New" w:cs="Courier New"/>
        </w:rPr>
        <w:t xml:space="preserve"> </w:t>
      </w:r>
      <w:proofErr w:type="spellStart"/>
      <w:r w:rsidRPr="00873E37">
        <w:rPr>
          <w:rFonts w:ascii="Courier New" w:hAnsi="Courier New" w:cs="Courier New"/>
        </w:rPr>
        <w:t>binary</w:t>
      </w:r>
      <w:proofErr w:type="spellEnd"/>
      <w:r w:rsidRPr="00873E37">
        <w:rPr>
          <w:rFonts w:ascii="Courier New" w:hAnsi="Courier New" w:cs="Courier New"/>
        </w:rPr>
        <w:t xml:space="preserve">: 200000000000000000000000000000  </w:t>
      </w:r>
      <w:proofErr w:type="spellStart"/>
      <w:r w:rsidRPr="00873E37">
        <w:rPr>
          <w:rFonts w:ascii="Courier New" w:hAnsi="Courier New" w:cs="Courier New"/>
        </w:rPr>
        <w:t>decimal</w:t>
      </w:r>
      <w:proofErr w:type="spellEnd"/>
      <w:r w:rsidRPr="00873E37">
        <w:rPr>
          <w:rFonts w:ascii="Courier New" w:hAnsi="Courier New" w:cs="Courier New"/>
        </w:rPr>
        <w:t>: 2147483646</w:t>
      </w:r>
    </w:p>
    <w:p w14:paraId="3950E203" w14:textId="77777777" w:rsidR="00873E37" w:rsidRPr="00873E37" w:rsidRDefault="00873E37" w:rsidP="00873E37">
      <w:pPr>
        <w:rPr>
          <w:rFonts w:ascii="Courier New" w:hAnsi="Courier New" w:cs="Courier New"/>
        </w:rPr>
      </w:pPr>
      <w:proofErr w:type="spellStart"/>
      <w:r w:rsidRPr="00873E37">
        <w:rPr>
          <w:rFonts w:ascii="Courier New" w:hAnsi="Courier New" w:cs="Courier New"/>
        </w:rPr>
        <w:t>Skew</w:t>
      </w:r>
      <w:proofErr w:type="spellEnd"/>
      <w:r w:rsidRPr="00873E37">
        <w:rPr>
          <w:rFonts w:ascii="Courier New" w:hAnsi="Courier New" w:cs="Courier New"/>
        </w:rPr>
        <w:t xml:space="preserve"> </w:t>
      </w:r>
      <w:proofErr w:type="spellStart"/>
      <w:r w:rsidRPr="00873E37">
        <w:rPr>
          <w:rFonts w:ascii="Courier New" w:hAnsi="Courier New" w:cs="Courier New"/>
        </w:rPr>
        <w:t>binary</w:t>
      </w:r>
      <w:proofErr w:type="spellEnd"/>
      <w:r w:rsidRPr="00873E37">
        <w:rPr>
          <w:rFonts w:ascii="Courier New" w:hAnsi="Courier New" w:cs="Courier New"/>
        </w:rPr>
        <w:t xml:space="preserve">: 10  </w:t>
      </w:r>
      <w:proofErr w:type="spellStart"/>
      <w:r w:rsidRPr="00873E37">
        <w:rPr>
          <w:rFonts w:ascii="Courier New" w:hAnsi="Courier New" w:cs="Courier New"/>
        </w:rPr>
        <w:t>decimal</w:t>
      </w:r>
      <w:proofErr w:type="spellEnd"/>
      <w:r w:rsidRPr="00873E37">
        <w:rPr>
          <w:rFonts w:ascii="Courier New" w:hAnsi="Courier New" w:cs="Courier New"/>
        </w:rPr>
        <w:t>: 3</w:t>
      </w:r>
    </w:p>
    <w:p w14:paraId="6EFB6E58" w14:textId="77777777" w:rsidR="00873E37" w:rsidRPr="00873E37" w:rsidRDefault="00873E37" w:rsidP="00873E37">
      <w:pPr>
        <w:rPr>
          <w:rFonts w:ascii="Courier New" w:hAnsi="Courier New" w:cs="Courier New"/>
        </w:rPr>
      </w:pPr>
      <w:proofErr w:type="spellStart"/>
      <w:r w:rsidRPr="00873E37">
        <w:rPr>
          <w:rFonts w:ascii="Courier New" w:hAnsi="Courier New" w:cs="Courier New"/>
        </w:rPr>
        <w:t>Skew</w:t>
      </w:r>
      <w:proofErr w:type="spellEnd"/>
      <w:r w:rsidRPr="00873E37">
        <w:rPr>
          <w:rFonts w:ascii="Courier New" w:hAnsi="Courier New" w:cs="Courier New"/>
        </w:rPr>
        <w:t xml:space="preserve"> </w:t>
      </w:r>
      <w:proofErr w:type="spellStart"/>
      <w:r w:rsidRPr="00873E37">
        <w:rPr>
          <w:rFonts w:ascii="Courier New" w:hAnsi="Courier New" w:cs="Courier New"/>
        </w:rPr>
        <w:t>binary</w:t>
      </w:r>
      <w:proofErr w:type="spellEnd"/>
      <w:r w:rsidRPr="00873E37">
        <w:rPr>
          <w:rFonts w:ascii="Courier New" w:hAnsi="Courier New" w:cs="Courier New"/>
        </w:rPr>
        <w:t xml:space="preserve">: 1000000000000000000000000000000  </w:t>
      </w:r>
      <w:proofErr w:type="spellStart"/>
      <w:r w:rsidRPr="00873E37">
        <w:rPr>
          <w:rFonts w:ascii="Courier New" w:hAnsi="Courier New" w:cs="Courier New"/>
        </w:rPr>
        <w:t>decimal</w:t>
      </w:r>
      <w:proofErr w:type="spellEnd"/>
      <w:r w:rsidRPr="00873E37">
        <w:rPr>
          <w:rFonts w:ascii="Courier New" w:hAnsi="Courier New" w:cs="Courier New"/>
        </w:rPr>
        <w:t>: 2147483647</w:t>
      </w:r>
    </w:p>
    <w:p w14:paraId="3EC51D54" w14:textId="77777777" w:rsidR="00873E37" w:rsidRPr="00873E37" w:rsidRDefault="00873E37" w:rsidP="00873E37">
      <w:pPr>
        <w:rPr>
          <w:rFonts w:ascii="Courier New" w:hAnsi="Courier New" w:cs="Courier New"/>
        </w:rPr>
      </w:pPr>
      <w:proofErr w:type="spellStart"/>
      <w:r w:rsidRPr="00873E37">
        <w:rPr>
          <w:rFonts w:ascii="Courier New" w:hAnsi="Courier New" w:cs="Courier New"/>
        </w:rPr>
        <w:t>Skew</w:t>
      </w:r>
      <w:proofErr w:type="spellEnd"/>
      <w:r w:rsidRPr="00873E37">
        <w:rPr>
          <w:rFonts w:ascii="Courier New" w:hAnsi="Courier New" w:cs="Courier New"/>
        </w:rPr>
        <w:t xml:space="preserve"> </w:t>
      </w:r>
      <w:proofErr w:type="spellStart"/>
      <w:r w:rsidRPr="00873E37">
        <w:rPr>
          <w:rFonts w:ascii="Courier New" w:hAnsi="Courier New" w:cs="Courier New"/>
        </w:rPr>
        <w:t>binary</w:t>
      </w:r>
      <w:proofErr w:type="spellEnd"/>
      <w:r w:rsidRPr="00873E37">
        <w:rPr>
          <w:rFonts w:ascii="Courier New" w:hAnsi="Courier New" w:cs="Courier New"/>
        </w:rPr>
        <w:t xml:space="preserve">: 11  </w:t>
      </w:r>
      <w:proofErr w:type="spellStart"/>
      <w:r w:rsidRPr="00873E37">
        <w:rPr>
          <w:rFonts w:ascii="Courier New" w:hAnsi="Courier New" w:cs="Courier New"/>
        </w:rPr>
        <w:t>decimal</w:t>
      </w:r>
      <w:proofErr w:type="spellEnd"/>
      <w:r w:rsidRPr="00873E37">
        <w:rPr>
          <w:rFonts w:ascii="Courier New" w:hAnsi="Courier New" w:cs="Courier New"/>
        </w:rPr>
        <w:t>: 4</w:t>
      </w:r>
    </w:p>
    <w:p w14:paraId="2B0306FE" w14:textId="77777777" w:rsidR="00873E37" w:rsidRPr="00873E37" w:rsidRDefault="00873E37" w:rsidP="00873E37">
      <w:pPr>
        <w:rPr>
          <w:rFonts w:ascii="Courier New" w:hAnsi="Courier New" w:cs="Courier New"/>
        </w:rPr>
      </w:pPr>
      <w:proofErr w:type="spellStart"/>
      <w:r w:rsidRPr="00873E37">
        <w:rPr>
          <w:rFonts w:ascii="Courier New" w:hAnsi="Courier New" w:cs="Courier New"/>
        </w:rPr>
        <w:t>Skew</w:t>
      </w:r>
      <w:proofErr w:type="spellEnd"/>
      <w:r w:rsidRPr="00873E37">
        <w:rPr>
          <w:rFonts w:ascii="Courier New" w:hAnsi="Courier New" w:cs="Courier New"/>
        </w:rPr>
        <w:t xml:space="preserve"> </w:t>
      </w:r>
      <w:proofErr w:type="spellStart"/>
      <w:r w:rsidRPr="00873E37">
        <w:rPr>
          <w:rFonts w:ascii="Courier New" w:hAnsi="Courier New" w:cs="Courier New"/>
        </w:rPr>
        <w:t>binary</w:t>
      </w:r>
      <w:proofErr w:type="spellEnd"/>
      <w:r w:rsidRPr="00873E37">
        <w:rPr>
          <w:rFonts w:ascii="Courier New" w:hAnsi="Courier New" w:cs="Courier New"/>
        </w:rPr>
        <w:t xml:space="preserve">: 100  </w:t>
      </w:r>
      <w:proofErr w:type="spellStart"/>
      <w:r w:rsidRPr="00873E37">
        <w:rPr>
          <w:rFonts w:ascii="Courier New" w:hAnsi="Courier New" w:cs="Courier New"/>
        </w:rPr>
        <w:t>decimal</w:t>
      </w:r>
      <w:proofErr w:type="spellEnd"/>
      <w:r w:rsidRPr="00873E37">
        <w:rPr>
          <w:rFonts w:ascii="Courier New" w:hAnsi="Courier New" w:cs="Courier New"/>
        </w:rPr>
        <w:t>: 7</w:t>
      </w:r>
    </w:p>
    <w:p w14:paraId="2E301232" w14:textId="77777777" w:rsidR="00873E37" w:rsidRPr="00873E37" w:rsidRDefault="00873E37" w:rsidP="00873E37">
      <w:pPr>
        <w:rPr>
          <w:rFonts w:ascii="Courier New" w:hAnsi="Courier New" w:cs="Courier New"/>
        </w:rPr>
      </w:pPr>
      <w:proofErr w:type="spellStart"/>
      <w:r w:rsidRPr="00873E37">
        <w:rPr>
          <w:rFonts w:ascii="Courier New" w:hAnsi="Courier New" w:cs="Courier New"/>
        </w:rPr>
        <w:t>Skew</w:t>
      </w:r>
      <w:proofErr w:type="spellEnd"/>
      <w:r w:rsidRPr="00873E37">
        <w:rPr>
          <w:rFonts w:ascii="Courier New" w:hAnsi="Courier New" w:cs="Courier New"/>
        </w:rPr>
        <w:t xml:space="preserve"> </w:t>
      </w:r>
      <w:proofErr w:type="spellStart"/>
      <w:r w:rsidRPr="00873E37">
        <w:rPr>
          <w:rFonts w:ascii="Courier New" w:hAnsi="Courier New" w:cs="Courier New"/>
        </w:rPr>
        <w:t>binary</w:t>
      </w:r>
      <w:proofErr w:type="spellEnd"/>
      <w:r w:rsidRPr="00873E37">
        <w:rPr>
          <w:rFonts w:ascii="Courier New" w:hAnsi="Courier New" w:cs="Courier New"/>
        </w:rPr>
        <w:t xml:space="preserve">: 11111000001110000101101102000  </w:t>
      </w:r>
      <w:proofErr w:type="spellStart"/>
      <w:r w:rsidRPr="00873E37">
        <w:rPr>
          <w:rFonts w:ascii="Courier New" w:hAnsi="Courier New" w:cs="Courier New"/>
        </w:rPr>
        <w:t>decimal</w:t>
      </w:r>
      <w:proofErr w:type="spellEnd"/>
      <w:r w:rsidRPr="00873E37">
        <w:rPr>
          <w:rFonts w:ascii="Courier New" w:hAnsi="Courier New" w:cs="Courier New"/>
        </w:rPr>
        <w:t>: 1041110737</w:t>
      </w:r>
    </w:p>
    <w:p w14:paraId="2B34716C" w14:textId="224D3748" w:rsidR="00873E37" w:rsidRPr="00873E37" w:rsidRDefault="00873E37" w:rsidP="00873E37">
      <w:pPr>
        <w:rPr>
          <w:rFonts w:ascii="Courier New" w:hAnsi="Courier New" w:cs="Courier New"/>
        </w:rPr>
      </w:pPr>
      <w:proofErr w:type="spellStart"/>
      <w:r w:rsidRPr="00873E37">
        <w:rPr>
          <w:rFonts w:ascii="Courier New" w:hAnsi="Courier New" w:cs="Courier New"/>
        </w:rPr>
        <w:t>Skew</w:t>
      </w:r>
      <w:proofErr w:type="spellEnd"/>
      <w:r w:rsidRPr="00873E37">
        <w:rPr>
          <w:rFonts w:ascii="Courier New" w:hAnsi="Courier New" w:cs="Courier New"/>
        </w:rPr>
        <w:t xml:space="preserve"> </w:t>
      </w:r>
      <w:proofErr w:type="spellStart"/>
      <w:r w:rsidRPr="00873E37">
        <w:rPr>
          <w:rFonts w:ascii="Courier New" w:hAnsi="Courier New" w:cs="Courier New"/>
        </w:rPr>
        <w:t>binary</w:t>
      </w:r>
      <w:proofErr w:type="spellEnd"/>
      <w:r w:rsidRPr="00873E37">
        <w:rPr>
          <w:rFonts w:ascii="Courier New" w:hAnsi="Courier New" w:cs="Courier New"/>
        </w:rPr>
        <w:t xml:space="preserve">: 0  </w:t>
      </w:r>
      <w:proofErr w:type="spellStart"/>
      <w:r w:rsidRPr="00873E37">
        <w:rPr>
          <w:rFonts w:ascii="Courier New" w:hAnsi="Courier New" w:cs="Courier New"/>
        </w:rPr>
        <w:t>decimal</w:t>
      </w:r>
      <w:proofErr w:type="spellEnd"/>
      <w:r w:rsidRPr="00873E37">
        <w:rPr>
          <w:rFonts w:ascii="Courier New" w:hAnsi="Courier New" w:cs="Courier New"/>
        </w:rPr>
        <w:t>: 0</w:t>
      </w:r>
    </w:p>
    <w:p w14:paraId="074E9C27" w14:textId="321D4F6D" w:rsidR="00873E37" w:rsidRDefault="00873E37" w:rsidP="00873E37"/>
    <w:p w14:paraId="297CD6AD" w14:textId="77777777" w:rsidR="00873E37" w:rsidRDefault="00873E37" w:rsidP="00873E37"/>
    <w:p w14:paraId="0A57A4B4" w14:textId="354468AA" w:rsidR="00873E37" w:rsidRDefault="00873E37" w:rsidP="00873E37">
      <w:r>
        <w:t xml:space="preserve">Data2 (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numbers</w:t>
      </w:r>
      <w:proofErr w:type="spellEnd"/>
      <w:r>
        <w:t>)</w:t>
      </w:r>
    </w:p>
    <w:p w14:paraId="2B3BD9BF" w14:textId="77777777" w:rsidR="00873E37" w:rsidRDefault="00873E37" w:rsidP="00873E37"/>
    <w:p w14:paraId="53DF2C7E" w14:textId="6A4F7677" w:rsidR="00873E37" w:rsidRDefault="00873E37" w:rsidP="00873E37">
      <w:r>
        <w:t>Data2.txt:</w:t>
      </w:r>
    </w:p>
    <w:p w14:paraId="113842A2" w14:textId="3660E964" w:rsidR="00873E37" w:rsidRDefault="00873E37" w:rsidP="00873E37"/>
    <w:p w14:paraId="0115613F" w14:textId="77777777" w:rsidR="00873E37" w:rsidRPr="00873E37" w:rsidRDefault="00873E37" w:rsidP="00873E37">
      <w:pPr>
        <w:rPr>
          <w:rFonts w:ascii="Courier New" w:hAnsi="Courier New" w:cs="Courier New"/>
        </w:rPr>
      </w:pPr>
      <w:r w:rsidRPr="00873E37">
        <w:rPr>
          <w:rFonts w:ascii="Courier New" w:hAnsi="Courier New" w:cs="Courier New"/>
        </w:rPr>
        <w:t>8</w:t>
      </w:r>
    </w:p>
    <w:p w14:paraId="2C405141" w14:textId="77777777" w:rsidR="00873E37" w:rsidRPr="00873E37" w:rsidRDefault="00873E37" w:rsidP="00873E37">
      <w:pPr>
        <w:rPr>
          <w:rFonts w:ascii="Courier New" w:hAnsi="Courier New" w:cs="Courier New"/>
        </w:rPr>
      </w:pPr>
      <w:r w:rsidRPr="00873E37">
        <w:rPr>
          <w:rFonts w:ascii="Courier New" w:hAnsi="Courier New" w:cs="Courier New"/>
        </w:rPr>
        <w:t>44</w:t>
      </w:r>
    </w:p>
    <w:p w14:paraId="3A79FA44" w14:textId="77777777" w:rsidR="00873E37" w:rsidRPr="00873E37" w:rsidRDefault="00873E37" w:rsidP="00873E37">
      <w:pPr>
        <w:rPr>
          <w:rFonts w:ascii="Courier New" w:hAnsi="Courier New" w:cs="Courier New"/>
        </w:rPr>
      </w:pPr>
      <w:r w:rsidRPr="00873E37">
        <w:rPr>
          <w:rFonts w:ascii="Courier New" w:hAnsi="Courier New" w:cs="Courier New"/>
        </w:rPr>
        <w:t>2147483646</w:t>
      </w:r>
    </w:p>
    <w:p w14:paraId="7482C4E6" w14:textId="77777777" w:rsidR="00873E37" w:rsidRPr="00873E37" w:rsidRDefault="00873E37" w:rsidP="00873E37">
      <w:pPr>
        <w:rPr>
          <w:rFonts w:ascii="Courier New" w:hAnsi="Courier New" w:cs="Courier New"/>
        </w:rPr>
      </w:pPr>
      <w:r w:rsidRPr="00873E37">
        <w:rPr>
          <w:rFonts w:ascii="Courier New" w:hAnsi="Courier New" w:cs="Courier New"/>
        </w:rPr>
        <w:t>3</w:t>
      </w:r>
    </w:p>
    <w:p w14:paraId="57C8AAEF" w14:textId="77777777" w:rsidR="00873E37" w:rsidRPr="00873E37" w:rsidRDefault="00873E37" w:rsidP="00873E37">
      <w:pPr>
        <w:rPr>
          <w:rFonts w:ascii="Courier New" w:hAnsi="Courier New" w:cs="Courier New"/>
        </w:rPr>
      </w:pPr>
      <w:r w:rsidRPr="00873E37">
        <w:rPr>
          <w:rFonts w:ascii="Courier New" w:hAnsi="Courier New" w:cs="Courier New"/>
        </w:rPr>
        <w:t>2147483647</w:t>
      </w:r>
    </w:p>
    <w:p w14:paraId="48526492" w14:textId="77777777" w:rsidR="00873E37" w:rsidRPr="00873E37" w:rsidRDefault="00873E37" w:rsidP="00873E37">
      <w:pPr>
        <w:rPr>
          <w:rFonts w:ascii="Courier New" w:hAnsi="Courier New" w:cs="Courier New"/>
        </w:rPr>
      </w:pPr>
      <w:r w:rsidRPr="00873E37">
        <w:rPr>
          <w:rFonts w:ascii="Courier New" w:hAnsi="Courier New" w:cs="Courier New"/>
        </w:rPr>
        <w:t>4</w:t>
      </w:r>
    </w:p>
    <w:p w14:paraId="1BE91566" w14:textId="77777777" w:rsidR="00873E37" w:rsidRPr="00873E37" w:rsidRDefault="00873E37" w:rsidP="00873E37">
      <w:pPr>
        <w:rPr>
          <w:rFonts w:ascii="Courier New" w:hAnsi="Courier New" w:cs="Courier New"/>
        </w:rPr>
      </w:pPr>
      <w:r w:rsidRPr="00873E37">
        <w:rPr>
          <w:rFonts w:ascii="Courier New" w:hAnsi="Courier New" w:cs="Courier New"/>
        </w:rPr>
        <w:t>7</w:t>
      </w:r>
    </w:p>
    <w:p w14:paraId="57E6B428" w14:textId="77777777" w:rsidR="00873E37" w:rsidRPr="00873E37" w:rsidRDefault="00873E37" w:rsidP="00873E37">
      <w:pPr>
        <w:rPr>
          <w:rFonts w:ascii="Courier New" w:hAnsi="Courier New" w:cs="Courier New"/>
        </w:rPr>
      </w:pPr>
      <w:r w:rsidRPr="00873E37">
        <w:rPr>
          <w:rFonts w:ascii="Courier New" w:hAnsi="Courier New" w:cs="Courier New"/>
        </w:rPr>
        <w:t>1041110737</w:t>
      </w:r>
    </w:p>
    <w:p w14:paraId="3EE65F12" w14:textId="489A5505" w:rsidR="00873E37" w:rsidRPr="00873E37" w:rsidRDefault="00873E37" w:rsidP="00873E37">
      <w:pPr>
        <w:rPr>
          <w:rFonts w:ascii="Courier New" w:hAnsi="Courier New" w:cs="Courier New"/>
        </w:rPr>
      </w:pPr>
      <w:r w:rsidRPr="00873E37">
        <w:rPr>
          <w:rFonts w:ascii="Courier New" w:hAnsi="Courier New" w:cs="Courier New"/>
        </w:rPr>
        <w:t>0</w:t>
      </w:r>
    </w:p>
    <w:p w14:paraId="5ABEEE3E" w14:textId="69C6A6F3" w:rsidR="00873E37" w:rsidRDefault="00873E37" w:rsidP="00873E37"/>
    <w:p w14:paraId="04FF9DBC" w14:textId="4E96E20F" w:rsidR="00873E37" w:rsidRDefault="00873E37" w:rsidP="00873E37">
      <w:r>
        <w:t>Result2.txt:</w:t>
      </w:r>
    </w:p>
    <w:p w14:paraId="0D6B4161" w14:textId="66B7D73D" w:rsidR="00873E37" w:rsidRDefault="00873E37" w:rsidP="00873E37"/>
    <w:p w14:paraId="5400808B" w14:textId="77777777" w:rsidR="00873E37" w:rsidRPr="00873E37" w:rsidRDefault="00873E37" w:rsidP="00873E37">
      <w:pPr>
        <w:rPr>
          <w:rFonts w:ascii="Courier New" w:hAnsi="Courier New" w:cs="Courier New"/>
        </w:rPr>
      </w:pPr>
      <w:proofErr w:type="spellStart"/>
      <w:r w:rsidRPr="00873E37">
        <w:rPr>
          <w:rFonts w:ascii="Courier New" w:hAnsi="Courier New" w:cs="Courier New"/>
        </w:rPr>
        <w:t>Decimal</w:t>
      </w:r>
      <w:proofErr w:type="spellEnd"/>
      <w:r w:rsidRPr="00873E37">
        <w:rPr>
          <w:rFonts w:ascii="Courier New" w:hAnsi="Courier New" w:cs="Courier New"/>
        </w:rPr>
        <w:t xml:space="preserve">: 44  </w:t>
      </w:r>
      <w:proofErr w:type="spellStart"/>
      <w:r w:rsidRPr="00873E37">
        <w:rPr>
          <w:rFonts w:ascii="Courier New" w:hAnsi="Courier New" w:cs="Courier New"/>
        </w:rPr>
        <w:t>skew</w:t>
      </w:r>
      <w:proofErr w:type="spellEnd"/>
      <w:r w:rsidRPr="00873E37">
        <w:rPr>
          <w:rFonts w:ascii="Courier New" w:hAnsi="Courier New" w:cs="Courier New"/>
        </w:rPr>
        <w:t xml:space="preserve"> </w:t>
      </w:r>
      <w:proofErr w:type="spellStart"/>
      <w:r w:rsidRPr="00873E37">
        <w:rPr>
          <w:rFonts w:ascii="Courier New" w:hAnsi="Courier New" w:cs="Courier New"/>
        </w:rPr>
        <w:t>binary</w:t>
      </w:r>
      <w:proofErr w:type="spellEnd"/>
      <w:r w:rsidRPr="00873E37">
        <w:rPr>
          <w:rFonts w:ascii="Courier New" w:hAnsi="Courier New" w:cs="Courier New"/>
        </w:rPr>
        <w:t>: 2202</w:t>
      </w:r>
    </w:p>
    <w:p w14:paraId="3250306F" w14:textId="77777777" w:rsidR="00873E37" w:rsidRPr="00873E37" w:rsidRDefault="00873E37" w:rsidP="00873E37">
      <w:pPr>
        <w:rPr>
          <w:rFonts w:ascii="Courier New" w:hAnsi="Courier New" w:cs="Courier New"/>
        </w:rPr>
      </w:pPr>
      <w:proofErr w:type="spellStart"/>
      <w:r w:rsidRPr="00873E37">
        <w:rPr>
          <w:rFonts w:ascii="Courier New" w:hAnsi="Courier New" w:cs="Courier New"/>
        </w:rPr>
        <w:t>Decimal</w:t>
      </w:r>
      <w:proofErr w:type="spellEnd"/>
      <w:r w:rsidRPr="00873E37">
        <w:rPr>
          <w:rFonts w:ascii="Courier New" w:hAnsi="Courier New" w:cs="Courier New"/>
        </w:rPr>
        <w:t xml:space="preserve">: 2147483646  </w:t>
      </w:r>
      <w:proofErr w:type="spellStart"/>
      <w:r w:rsidRPr="00873E37">
        <w:rPr>
          <w:rFonts w:ascii="Courier New" w:hAnsi="Courier New" w:cs="Courier New"/>
        </w:rPr>
        <w:t>skew</w:t>
      </w:r>
      <w:proofErr w:type="spellEnd"/>
      <w:r w:rsidRPr="00873E37">
        <w:rPr>
          <w:rFonts w:ascii="Courier New" w:hAnsi="Courier New" w:cs="Courier New"/>
        </w:rPr>
        <w:t xml:space="preserve"> </w:t>
      </w:r>
      <w:proofErr w:type="spellStart"/>
      <w:r w:rsidRPr="00873E37">
        <w:rPr>
          <w:rFonts w:ascii="Courier New" w:hAnsi="Courier New" w:cs="Courier New"/>
        </w:rPr>
        <w:t>binary</w:t>
      </w:r>
      <w:proofErr w:type="spellEnd"/>
      <w:r w:rsidRPr="00873E37">
        <w:rPr>
          <w:rFonts w:ascii="Courier New" w:hAnsi="Courier New" w:cs="Courier New"/>
        </w:rPr>
        <w:t>: 20220200022111212100</w:t>
      </w:r>
    </w:p>
    <w:p w14:paraId="495EE74B" w14:textId="77777777" w:rsidR="00873E37" w:rsidRPr="00873E37" w:rsidRDefault="00873E37" w:rsidP="00873E37">
      <w:pPr>
        <w:rPr>
          <w:rFonts w:ascii="Courier New" w:hAnsi="Courier New" w:cs="Courier New"/>
        </w:rPr>
      </w:pPr>
      <w:proofErr w:type="spellStart"/>
      <w:r w:rsidRPr="00873E37">
        <w:rPr>
          <w:rFonts w:ascii="Courier New" w:hAnsi="Courier New" w:cs="Courier New"/>
        </w:rPr>
        <w:t>Decimal</w:t>
      </w:r>
      <w:proofErr w:type="spellEnd"/>
      <w:r w:rsidRPr="00873E37">
        <w:rPr>
          <w:rFonts w:ascii="Courier New" w:hAnsi="Courier New" w:cs="Courier New"/>
        </w:rPr>
        <w:t xml:space="preserve">: 3  </w:t>
      </w:r>
      <w:proofErr w:type="spellStart"/>
      <w:r w:rsidRPr="00873E37">
        <w:rPr>
          <w:rFonts w:ascii="Courier New" w:hAnsi="Courier New" w:cs="Courier New"/>
        </w:rPr>
        <w:t>skew</w:t>
      </w:r>
      <w:proofErr w:type="spellEnd"/>
      <w:r w:rsidRPr="00873E37">
        <w:rPr>
          <w:rFonts w:ascii="Courier New" w:hAnsi="Courier New" w:cs="Courier New"/>
        </w:rPr>
        <w:t xml:space="preserve"> </w:t>
      </w:r>
      <w:proofErr w:type="spellStart"/>
      <w:r w:rsidRPr="00873E37">
        <w:rPr>
          <w:rFonts w:ascii="Courier New" w:hAnsi="Courier New" w:cs="Courier New"/>
        </w:rPr>
        <w:t>binary</w:t>
      </w:r>
      <w:proofErr w:type="spellEnd"/>
      <w:r w:rsidRPr="00873E37">
        <w:rPr>
          <w:rFonts w:ascii="Courier New" w:hAnsi="Courier New" w:cs="Courier New"/>
        </w:rPr>
        <w:t>: 10</w:t>
      </w:r>
    </w:p>
    <w:p w14:paraId="58DC0156" w14:textId="77777777" w:rsidR="00873E37" w:rsidRPr="00873E37" w:rsidRDefault="00873E37" w:rsidP="00873E37">
      <w:pPr>
        <w:rPr>
          <w:rFonts w:ascii="Courier New" w:hAnsi="Courier New" w:cs="Courier New"/>
        </w:rPr>
      </w:pPr>
      <w:proofErr w:type="spellStart"/>
      <w:r w:rsidRPr="00873E37">
        <w:rPr>
          <w:rFonts w:ascii="Courier New" w:hAnsi="Courier New" w:cs="Courier New"/>
        </w:rPr>
        <w:t>Decimal</w:t>
      </w:r>
      <w:proofErr w:type="spellEnd"/>
      <w:r w:rsidRPr="00873E37">
        <w:rPr>
          <w:rFonts w:ascii="Courier New" w:hAnsi="Courier New" w:cs="Courier New"/>
        </w:rPr>
        <w:t xml:space="preserve">: 2147483647  </w:t>
      </w:r>
      <w:proofErr w:type="spellStart"/>
      <w:r w:rsidRPr="00873E37">
        <w:rPr>
          <w:rFonts w:ascii="Courier New" w:hAnsi="Courier New" w:cs="Courier New"/>
        </w:rPr>
        <w:t>skew</w:t>
      </w:r>
      <w:proofErr w:type="spellEnd"/>
      <w:r w:rsidRPr="00873E37">
        <w:rPr>
          <w:rFonts w:ascii="Courier New" w:hAnsi="Courier New" w:cs="Courier New"/>
        </w:rPr>
        <w:t xml:space="preserve"> </w:t>
      </w:r>
      <w:proofErr w:type="spellStart"/>
      <w:r w:rsidRPr="00873E37">
        <w:rPr>
          <w:rFonts w:ascii="Courier New" w:hAnsi="Courier New" w:cs="Courier New"/>
        </w:rPr>
        <w:t>binary</w:t>
      </w:r>
      <w:proofErr w:type="spellEnd"/>
      <w:r w:rsidRPr="00873E37">
        <w:rPr>
          <w:rFonts w:ascii="Courier New" w:hAnsi="Courier New" w:cs="Courier New"/>
        </w:rPr>
        <w:t>: 20220200022111212101</w:t>
      </w:r>
    </w:p>
    <w:p w14:paraId="0B2C18F6" w14:textId="77777777" w:rsidR="00873E37" w:rsidRPr="00873E37" w:rsidRDefault="00873E37" w:rsidP="00873E37">
      <w:pPr>
        <w:rPr>
          <w:rFonts w:ascii="Courier New" w:hAnsi="Courier New" w:cs="Courier New"/>
        </w:rPr>
      </w:pPr>
      <w:proofErr w:type="spellStart"/>
      <w:r w:rsidRPr="00873E37">
        <w:rPr>
          <w:rFonts w:ascii="Courier New" w:hAnsi="Courier New" w:cs="Courier New"/>
        </w:rPr>
        <w:t>Decimal</w:t>
      </w:r>
      <w:proofErr w:type="spellEnd"/>
      <w:r w:rsidRPr="00873E37">
        <w:rPr>
          <w:rFonts w:ascii="Courier New" w:hAnsi="Courier New" w:cs="Courier New"/>
        </w:rPr>
        <w:t xml:space="preserve">: 4  </w:t>
      </w:r>
      <w:proofErr w:type="spellStart"/>
      <w:r w:rsidRPr="00873E37">
        <w:rPr>
          <w:rFonts w:ascii="Courier New" w:hAnsi="Courier New" w:cs="Courier New"/>
        </w:rPr>
        <w:t>skew</w:t>
      </w:r>
      <w:proofErr w:type="spellEnd"/>
      <w:r w:rsidRPr="00873E37">
        <w:rPr>
          <w:rFonts w:ascii="Courier New" w:hAnsi="Courier New" w:cs="Courier New"/>
        </w:rPr>
        <w:t xml:space="preserve"> </w:t>
      </w:r>
      <w:proofErr w:type="spellStart"/>
      <w:r w:rsidRPr="00873E37">
        <w:rPr>
          <w:rFonts w:ascii="Courier New" w:hAnsi="Courier New" w:cs="Courier New"/>
        </w:rPr>
        <w:t>binary</w:t>
      </w:r>
      <w:proofErr w:type="spellEnd"/>
      <w:r w:rsidRPr="00873E37">
        <w:rPr>
          <w:rFonts w:ascii="Courier New" w:hAnsi="Courier New" w:cs="Courier New"/>
        </w:rPr>
        <w:t>: 11</w:t>
      </w:r>
    </w:p>
    <w:p w14:paraId="35C64B3E" w14:textId="77777777" w:rsidR="00873E37" w:rsidRPr="00873E37" w:rsidRDefault="00873E37" w:rsidP="00873E37">
      <w:pPr>
        <w:rPr>
          <w:rFonts w:ascii="Courier New" w:hAnsi="Courier New" w:cs="Courier New"/>
        </w:rPr>
      </w:pPr>
      <w:proofErr w:type="spellStart"/>
      <w:r w:rsidRPr="00873E37">
        <w:rPr>
          <w:rFonts w:ascii="Courier New" w:hAnsi="Courier New" w:cs="Courier New"/>
        </w:rPr>
        <w:t>Decimal</w:t>
      </w:r>
      <w:proofErr w:type="spellEnd"/>
      <w:r w:rsidRPr="00873E37">
        <w:rPr>
          <w:rFonts w:ascii="Courier New" w:hAnsi="Courier New" w:cs="Courier New"/>
        </w:rPr>
        <w:t xml:space="preserve">: 7  </w:t>
      </w:r>
      <w:proofErr w:type="spellStart"/>
      <w:r w:rsidRPr="00873E37">
        <w:rPr>
          <w:rFonts w:ascii="Courier New" w:hAnsi="Courier New" w:cs="Courier New"/>
        </w:rPr>
        <w:t>skew</w:t>
      </w:r>
      <w:proofErr w:type="spellEnd"/>
      <w:r w:rsidRPr="00873E37">
        <w:rPr>
          <w:rFonts w:ascii="Courier New" w:hAnsi="Courier New" w:cs="Courier New"/>
        </w:rPr>
        <w:t xml:space="preserve"> </w:t>
      </w:r>
      <w:proofErr w:type="spellStart"/>
      <w:r w:rsidRPr="00873E37">
        <w:rPr>
          <w:rFonts w:ascii="Courier New" w:hAnsi="Courier New" w:cs="Courier New"/>
        </w:rPr>
        <w:t>binary</w:t>
      </w:r>
      <w:proofErr w:type="spellEnd"/>
      <w:r w:rsidRPr="00873E37">
        <w:rPr>
          <w:rFonts w:ascii="Courier New" w:hAnsi="Courier New" w:cs="Courier New"/>
        </w:rPr>
        <w:t>: 21</w:t>
      </w:r>
    </w:p>
    <w:p w14:paraId="13415401" w14:textId="77777777" w:rsidR="00873E37" w:rsidRPr="00873E37" w:rsidRDefault="00873E37" w:rsidP="00873E37">
      <w:pPr>
        <w:rPr>
          <w:rFonts w:ascii="Courier New" w:hAnsi="Courier New" w:cs="Courier New"/>
        </w:rPr>
      </w:pPr>
      <w:proofErr w:type="spellStart"/>
      <w:r w:rsidRPr="00873E37">
        <w:rPr>
          <w:rFonts w:ascii="Courier New" w:hAnsi="Courier New" w:cs="Courier New"/>
        </w:rPr>
        <w:t>Decimal</w:t>
      </w:r>
      <w:proofErr w:type="spellEnd"/>
      <w:r w:rsidRPr="00873E37">
        <w:rPr>
          <w:rFonts w:ascii="Courier New" w:hAnsi="Courier New" w:cs="Courier New"/>
        </w:rPr>
        <w:t xml:space="preserve">: 1041110737  </w:t>
      </w:r>
      <w:proofErr w:type="spellStart"/>
      <w:r w:rsidRPr="00873E37">
        <w:rPr>
          <w:rFonts w:ascii="Courier New" w:hAnsi="Courier New" w:cs="Courier New"/>
        </w:rPr>
        <w:t>skew</w:t>
      </w:r>
      <w:proofErr w:type="spellEnd"/>
      <w:r w:rsidRPr="00873E37">
        <w:rPr>
          <w:rFonts w:ascii="Courier New" w:hAnsi="Courier New" w:cs="Courier New"/>
        </w:rPr>
        <w:t xml:space="preserve"> </w:t>
      </w:r>
      <w:proofErr w:type="spellStart"/>
      <w:r w:rsidRPr="00873E37">
        <w:rPr>
          <w:rFonts w:ascii="Courier New" w:hAnsi="Courier New" w:cs="Courier New"/>
        </w:rPr>
        <w:t>binary</w:t>
      </w:r>
      <w:proofErr w:type="spellEnd"/>
      <w:r w:rsidRPr="00873E37">
        <w:rPr>
          <w:rFonts w:ascii="Courier New" w:hAnsi="Courier New" w:cs="Courier New"/>
        </w:rPr>
        <w:t>: 10201220001020110021</w:t>
      </w:r>
    </w:p>
    <w:p w14:paraId="42097ED1" w14:textId="211F1E80" w:rsidR="00AA4ED2" w:rsidRPr="00316AC7" w:rsidRDefault="00873E37" w:rsidP="00316AC7">
      <w:pPr>
        <w:rPr>
          <w:rFonts w:ascii="Courier New" w:hAnsi="Courier New" w:cs="Courier New"/>
        </w:rPr>
      </w:pPr>
      <w:proofErr w:type="spellStart"/>
      <w:r w:rsidRPr="00873E37">
        <w:rPr>
          <w:rFonts w:ascii="Courier New" w:hAnsi="Courier New" w:cs="Courier New"/>
        </w:rPr>
        <w:t>Decimal</w:t>
      </w:r>
      <w:proofErr w:type="spellEnd"/>
      <w:r w:rsidRPr="00873E37">
        <w:rPr>
          <w:rFonts w:ascii="Courier New" w:hAnsi="Courier New" w:cs="Courier New"/>
        </w:rPr>
        <w:t xml:space="preserve">: 0  </w:t>
      </w:r>
      <w:proofErr w:type="spellStart"/>
      <w:r w:rsidRPr="00873E37">
        <w:rPr>
          <w:rFonts w:ascii="Courier New" w:hAnsi="Courier New" w:cs="Courier New"/>
        </w:rPr>
        <w:t>skew</w:t>
      </w:r>
      <w:proofErr w:type="spellEnd"/>
      <w:r w:rsidRPr="00873E37">
        <w:rPr>
          <w:rFonts w:ascii="Courier New" w:hAnsi="Courier New" w:cs="Courier New"/>
        </w:rPr>
        <w:t xml:space="preserve"> </w:t>
      </w:r>
      <w:proofErr w:type="spellStart"/>
      <w:r w:rsidRPr="00873E37">
        <w:rPr>
          <w:rFonts w:ascii="Courier New" w:hAnsi="Courier New" w:cs="Courier New"/>
        </w:rPr>
        <w:t>binary</w:t>
      </w:r>
      <w:proofErr w:type="spellEnd"/>
      <w:r w:rsidRPr="00873E37">
        <w:rPr>
          <w:rFonts w:ascii="Courier New" w:hAnsi="Courier New" w:cs="Courier New"/>
        </w:rPr>
        <w:t>: 0</w:t>
      </w:r>
    </w:p>
    <w:p w14:paraId="3D286189" w14:textId="77777777" w:rsidR="00AA4ED2" w:rsidRDefault="00AA4ED2" w:rsidP="00316AC7">
      <w:pPr>
        <w:ind w:firstLine="0"/>
      </w:pPr>
    </w:p>
    <w:p w14:paraId="0A170E4F" w14:textId="77777777" w:rsidR="002936B0" w:rsidRDefault="002936B0" w:rsidP="00316AC7">
      <w:pPr>
        <w:ind w:firstLine="0"/>
      </w:pPr>
    </w:p>
    <w:p w14:paraId="7C4E1FFB" w14:textId="77777777" w:rsidR="002936B0" w:rsidRDefault="002936B0" w:rsidP="00316AC7">
      <w:pPr>
        <w:ind w:firstLine="0"/>
      </w:pPr>
    </w:p>
    <w:p w14:paraId="1ABFBD98" w14:textId="6106F50F" w:rsidR="00AA4ED2" w:rsidRDefault="00AA4ED2" w:rsidP="00AA4ED2">
      <w:pPr>
        <w:pStyle w:val="Antrat1"/>
      </w:pPr>
      <w:bookmarkStart w:id="4" w:name="_Toc132834844"/>
      <w:r>
        <w:lastRenderedPageBreak/>
        <w:t>Scala(L2)</w:t>
      </w:r>
      <w:bookmarkEnd w:id="4"/>
    </w:p>
    <w:p w14:paraId="220F1542" w14:textId="6D4A97AB" w:rsidR="000B7336" w:rsidRDefault="000B7336" w:rsidP="004463AF">
      <w:pPr>
        <w:pStyle w:val="Antrat2"/>
        <w:tabs>
          <w:tab w:val="clear" w:pos="2268"/>
        </w:tabs>
        <w:ind w:left="993" w:hanging="426"/>
      </w:pPr>
      <w:bookmarkStart w:id="5" w:name="_Toc132834845"/>
      <w:r>
        <w:t>Darbo užduotis</w:t>
      </w:r>
      <w:bookmarkEnd w:id="5"/>
    </w:p>
    <w:p w14:paraId="66FE153B" w14:textId="77777777" w:rsidR="004463AF" w:rsidRDefault="004463AF" w:rsidP="004463AF"/>
    <w:p w14:paraId="4A0CE448" w14:textId="77777777" w:rsidR="004463AF" w:rsidRPr="00316AC7" w:rsidRDefault="004463AF" w:rsidP="004463AF">
      <w:pPr>
        <w:rPr>
          <w:sz w:val="28"/>
          <w:szCs w:val="28"/>
        </w:rPr>
      </w:pPr>
    </w:p>
    <w:p w14:paraId="4B7D4ABD" w14:textId="503B0006" w:rsidR="00130621" w:rsidRPr="00316AC7" w:rsidRDefault="00130621" w:rsidP="00130621">
      <w:pPr>
        <w:rPr>
          <w:sz w:val="28"/>
          <w:szCs w:val="28"/>
        </w:rPr>
      </w:pPr>
      <w:r w:rsidRPr="00316AC7">
        <w:rPr>
          <w:sz w:val="28"/>
          <w:szCs w:val="28"/>
        </w:rPr>
        <w:t>Reikalavimai programai/botui</w:t>
      </w:r>
      <w:r w:rsidR="00626E84" w:rsidRPr="00316AC7">
        <w:rPr>
          <w:sz w:val="28"/>
          <w:szCs w:val="28"/>
        </w:rPr>
        <w:t>:</w:t>
      </w:r>
    </w:p>
    <w:p w14:paraId="20A900CA" w14:textId="77777777" w:rsidR="00130621" w:rsidRPr="00316AC7" w:rsidRDefault="00130621" w:rsidP="00130621">
      <w:pPr>
        <w:rPr>
          <w:sz w:val="28"/>
          <w:szCs w:val="28"/>
        </w:rPr>
      </w:pPr>
    </w:p>
    <w:p w14:paraId="0E900DD8" w14:textId="77777777" w:rsidR="00130621" w:rsidRPr="00316AC7" w:rsidRDefault="00130621" w:rsidP="00130621">
      <w:pPr>
        <w:rPr>
          <w:sz w:val="28"/>
          <w:szCs w:val="28"/>
        </w:rPr>
      </w:pPr>
      <w:r w:rsidRPr="00316AC7">
        <w:rPr>
          <w:sz w:val="28"/>
          <w:szCs w:val="28"/>
        </w:rPr>
        <w:t xml:space="preserve">1. Panaudoti bent kelis </w:t>
      </w:r>
      <w:proofErr w:type="spellStart"/>
      <w:r w:rsidRPr="00316AC7">
        <w:rPr>
          <w:sz w:val="28"/>
          <w:szCs w:val="28"/>
        </w:rPr>
        <w:t>master</w:t>
      </w:r>
      <w:proofErr w:type="spellEnd"/>
      <w:r w:rsidRPr="00316AC7">
        <w:rPr>
          <w:sz w:val="28"/>
          <w:szCs w:val="28"/>
        </w:rPr>
        <w:t xml:space="preserve"> boto išleidžiamus botų padėjėjų tipus </w:t>
      </w:r>
    </w:p>
    <w:p w14:paraId="476FBD62" w14:textId="77777777" w:rsidR="00130621" w:rsidRPr="00316AC7" w:rsidRDefault="00130621" w:rsidP="00130621">
      <w:pPr>
        <w:rPr>
          <w:sz w:val="28"/>
          <w:szCs w:val="28"/>
        </w:rPr>
      </w:pPr>
      <w:r w:rsidRPr="00316AC7">
        <w:rPr>
          <w:sz w:val="28"/>
          <w:szCs w:val="28"/>
        </w:rPr>
        <w:t>(pvz.: minos, raketos į priešus, "kamikadzės", rinkikai, masalas ir pan.)</w:t>
      </w:r>
    </w:p>
    <w:p w14:paraId="3FEACF2D" w14:textId="24C12EFF" w:rsidR="00130621" w:rsidRPr="00316AC7" w:rsidRDefault="00130621" w:rsidP="00130621">
      <w:pPr>
        <w:rPr>
          <w:sz w:val="28"/>
          <w:szCs w:val="28"/>
        </w:rPr>
      </w:pPr>
      <w:r w:rsidRPr="00316AC7">
        <w:rPr>
          <w:sz w:val="28"/>
          <w:szCs w:val="28"/>
        </w:rPr>
        <w:t xml:space="preserve">2. Panaudoti bet kurį vieną iš kelio radimo algoritmų (DFS, BFS, A*, </w:t>
      </w:r>
      <w:proofErr w:type="spellStart"/>
      <w:r w:rsidRPr="00316AC7">
        <w:rPr>
          <w:sz w:val="28"/>
          <w:szCs w:val="28"/>
        </w:rPr>
        <w:t>Greedy</w:t>
      </w:r>
      <w:proofErr w:type="spellEnd"/>
      <w:r w:rsidRPr="00316AC7">
        <w:rPr>
          <w:sz w:val="28"/>
          <w:szCs w:val="28"/>
        </w:rPr>
        <w:t xml:space="preserve">, </w:t>
      </w:r>
      <w:proofErr w:type="spellStart"/>
      <w:r w:rsidRPr="00316AC7">
        <w:rPr>
          <w:sz w:val="28"/>
          <w:szCs w:val="28"/>
        </w:rPr>
        <w:t>Dijkstra</w:t>
      </w:r>
      <w:proofErr w:type="spellEnd"/>
      <w:r w:rsidRPr="00316AC7">
        <w:rPr>
          <w:sz w:val="28"/>
          <w:szCs w:val="28"/>
        </w:rPr>
        <w:t>).</w:t>
      </w:r>
    </w:p>
    <w:p w14:paraId="097A337D" w14:textId="77777777" w:rsidR="00626E84" w:rsidRPr="00316AC7" w:rsidRDefault="00626E84" w:rsidP="00130621">
      <w:pPr>
        <w:rPr>
          <w:sz w:val="28"/>
          <w:szCs w:val="28"/>
        </w:rPr>
      </w:pPr>
    </w:p>
    <w:p w14:paraId="3599EB58" w14:textId="014CD269" w:rsidR="00626E84" w:rsidRPr="00316AC7" w:rsidRDefault="00045662" w:rsidP="00626E84">
      <w:pPr>
        <w:rPr>
          <w:sz w:val="28"/>
          <w:szCs w:val="28"/>
        </w:rPr>
      </w:pPr>
      <w:r w:rsidRPr="00316AC7">
        <w:rPr>
          <w:sz w:val="28"/>
          <w:szCs w:val="28"/>
        </w:rPr>
        <w:t xml:space="preserve">Šiame </w:t>
      </w:r>
      <w:proofErr w:type="spellStart"/>
      <w:r w:rsidRPr="00316AC7">
        <w:rPr>
          <w:sz w:val="28"/>
          <w:szCs w:val="28"/>
        </w:rPr>
        <w:t>S</w:t>
      </w:r>
      <w:r w:rsidR="00626E84" w:rsidRPr="00316AC7">
        <w:rPr>
          <w:sz w:val="28"/>
          <w:szCs w:val="28"/>
        </w:rPr>
        <w:t>calatron</w:t>
      </w:r>
      <w:proofErr w:type="spellEnd"/>
      <w:r w:rsidR="00626E84" w:rsidRPr="00316AC7">
        <w:rPr>
          <w:sz w:val="28"/>
          <w:szCs w:val="28"/>
        </w:rPr>
        <w:t xml:space="preserve"> </w:t>
      </w:r>
      <w:proofErr w:type="spellStart"/>
      <w:r w:rsidR="00626E84" w:rsidRPr="00316AC7">
        <w:rPr>
          <w:sz w:val="28"/>
          <w:szCs w:val="28"/>
        </w:rPr>
        <w:t>bot‘e</w:t>
      </w:r>
      <w:proofErr w:type="spellEnd"/>
      <w:r w:rsidR="00626E84" w:rsidRPr="00316AC7">
        <w:rPr>
          <w:sz w:val="28"/>
          <w:szCs w:val="28"/>
        </w:rPr>
        <w:t xml:space="preserve"> buvo panaudotas BFS kelio radimo algoritmas</w:t>
      </w:r>
      <w:r w:rsidRPr="00316AC7">
        <w:rPr>
          <w:sz w:val="28"/>
          <w:szCs w:val="28"/>
        </w:rPr>
        <w:t>.</w:t>
      </w:r>
      <w:r w:rsidR="00626E84" w:rsidRPr="00316AC7">
        <w:rPr>
          <w:sz w:val="28"/>
          <w:szCs w:val="28"/>
        </w:rPr>
        <w:t xml:space="preserve"> Taip pat pritaikyti buvo </w:t>
      </w:r>
      <w:proofErr w:type="spellStart"/>
      <w:r w:rsidR="00626E84" w:rsidRPr="00316AC7">
        <w:rPr>
          <w:sz w:val="28"/>
          <w:szCs w:val="28"/>
        </w:rPr>
        <w:t>reference</w:t>
      </w:r>
      <w:proofErr w:type="spellEnd"/>
      <w:r w:rsidR="00626E84" w:rsidRPr="00316AC7">
        <w:rPr>
          <w:sz w:val="28"/>
          <w:szCs w:val="28"/>
        </w:rPr>
        <w:t xml:space="preserve"> boto išleidžiami padėjėjai: raketos. </w:t>
      </w:r>
      <w:proofErr w:type="spellStart"/>
      <w:r w:rsidR="00626E84" w:rsidRPr="00316AC7">
        <w:rPr>
          <w:sz w:val="28"/>
          <w:szCs w:val="28"/>
        </w:rPr>
        <w:t>Implementuoti</w:t>
      </w:r>
      <w:proofErr w:type="spellEnd"/>
      <w:r w:rsidR="00626E84" w:rsidRPr="00316AC7">
        <w:rPr>
          <w:sz w:val="28"/>
          <w:szCs w:val="28"/>
        </w:rPr>
        <w:t xml:space="preserve"> papildomi pagalbiniai botai: minos, bei rinkikai kurie gali keisti savo tipą, o surinkę tam tikrą kiekį taškų </w:t>
      </w:r>
      <w:proofErr w:type="spellStart"/>
      <w:r w:rsidR="00626E84" w:rsidRPr="00316AC7">
        <w:rPr>
          <w:sz w:val="28"/>
          <w:szCs w:val="28"/>
        </w:rPr>
        <w:t>grižta</w:t>
      </w:r>
      <w:proofErr w:type="spellEnd"/>
      <w:r w:rsidR="00626E84" w:rsidRPr="00316AC7">
        <w:rPr>
          <w:sz w:val="28"/>
          <w:szCs w:val="28"/>
        </w:rPr>
        <w:t xml:space="preserve"> pas </w:t>
      </w:r>
      <w:proofErr w:type="spellStart"/>
      <w:r w:rsidR="00626E84" w:rsidRPr="00316AC7">
        <w:rPr>
          <w:sz w:val="28"/>
          <w:szCs w:val="28"/>
        </w:rPr>
        <w:t>ma</w:t>
      </w:r>
      <w:r w:rsidR="006653DD">
        <w:rPr>
          <w:sz w:val="28"/>
          <w:szCs w:val="28"/>
        </w:rPr>
        <w:t>in</w:t>
      </w:r>
      <w:proofErr w:type="spellEnd"/>
      <w:r w:rsidR="00626E84" w:rsidRPr="00316AC7">
        <w:rPr>
          <w:sz w:val="28"/>
          <w:szCs w:val="28"/>
        </w:rPr>
        <w:t xml:space="preserve"> botą.</w:t>
      </w:r>
      <w:r w:rsidR="00461DA1" w:rsidRPr="00316AC7">
        <w:rPr>
          <w:sz w:val="28"/>
          <w:szCs w:val="28"/>
        </w:rPr>
        <w:t xml:space="preserve"> Minos nėra dedamos kol pagrindinio boto energija yra didesnė už </w:t>
      </w:r>
      <w:r w:rsidR="006B6462" w:rsidRPr="00316AC7">
        <w:rPr>
          <w:sz w:val="28"/>
          <w:szCs w:val="28"/>
        </w:rPr>
        <w:t>50.</w:t>
      </w:r>
      <w:r w:rsidR="00461DA1" w:rsidRPr="00316AC7">
        <w:rPr>
          <w:sz w:val="28"/>
          <w:szCs w:val="28"/>
        </w:rPr>
        <w:t xml:space="preserve"> Raketos nėra šaudomos kol energija didesnė už </w:t>
      </w:r>
      <w:r w:rsidR="006B6462" w:rsidRPr="00316AC7">
        <w:rPr>
          <w:sz w:val="28"/>
          <w:szCs w:val="28"/>
        </w:rPr>
        <w:t>1</w:t>
      </w:r>
      <w:r w:rsidR="00461DA1" w:rsidRPr="00316AC7">
        <w:rPr>
          <w:sz w:val="28"/>
          <w:szCs w:val="28"/>
        </w:rPr>
        <w:t>0. Gynybinė raketa nėra šaunama kol energija didesnė už 65.</w:t>
      </w:r>
      <w:r w:rsidR="006B6462" w:rsidRPr="00316AC7">
        <w:rPr>
          <w:sz w:val="28"/>
          <w:szCs w:val="28"/>
        </w:rPr>
        <w:t xml:space="preserve"> Pagalbininkai nėra kviečiami, kol boto energija didesnė už 20.</w:t>
      </w:r>
    </w:p>
    <w:p w14:paraId="37AAF79D" w14:textId="77777777" w:rsidR="004463AF" w:rsidRPr="00130621" w:rsidRDefault="004463AF" w:rsidP="004463AF"/>
    <w:p w14:paraId="3921880C" w14:textId="6C591E03" w:rsidR="000B7336" w:rsidRDefault="000B7336" w:rsidP="004463AF">
      <w:pPr>
        <w:pStyle w:val="Antrat2"/>
        <w:tabs>
          <w:tab w:val="clear" w:pos="2268"/>
        </w:tabs>
        <w:ind w:left="993" w:hanging="426"/>
      </w:pPr>
      <w:bookmarkStart w:id="6" w:name="_Toc132834846"/>
      <w:r>
        <w:t>Programos tekstas</w:t>
      </w:r>
      <w:bookmarkEnd w:id="6"/>
    </w:p>
    <w:p w14:paraId="13677B9F" w14:textId="77777777" w:rsidR="004463AF" w:rsidRDefault="004463AF" w:rsidP="004463AF"/>
    <w:p w14:paraId="0BB7DE1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import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scala.collection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.mutable.Queue</w:t>
      </w:r>
      <w:proofErr w:type="spellEnd"/>
    </w:p>
    <w:p w14:paraId="27D09C49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import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scala.collection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.mutable.Stack</w:t>
      </w:r>
      <w:proofErr w:type="spellEnd"/>
    </w:p>
    <w:p w14:paraId="09085445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import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scala.util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.control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._</w:t>
      </w:r>
    </w:p>
    <w:p w14:paraId="1F9593F0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import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util.Random</w:t>
      </w:r>
      <w:proofErr w:type="spellEnd"/>
      <w:proofErr w:type="gramEnd"/>
    </w:p>
    <w:p w14:paraId="485932D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object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ControlFunction</w:t>
      </w:r>
      <w:proofErr w:type="spellEnd"/>
    </w:p>
    <w:p w14:paraId="2100DF2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>{</w:t>
      </w:r>
    </w:p>
    <w:p w14:paraId="397D2AE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random = new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Random(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)</w:t>
      </w:r>
    </w:p>
    <w:p w14:paraId="11E42DC0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def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forMain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bot: Bot) {</w:t>
      </w:r>
    </w:p>
    <w:p w14:paraId="79BBD0F3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directionValue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,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nearestEnemyMain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,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nearestEnemySlave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, _) =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analyzeView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bot.view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)</w:t>
      </w:r>
    </w:p>
    <w:p w14:paraId="354BEEF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dontPutMine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bot.inputAsIntOrElse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("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dontPutMine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", -1)</w:t>
      </w:r>
    </w:p>
    <w:p w14:paraId="3D1A6659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dontFireRocket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bot.inputAsIntOrElse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("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dontFireRocket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", -1)</w:t>
      </w:r>
    </w:p>
    <w:p w14:paraId="38D53328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dontFireDefensiveRocket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bot.inputAsIntOrElse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("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dontFireDefensiveRocket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", -1)</w:t>
      </w:r>
    </w:p>
    <w:p w14:paraId="661862A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dontSpawnAssistant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bot.inputAsIntOrElse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("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dontSpawnAssistant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", -1)</w:t>
      </w:r>
    </w:p>
    <w:p w14:paraId="508E0B7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var direction =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BFS_SearchingAlgorythm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bot,bot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.view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</w:t>
      </w:r>
    </w:p>
    <w:p w14:paraId="745BC4A6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var temp =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XY(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0,0)</w:t>
      </w:r>
    </w:p>
    <w:p w14:paraId="7F941960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if(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temp == direction){</w:t>
      </w:r>
    </w:p>
    <w:p w14:paraId="6F9E687D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direction =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XY(</w:t>
      </w:r>
      <w:proofErr w:type="spellStart"/>
      <w:proofErr w:type="gramEnd"/>
      <w:r w:rsidRPr="001E735D">
        <w:rPr>
          <w:rFonts w:ascii="Courier New" w:hAnsi="Courier New" w:cs="Courier New"/>
          <w:szCs w:val="22"/>
          <w:lang w:val="en-GB"/>
        </w:rPr>
        <w:t>random.nextInt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(3)-1,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random.nextInt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(3)-1)</w:t>
      </w:r>
    </w:p>
    <w:p w14:paraId="2B1B83E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var cell =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bot.view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(direction)</w:t>
      </w:r>
    </w:p>
    <w:p w14:paraId="59A06F43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while(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cell == 'W' || cell == 'b' || cell == 'p'){</w:t>
      </w:r>
    </w:p>
    <w:p w14:paraId="7AD95393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direction =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XY(</w:t>
      </w:r>
      <w:proofErr w:type="spellStart"/>
      <w:proofErr w:type="gramEnd"/>
      <w:r w:rsidRPr="001E735D">
        <w:rPr>
          <w:rFonts w:ascii="Courier New" w:hAnsi="Courier New" w:cs="Courier New"/>
          <w:szCs w:val="22"/>
          <w:lang w:val="en-GB"/>
        </w:rPr>
        <w:t>random.nextInt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(3)-1,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random.nextInt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(3)-1)</w:t>
      </w:r>
    </w:p>
    <w:p w14:paraId="7E68205D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cell =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bot.view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(direction)</w:t>
      </w:r>
    </w:p>
    <w:p w14:paraId="7BAE9AA0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}</w:t>
      </w:r>
    </w:p>
    <w:p w14:paraId="746EDC4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bot.say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 xml:space="preserve">"RANDOM:" +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direction.toString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())</w:t>
      </w:r>
    </w:p>
    <w:p w14:paraId="5C05FFF0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} </w:t>
      </w:r>
    </w:p>
    <w:p w14:paraId="6D387A2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bot.move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(direction)</w:t>
      </w:r>
    </w:p>
    <w:p w14:paraId="2AB3B79D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</w:p>
    <w:p w14:paraId="4B97BC67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if(</w:t>
      </w:r>
      <w:proofErr w:type="spellStart"/>
      <w:proofErr w:type="gramEnd"/>
      <w:r w:rsidRPr="001E735D">
        <w:rPr>
          <w:rFonts w:ascii="Courier New" w:hAnsi="Courier New" w:cs="Courier New"/>
          <w:szCs w:val="22"/>
          <w:lang w:val="en-GB"/>
        </w:rPr>
        <w:t>dontPutMine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&lt;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bot.time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&amp;&amp;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bot.energy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&gt; 50){</w:t>
      </w:r>
    </w:p>
    <w:p w14:paraId="1723A85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nearestEnemyMain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match {</w:t>
      </w:r>
    </w:p>
    <w:p w14:paraId="4DFED5A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case None =&gt; // no one nearby</w:t>
      </w:r>
    </w:p>
    <w:p w14:paraId="4457F1D0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lastRenderedPageBreak/>
        <w:t xml:space="preserve">            case Some(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relPos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 =&gt; // a main bot is nearby</w:t>
      </w:r>
    </w:p>
    <w:p w14:paraId="7CE49997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unitFlat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relPos.signum</w:t>
      </w:r>
      <w:proofErr w:type="spellEnd"/>
    </w:p>
    <w:p w14:paraId="68E53EA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remainder =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relPos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-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unitFlat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// we place slave nearer target, so subtract that from overall flat surface</w:t>
      </w:r>
    </w:p>
    <w:p w14:paraId="3DA24066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bot.spawn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unitFlat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, "mood" -&gt; "Mine", "target" -&gt; remainder)</w:t>
      </w:r>
    </w:p>
    <w:p w14:paraId="148D62D2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bot.set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"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dontPutMine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" -&gt; 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bot.time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+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relPos.stepCount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+ 1))</w:t>
      </w:r>
    </w:p>
    <w:p w14:paraId="0F14DCF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}</w:t>
      </w:r>
    </w:p>
    <w:p w14:paraId="2E6ED9C9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}</w:t>
      </w:r>
    </w:p>
    <w:p w14:paraId="6DA5C1D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</w:p>
    <w:p w14:paraId="0B0B574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if(</w:t>
      </w:r>
      <w:proofErr w:type="spellStart"/>
      <w:proofErr w:type="gramEnd"/>
      <w:r w:rsidRPr="001E735D">
        <w:rPr>
          <w:rFonts w:ascii="Courier New" w:hAnsi="Courier New" w:cs="Courier New"/>
          <w:szCs w:val="22"/>
          <w:lang w:val="en-GB"/>
        </w:rPr>
        <w:t>dontFireRocket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&lt;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bot.time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&amp;&amp;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bot.energy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&gt; 10) { // fire rocket?</w:t>
      </w:r>
    </w:p>
    <w:p w14:paraId="4D206C40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nearestEnemyMain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match {</w:t>
      </w:r>
    </w:p>
    <w:p w14:paraId="6FE5C03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case None =&gt; // no one nearby</w:t>
      </w:r>
    </w:p>
    <w:p w14:paraId="5C0B1C0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case Some(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relPos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 =&gt; // a main bot is nearby</w:t>
      </w:r>
    </w:p>
    <w:p w14:paraId="313FE92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unitFlat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relPos.signum</w:t>
      </w:r>
      <w:proofErr w:type="spellEnd"/>
    </w:p>
    <w:p w14:paraId="7BDF589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remainder =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relPos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-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unitFlat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// we place slave nearer target</w:t>
      </w:r>
    </w:p>
    <w:p w14:paraId="4257D076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bot.spawn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unitFlat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, "mood" -&gt; "Rocket", "target" -&gt; remainder)</w:t>
      </w:r>
    </w:p>
    <w:p w14:paraId="3DE50CB8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bot.set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"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dontFireRocket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" -&gt; 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bot.time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+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relPos.stepCount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+ 1))</w:t>
      </w:r>
    </w:p>
    <w:p w14:paraId="1725BE1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}</w:t>
      </w:r>
    </w:p>
    <w:p w14:paraId="1DFB657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}</w:t>
      </w:r>
    </w:p>
    <w:p w14:paraId="5070FEB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else</w:t>
      </w:r>
    </w:p>
    <w:p w14:paraId="19E7B26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if(</w:t>
      </w:r>
      <w:proofErr w:type="spellStart"/>
      <w:proofErr w:type="gramEnd"/>
      <w:r w:rsidRPr="001E735D">
        <w:rPr>
          <w:rFonts w:ascii="Courier New" w:hAnsi="Courier New" w:cs="Courier New"/>
          <w:szCs w:val="22"/>
          <w:lang w:val="en-GB"/>
        </w:rPr>
        <w:t>dontFireDefensiveRocket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&lt;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bot.time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&amp;&amp;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bot.energy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&gt; 65) { // fire defensive rocket?</w:t>
      </w:r>
    </w:p>
    <w:p w14:paraId="68B4EF8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nearestEnemySlave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match {</w:t>
      </w:r>
    </w:p>
    <w:p w14:paraId="00566936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case None =&gt; // no one nearby</w:t>
      </w:r>
    </w:p>
    <w:p w14:paraId="0E0EFB8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case Some(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relPos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 =&gt; // an enemy slave is nearby</w:t>
      </w:r>
    </w:p>
    <w:p w14:paraId="6FD5669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if(</w:t>
      </w:r>
      <w:proofErr w:type="spellStart"/>
      <w:proofErr w:type="gramEnd"/>
      <w:r w:rsidRPr="001E735D">
        <w:rPr>
          <w:rFonts w:ascii="Courier New" w:hAnsi="Courier New" w:cs="Courier New"/>
          <w:szCs w:val="22"/>
          <w:lang w:val="en-GB"/>
        </w:rPr>
        <w:t>relPos.stepCount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&lt; 8) {</w:t>
      </w:r>
    </w:p>
    <w:p w14:paraId="68CE1F5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unitFlat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relPos.signum</w:t>
      </w:r>
      <w:proofErr w:type="spellEnd"/>
    </w:p>
    <w:p w14:paraId="4695CA63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remainder =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relPos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-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unitFlat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// we place slave nearer target</w:t>
      </w:r>
    </w:p>
    <w:p w14:paraId="7B821A1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bot.spawn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unitFlat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, "mood" -&gt; "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DefensiveRocket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", "target" -&gt; remainder)</w:t>
      </w:r>
    </w:p>
    <w:p w14:paraId="4930EF27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bot.set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"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dontFireDefensiveRocket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" -&gt; 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bot.time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+ </w:t>
      </w:r>
    </w:p>
    <w:p w14:paraId="7553878D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relPos.stepCount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+ 1))</w:t>
      </w:r>
    </w:p>
    <w:p w14:paraId="20842B0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}</w:t>
      </w:r>
    </w:p>
    <w:p w14:paraId="097285B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}</w:t>
      </w:r>
    </w:p>
    <w:p w14:paraId="09810B89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}</w:t>
      </w:r>
    </w:p>
    <w:p w14:paraId="36A44DE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if(</w:t>
      </w:r>
      <w:proofErr w:type="spellStart"/>
      <w:proofErr w:type="gramEnd"/>
      <w:r w:rsidRPr="001E735D">
        <w:rPr>
          <w:rFonts w:ascii="Courier New" w:hAnsi="Courier New" w:cs="Courier New"/>
          <w:szCs w:val="22"/>
          <w:lang w:val="en-GB"/>
        </w:rPr>
        <w:t>dontSpawnAssistant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&lt;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bot.time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&amp;&amp;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bot.energy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&gt; 20){</w:t>
      </w:r>
    </w:p>
    <w:p w14:paraId="584C72AD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bot.spawn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bot.view.center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, "mood" -&gt; "Assistant", "target" -&gt; "", "collector" -&gt; 2000)</w:t>
      </w:r>
    </w:p>
    <w:p w14:paraId="07D82AB2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bot.set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"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dontSpawnAssistant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" -&gt; 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bot.time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+ 10))</w:t>
      </w:r>
    </w:p>
    <w:p w14:paraId="0AEAABF5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}</w:t>
      </w:r>
    </w:p>
    <w:p w14:paraId="67D39FC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}</w:t>
      </w:r>
    </w:p>
    <w:p w14:paraId="3CA69ED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</w:t>
      </w:r>
    </w:p>
    <w:p w14:paraId="5F2790DD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def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slaveBots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 xml:space="preserve">bot: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MiniBot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 {</w:t>
      </w:r>
    </w:p>
    <w:p w14:paraId="0BED5F6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bot.inputOrElse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("mood", "Waiting") match {</w:t>
      </w:r>
    </w:p>
    <w:p w14:paraId="2C72BD1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case "Mine" =&gt;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reactAsMine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(bot)</w:t>
      </w:r>
    </w:p>
    <w:p w14:paraId="48CC71F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case "Rocket" =&gt;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reactAsRocket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(bot)</w:t>
      </w:r>
    </w:p>
    <w:p w14:paraId="663E1349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case "Defensive" =&gt;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reactAsDefensiveRocket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(bot)</w:t>
      </w:r>
    </w:p>
    <w:p w14:paraId="7676B49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case "Assistant" =&gt;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reactAsAssistant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(bot)</w:t>
      </w:r>
    </w:p>
    <w:p w14:paraId="42FA8288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case "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NonActive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" =&gt;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reactAsNonActive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(bot)</w:t>
      </w:r>
    </w:p>
    <w:p w14:paraId="1F6E837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case s: String =&gt;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bot.log(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"unknown mood: " + s)</w:t>
      </w:r>
    </w:p>
    <w:p w14:paraId="6DB6EAF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}</w:t>
      </w:r>
    </w:p>
    <w:p w14:paraId="1D61B59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}</w:t>
      </w:r>
    </w:p>
    <w:p w14:paraId="487F446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def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BFS_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SearchingAlgorythm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bot: Bot, view: View) : XY = {</w:t>
      </w:r>
    </w:p>
    <w:p w14:paraId="5571181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lastRenderedPageBreak/>
        <w:t xml:space="preserve"> </w:t>
      </w:r>
    </w:p>
    <w:p w14:paraId="6EB6D67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var queue =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Queue[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XY]()</w:t>
      </w:r>
    </w:p>
    <w:p w14:paraId="774D98F2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var visited =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Set[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XY]()</w:t>
      </w:r>
    </w:p>
    <w:p w14:paraId="76F16B5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var path =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Map[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XY,XY]()</w:t>
      </w:r>
    </w:p>
    <w:p w14:paraId="26AF799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queue.enqueue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(XY(0, 0))</w:t>
      </w:r>
    </w:p>
    <w:p w14:paraId="34D95ED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while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(!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queue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.isEmpty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 {</w:t>
      </w:r>
    </w:p>
    <w:p w14:paraId="12193488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next =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queue.dequeue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()</w:t>
      </w:r>
    </w:p>
    <w:p w14:paraId="6C00FCA0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if (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next.length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 xml:space="preserve"> &gt; 15) {</w:t>
      </w:r>
    </w:p>
    <w:p w14:paraId="7CE8814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// if no available path found do not move</w:t>
      </w:r>
    </w:p>
    <w:p w14:paraId="7EB57ED9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return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XY(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0, 0)</w:t>
      </w:r>
    </w:p>
    <w:p w14:paraId="13D0523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}</w:t>
      </w:r>
    </w:p>
    <w:p w14:paraId="39EF5D9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for 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i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&lt;- -1 to 1; j &lt;- -1 to 1) {</w:t>
      </w:r>
    </w:p>
    <w:p w14:paraId="2EE6B15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xy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XY(</w:t>
      </w:r>
      <w:proofErr w:type="spellStart"/>
      <w:proofErr w:type="gramEnd"/>
      <w:r w:rsidRPr="001E735D">
        <w:rPr>
          <w:rFonts w:ascii="Courier New" w:hAnsi="Courier New" w:cs="Courier New"/>
          <w:szCs w:val="22"/>
          <w:lang w:val="en-GB"/>
        </w:rPr>
        <w:t>i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, j) + next</w:t>
      </w:r>
    </w:p>
    <w:p w14:paraId="632D382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cell = view(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xy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</w:t>
      </w:r>
    </w:p>
    <w:p w14:paraId="58CF43A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// if found food backtrack and return direction</w:t>
      </w:r>
    </w:p>
    <w:p w14:paraId="2263F6B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if (cell == 'P' || cell == 'B') {</w:t>
      </w:r>
    </w:p>
    <w:p w14:paraId="6FFCFDD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var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currentSource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next</w:t>
      </w:r>
    </w:p>
    <w:p w14:paraId="57A3B4E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if (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xy.length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 xml:space="preserve"> &lt; 1.5) {</w:t>
      </w:r>
    </w:p>
    <w:p w14:paraId="3E6066AD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    return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xy</w:t>
      </w:r>
      <w:proofErr w:type="spellEnd"/>
      <w:proofErr w:type="gramEnd"/>
    </w:p>
    <w:p w14:paraId="134FC362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}</w:t>
      </w:r>
    </w:p>
    <w:p w14:paraId="7607337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while 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currentSource.length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&gt; 1.5) {</w:t>
      </w:r>
    </w:p>
    <w:p w14:paraId="0D4EEE52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temp = view(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currentSource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</w:t>
      </w:r>
    </w:p>
    <w:p w14:paraId="2819845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   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if(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temp != 'W')</w:t>
      </w:r>
    </w:p>
    <w:p w14:paraId="75F72BE3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currentSource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path(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currentSource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</w:t>
      </w:r>
    </w:p>
    <w:p w14:paraId="265B9056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    }</w:t>
      </w:r>
    </w:p>
    <w:p w14:paraId="21BD0A3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return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currentSource</w:t>
      </w:r>
      <w:proofErr w:type="spellEnd"/>
      <w:proofErr w:type="gramEnd"/>
    </w:p>
    <w:p w14:paraId="6C3E7536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}</w:t>
      </w:r>
    </w:p>
    <w:p w14:paraId="33239B85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if (cell == '_' &amp;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&amp; !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visited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.contains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xy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)) {</w:t>
      </w:r>
    </w:p>
    <w:p w14:paraId="7811FD6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queue.enqueue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xy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</w:t>
      </w:r>
    </w:p>
    <w:p w14:paraId="653257B0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visited +=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xy</w:t>
      </w:r>
      <w:proofErr w:type="spellEnd"/>
    </w:p>
    <w:p w14:paraId="575AF90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path += 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xy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-&gt; next)</w:t>
      </w:r>
    </w:p>
    <w:p w14:paraId="5810E95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}</w:t>
      </w:r>
    </w:p>
    <w:p w14:paraId="1BD5BB3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}</w:t>
      </w:r>
    </w:p>
    <w:p w14:paraId="717B7DA0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}</w:t>
      </w:r>
    </w:p>
    <w:p w14:paraId="298F44C2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// default return - not move</w:t>
      </w:r>
    </w:p>
    <w:p w14:paraId="784D9406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XY(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0, 0)</w:t>
      </w:r>
    </w:p>
    <w:p w14:paraId="5334AA4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}</w:t>
      </w:r>
    </w:p>
    <w:p w14:paraId="2676638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</w:t>
      </w:r>
    </w:p>
    <w:p w14:paraId="26D603A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def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reactAsMine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 xml:space="preserve">bot: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MiniBot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){</w:t>
      </w:r>
    </w:p>
    <w:p w14:paraId="7B57A317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bot.view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.offsetToNearest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('m') match {</w:t>
      </w:r>
    </w:p>
    <w:p w14:paraId="6C189FBD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case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Some(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delta: XY) =&gt;</w:t>
      </w:r>
    </w:p>
    <w:p w14:paraId="07B5159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// another master is visible at the given relative position </w:t>
      </w:r>
    </w:p>
    <w:p w14:paraId="4909118D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if(</w:t>
      </w:r>
      <w:proofErr w:type="spellStart"/>
      <w:proofErr w:type="gramEnd"/>
      <w:r w:rsidRPr="001E735D">
        <w:rPr>
          <w:rFonts w:ascii="Courier New" w:hAnsi="Courier New" w:cs="Courier New"/>
          <w:szCs w:val="22"/>
          <w:lang w:val="en-GB"/>
        </w:rPr>
        <w:t>delta.length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&lt;= 2) {</w:t>
      </w:r>
    </w:p>
    <w:p w14:paraId="7BF318B3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// blowing it up</w:t>
      </w:r>
    </w:p>
    <w:p w14:paraId="380779F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bot.explode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(4)</w:t>
      </w:r>
    </w:p>
    <w:p w14:paraId="11E005E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} else </w:t>
      </w:r>
    </w:p>
    <w:p w14:paraId="5A502A37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{</w:t>
      </w:r>
    </w:p>
    <w:p w14:paraId="50706702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// no</w:t>
      </w:r>
    </w:p>
    <w:p w14:paraId="032C883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}</w:t>
      </w:r>
    </w:p>
    <w:p w14:paraId="5E71E983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case None =&gt;</w:t>
      </w:r>
    </w:p>
    <w:p w14:paraId="5318306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bot.say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("Mine")</w:t>
      </w:r>
    </w:p>
    <w:p w14:paraId="62054916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}</w:t>
      </w:r>
    </w:p>
    <w:p w14:paraId="7FD1CC3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}</w:t>
      </w:r>
    </w:p>
    <w:p w14:paraId="2E95855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</w:t>
      </w:r>
    </w:p>
    <w:p w14:paraId="392A6A59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def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reactAsRocket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 xml:space="preserve">bot: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MiniBot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 {</w:t>
      </w:r>
    </w:p>
    <w:p w14:paraId="2B3EB432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bot.view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.offsetToNearest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('m') match {</w:t>
      </w:r>
    </w:p>
    <w:p w14:paraId="1F93B02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case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Some(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delta: XY) =&gt;</w:t>
      </w:r>
    </w:p>
    <w:p w14:paraId="7FDA1877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// another master is visible at the given relative position </w:t>
      </w:r>
    </w:p>
    <w:p w14:paraId="6CE98BE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if(</w:t>
      </w:r>
      <w:proofErr w:type="spellStart"/>
      <w:proofErr w:type="gramEnd"/>
      <w:r w:rsidRPr="001E735D">
        <w:rPr>
          <w:rFonts w:ascii="Courier New" w:hAnsi="Courier New" w:cs="Courier New"/>
          <w:szCs w:val="22"/>
          <w:lang w:val="en-GB"/>
        </w:rPr>
        <w:t>delta.length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&lt;= 2) {</w:t>
      </w:r>
    </w:p>
    <w:p w14:paraId="56AA2FA8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bot.explode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(4)//exploding</w:t>
      </w:r>
    </w:p>
    <w:p w14:paraId="59F32628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lastRenderedPageBreak/>
        <w:t xml:space="preserve">        } else </w:t>
      </w:r>
    </w:p>
    <w:p w14:paraId="600BBC79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{</w:t>
      </w:r>
    </w:p>
    <w:p w14:paraId="3D4A5608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// no </w:t>
      </w:r>
    </w:p>
    <w:p w14:paraId="67D35635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bot.move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delta.signum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</w:t>
      </w:r>
    </w:p>
    <w:p w14:paraId="319F1F46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bot.set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"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rx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" -&gt;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delta.x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, "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ry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" -&gt;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delta.y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</w:t>
      </w:r>
    </w:p>
    <w:p w14:paraId="407F891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}</w:t>
      </w:r>
    </w:p>
    <w:p w14:paraId="77BBD85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case None =&gt;</w:t>
      </w:r>
    </w:p>
    <w:p w14:paraId="7C67E516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// no target visible </w:t>
      </w:r>
    </w:p>
    <w:p w14:paraId="38CC688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target =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bot.inputAsXYOrElse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 xml:space="preserve">("target",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XY.Zero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</w:t>
      </w:r>
    </w:p>
    <w:p w14:paraId="14D25C9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// did we arrive at the target?</w:t>
      </w:r>
    </w:p>
    <w:p w14:paraId="6537792D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if(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target.isNonZero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) {</w:t>
      </w:r>
    </w:p>
    <w:p w14:paraId="1C30AF82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// keep going</w:t>
      </w:r>
    </w:p>
    <w:p w14:paraId="12C9C0E2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unitDelta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target.signum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 xml:space="preserve"> //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CellPos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(-8,6) =&gt;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CellPos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(-1,1)</w:t>
      </w:r>
    </w:p>
    <w:p w14:paraId="60F9497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bot.move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unitDelta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</w:t>
      </w:r>
    </w:p>
    <w:p w14:paraId="5684FA67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// compute the remaining delta and encode it into a new 'target' property</w:t>
      </w:r>
    </w:p>
    <w:p w14:paraId="468731E3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remainder = target -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unitDelta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//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CellPos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-7,5)</w:t>
      </w:r>
    </w:p>
    <w:p w14:paraId="4B919D97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bot.set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"target" -&gt; remainder)</w:t>
      </w:r>
    </w:p>
    <w:p w14:paraId="2C5798AD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} </w:t>
      </w:r>
    </w:p>
    <w:p w14:paraId="3788F120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else{</w:t>
      </w:r>
      <w:proofErr w:type="gramEnd"/>
    </w:p>
    <w:p w14:paraId="1B972F05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// yes -- but we did not detonate yet, and are not pursuing anything</w:t>
      </w:r>
    </w:p>
    <w:p w14:paraId="11F396D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bot.set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"mood" -&gt; "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NonActive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", "target" -&gt; "")</w:t>
      </w:r>
    </w:p>
    <w:p w14:paraId="48EF0056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bot.say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("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NonActive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")</w:t>
      </w:r>
    </w:p>
    <w:p w14:paraId="13ECC69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}</w:t>
      </w:r>
    </w:p>
    <w:p w14:paraId="7D8BAFD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}</w:t>
      </w:r>
    </w:p>
    <w:p w14:paraId="72E70B79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}</w:t>
      </w:r>
    </w:p>
    <w:p w14:paraId="24B01EC3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</w:p>
    <w:p w14:paraId="1398F7C8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def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reactAsDefensiveRocket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 xml:space="preserve">bot: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MiniBot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 {</w:t>
      </w:r>
    </w:p>
    <w:p w14:paraId="6E667E6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bot.view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.offsetToNearest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('s') match {     </w:t>
      </w:r>
    </w:p>
    <w:p w14:paraId="6D0D4CCD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case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Some(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delta: XY) =&gt;</w:t>
      </w:r>
    </w:p>
    <w:p w14:paraId="324844A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// another slave is visible at the given relative position</w:t>
      </w:r>
    </w:p>
    <w:p w14:paraId="197E1E46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// moving closer</w:t>
      </w:r>
    </w:p>
    <w:p w14:paraId="165C1CF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bot.move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delta.signum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</w:t>
      </w:r>
    </w:p>
    <w:p w14:paraId="66D0697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bot.set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"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rx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" -&gt;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delta.x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, "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ry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" -&gt;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delta.y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</w:t>
      </w:r>
    </w:p>
    <w:p w14:paraId="646B522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case None =&gt;</w:t>
      </w:r>
    </w:p>
    <w:p w14:paraId="043C4E8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// no target visible</w:t>
      </w:r>
    </w:p>
    <w:p w14:paraId="189E7EF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target =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bot.inputAsXYOrElse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 xml:space="preserve">("target",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XY.Zero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</w:t>
      </w:r>
    </w:p>
    <w:p w14:paraId="137AB536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// did we arrive at the target?</w:t>
      </w:r>
    </w:p>
    <w:p w14:paraId="65869169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if(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target.isNonZero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) {</w:t>
      </w:r>
    </w:p>
    <w:p w14:paraId="76855D35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// no </w:t>
      </w:r>
    </w:p>
    <w:p w14:paraId="7555A1F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unitDelta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target.signum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 xml:space="preserve"> // e.g.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CellPos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(-8,6) =&gt;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CellPos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(-1,1)</w:t>
      </w:r>
    </w:p>
    <w:p w14:paraId="7132F676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bot.move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unitDelta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</w:t>
      </w:r>
    </w:p>
    <w:p w14:paraId="4B26119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// compute the remaining delta and encode it into a new 'target' property</w:t>
      </w:r>
    </w:p>
    <w:p w14:paraId="0E7CB588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remainder = target -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unitDelta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// e.g. =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CellPos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-7,5)</w:t>
      </w:r>
    </w:p>
    <w:p w14:paraId="614CCB5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bot.set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"target" -&gt; remainder)</w:t>
      </w:r>
    </w:p>
    <w:p w14:paraId="5A20C302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} </w:t>
      </w:r>
    </w:p>
    <w:p w14:paraId="35E602BD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else{</w:t>
      </w:r>
      <w:proofErr w:type="gramEnd"/>
    </w:p>
    <w:p w14:paraId="5403CC6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// yes -- but we did not annihilate yet, and are not pursuing anything =&gt; switch purpose</w:t>
      </w:r>
    </w:p>
    <w:p w14:paraId="30C63B2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bot.set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"mood" -&gt; "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NonActive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", "target" -&gt; "")</w:t>
      </w:r>
    </w:p>
    <w:p w14:paraId="3FD9156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bot.say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("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NonActive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")</w:t>
      </w:r>
    </w:p>
    <w:p w14:paraId="0617B58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}</w:t>
      </w:r>
    </w:p>
    <w:p w14:paraId="569C38C9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}</w:t>
      </w:r>
    </w:p>
    <w:p w14:paraId="423B6610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}</w:t>
      </w:r>
    </w:p>
    <w:p w14:paraId="7BC754F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</w:t>
      </w:r>
    </w:p>
    <w:p w14:paraId="291484A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lastRenderedPageBreak/>
        <w:t xml:space="preserve"> def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reactAsAssistant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 xml:space="preserve">bot: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MiniBot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){</w:t>
      </w:r>
    </w:p>
    <w:p w14:paraId="13325948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directionValue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,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nearestEnemyMaster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, _, master) =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analyzeView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bot.view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)</w:t>
      </w:r>
    </w:p>
    <w:p w14:paraId="0D97EBBD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</w:t>
      </w:r>
    </w:p>
    <w:p w14:paraId="183B573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collector =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bot.inputAsIntOrElse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("collector", 0)</w:t>
      </w:r>
    </w:p>
    <w:p w14:paraId="378D197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if(</w:t>
      </w:r>
      <w:proofErr w:type="spellStart"/>
      <w:proofErr w:type="gramEnd"/>
      <w:r w:rsidRPr="001E735D">
        <w:rPr>
          <w:rFonts w:ascii="Courier New" w:hAnsi="Courier New" w:cs="Courier New"/>
          <w:szCs w:val="22"/>
          <w:lang w:val="en-GB"/>
        </w:rPr>
        <w:t>bot.energy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&gt; collector){</w:t>
      </w:r>
    </w:p>
    <w:p w14:paraId="3B15DCB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bot.set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"mood" -&gt; "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NonActive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", "target" -&gt; "")</w:t>
      </w:r>
    </w:p>
    <w:p w14:paraId="50C04792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reactAsNonActive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(bot)</w:t>
      </w:r>
    </w:p>
    <w:p w14:paraId="7B867AA3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}</w:t>
      </w:r>
    </w:p>
    <w:p w14:paraId="711BADC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else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if(</w:t>
      </w:r>
      <w:proofErr w:type="spellStart"/>
      <w:proofErr w:type="gramEnd"/>
      <w:r w:rsidRPr="001E735D">
        <w:rPr>
          <w:rFonts w:ascii="Courier New" w:hAnsi="Courier New" w:cs="Courier New"/>
          <w:szCs w:val="22"/>
          <w:lang w:val="en-GB"/>
        </w:rPr>
        <w:t>bot.energy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&gt; collector/10 &amp;&amp; !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master.isEmpty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){</w:t>
      </w:r>
    </w:p>
    <w:p w14:paraId="4DE7BBE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bot.set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"mood" -&gt; "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NonActive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", "target" -&gt; "")</w:t>
      </w:r>
    </w:p>
    <w:p w14:paraId="4E21A2A7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reactAsNonActive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(bot)</w:t>
      </w:r>
    </w:p>
    <w:p w14:paraId="7B69D0E8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}</w:t>
      </w:r>
    </w:p>
    <w:p w14:paraId="2580583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else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if(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!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nearestEnemyMaster.isEmpty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&amp;&amp;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bot.energy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&lt; collector/10){</w:t>
      </w:r>
    </w:p>
    <w:p w14:paraId="47C5A45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bot.set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"mood" -&gt; "Rocket", "target" -&gt; "")</w:t>
      </w:r>
    </w:p>
    <w:p w14:paraId="043DFCA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reactAsRocket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(bot)</w:t>
      </w:r>
    </w:p>
    <w:p w14:paraId="5911D60D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}</w:t>
      </w:r>
    </w:p>
    <w:p w14:paraId="1C4D8C96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else{</w:t>
      </w:r>
      <w:proofErr w:type="gramEnd"/>
    </w:p>
    <w:p w14:paraId="6617247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lastDirection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bot.inputAsIntOrElse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("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lastDirection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", 0)</w:t>
      </w:r>
    </w:p>
    <w:p w14:paraId="20DFD2FD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directionValue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lastDirection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 += 10</w:t>
      </w:r>
    </w:p>
    <w:p w14:paraId="45ADE5E3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bestDirection45 =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directionValue.zipWithIndex.maxBy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(_._1)._2</w:t>
      </w:r>
    </w:p>
    <w:p w14:paraId="3B591539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direction =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XY.fromDirection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45(bestDirection45)</w:t>
      </w:r>
    </w:p>
    <w:p w14:paraId="63900AC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bot.move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(direction)</w:t>
      </w:r>
    </w:p>
    <w:p w14:paraId="27FAD47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bot.set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"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lastDirection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" -&gt; bestDirection45)</w:t>
      </w:r>
    </w:p>
    <w:p w14:paraId="5CB6382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}</w:t>
      </w:r>
    </w:p>
    <w:p w14:paraId="5594A587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}</w:t>
      </w:r>
    </w:p>
    <w:p w14:paraId="429F0DD3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</w:t>
      </w:r>
    </w:p>
    <w:p w14:paraId="6AE23310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def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reactAsNonActive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 xml:space="preserve">bot: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MiniBot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){</w:t>
      </w:r>
    </w:p>
    <w:p w14:paraId="02CDDDB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directionValue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,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nearestEnemyMaster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, master) =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analyzeViewAsNonActive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 xml:space="preserve">bot,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bot.view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</w:t>
      </w:r>
    </w:p>
    <w:p w14:paraId="2EC01E95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gather =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bot.inputAsIntOrElse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("gather", 0)</w:t>
      </w:r>
    </w:p>
    <w:p w14:paraId="1B621732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if(</w:t>
      </w:r>
      <w:proofErr w:type="spellStart"/>
      <w:proofErr w:type="gramEnd"/>
      <w:r w:rsidRPr="001E735D">
        <w:rPr>
          <w:rFonts w:ascii="Courier New" w:hAnsi="Courier New" w:cs="Courier New"/>
          <w:szCs w:val="22"/>
          <w:lang w:val="en-GB"/>
        </w:rPr>
        <w:t>bot.energy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&lt; gather &amp;&amp;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master.isEmpty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){</w:t>
      </w:r>
    </w:p>
    <w:p w14:paraId="1D209436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bot.set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"mood" -&gt; "Assistant", "target" -&gt; "")</w:t>
      </w:r>
    </w:p>
    <w:p w14:paraId="05E2943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reactAsAssistant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(bot)</w:t>
      </w:r>
    </w:p>
    <w:p w14:paraId="605BD498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}</w:t>
      </w:r>
    </w:p>
    <w:p w14:paraId="3DF7BF48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masterDirectionXY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bot.inputAsXYOrElse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("master",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XY.Zero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</w:t>
      </w:r>
    </w:p>
    <w:p w14:paraId="647214D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masterDirection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masterDirectionXY.toDirection45</w:t>
      </w:r>
    </w:p>
    <w:p w14:paraId="0796FE63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masterDirectionLocal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XY.fromDirection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45(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masterDirection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</w:t>
      </w:r>
    </w:p>
    <w:p w14:paraId="46A9D3D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directionValue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masterDirection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 += 10</w:t>
      </w:r>
    </w:p>
    <w:p w14:paraId="7C318C17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if(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bot.view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masterDirectionLocal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) == 'W' ||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bot.view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masterDirectionLocal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) == 'p' ||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bot.view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masterDirectionLocal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 == 'b'){</w:t>
      </w:r>
    </w:p>
    <w:p w14:paraId="13D84126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directionValue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masterDirection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 -= 100</w:t>
      </w:r>
    </w:p>
    <w:p w14:paraId="6A480CC5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}</w:t>
      </w:r>
    </w:p>
    <w:p w14:paraId="691EC3B8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bestDirection45 =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directionValue.zipWithIndex.maxBy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(_._1)._2</w:t>
      </w:r>
    </w:p>
    <w:p w14:paraId="5C476819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direction =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XY.fromDirection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45(bestDirection45)</w:t>
      </w:r>
    </w:p>
    <w:p w14:paraId="3A716365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bot.move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(direction)</w:t>
      </w:r>
    </w:p>
    <w:p w14:paraId="2AFEEB2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}</w:t>
      </w:r>
    </w:p>
    <w:p w14:paraId="108F889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analyzeView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view: View) = {</w:t>
      </w:r>
    </w:p>
    <w:p w14:paraId="6D76D6E6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directionValue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Array.ofDim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[Double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](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8)</w:t>
      </w:r>
    </w:p>
    <w:p w14:paraId="031F268D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var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nearestEnemyMaster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: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Option[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XY] = None</w:t>
      </w:r>
    </w:p>
    <w:p w14:paraId="5D169F66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var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nearestEnemySlave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: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Option[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XY] = None</w:t>
      </w:r>
    </w:p>
    <w:p w14:paraId="47EE046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var master: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Option[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XY] = None</w:t>
      </w:r>
    </w:p>
    <w:p w14:paraId="112B563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</w:t>
      </w:r>
    </w:p>
    <w:p w14:paraId="4697F079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view.cells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.zipWithIndex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foreach {case (c,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i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 =&gt;</w:t>
      </w:r>
    </w:p>
    <w:p w14:paraId="4DF12008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cellRelPos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view.relPosFromIndex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i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</w:t>
      </w:r>
    </w:p>
    <w:p w14:paraId="3666B716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if (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cellRelPos.isNonZero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){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 xml:space="preserve">  </w:t>
      </w:r>
    </w:p>
    <w:p w14:paraId="1D8A9B37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stepDistance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cellRelPos.stepCount</w:t>
      </w:r>
      <w:proofErr w:type="spellEnd"/>
    </w:p>
    <w:p w14:paraId="697146B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lastRenderedPageBreak/>
        <w:t xml:space="preserve">    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value: Double = c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match{</w:t>
      </w:r>
      <w:proofErr w:type="gramEnd"/>
    </w:p>
    <w:p w14:paraId="39B40F50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case 'm' =&gt; // another master: not dangerous, but an obstacle</w:t>
      </w:r>
    </w:p>
    <w:p w14:paraId="4BBC488D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nearestEnemyMaster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Some(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cellRelPos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) </w:t>
      </w:r>
    </w:p>
    <w:p w14:paraId="113836E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- 100 /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stepDistance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</w:t>
      </w:r>
    </w:p>
    <w:p w14:paraId="349FAC37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</w:t>
      </w:r>
    </w:p>
    <w:p w14:paraId="6C9E8176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 case 's' =&gt; // another slave: potentially dangerous?</w:t>
      </w:r>
    </w:p>
    <w:p w14:paraId="17D970A6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nearestEnemySlave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Some(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cellRelPos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) </w:t>
      </w:r>
    </w:p>
    <w:p w14:paraId="0BC34F9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 - 100 /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stepDistance</w:t>
      </w:r>
      <w:proofErr w:type="spellEnd"/>
    </w:p>
    <w:p w14:paraId="5ED24CE5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</w:t>
      </w:r>
    </w:p>
    <w:p w14:paraId="44DCC7A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case 'S' =&gt; // our own slave</w:t>
      </w:r>
    </w:p>
    <w:p w14:paraId="64E34E8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-50 /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stepDistance</w:t>
      </w:r>
      <w:proofErr w:type="spellEnd"/>
    </w:p>
    <w:p w14:paraId="7F490947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</w:t>
      </w:r>
    </w:p>
    <w:p w14:paraId="2FF5E06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case 'M' =&gt; // our own master</w:t>
      </w:r>
    </w:p>
    <w:p w14:paraId="06ADBF2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master = Some(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cellRelPos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</w:t>
      </w:r>
    </w:p>
    <w:p w14:paraId="528C2EA9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0.0</w:t>
      </w:r>
    </w:p>
    <w:p w14:paraId="66E6F943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case 'B' =&gt; // great beast: valuable, but runs away</w:t>
      </w:r>
    </w:p>
    <w:p w14:paraId="45F56072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if 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stepDistance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== 1) 600</w:t>
      </w:r>
    </w:p>
    <w:p w14:paraId="7181DED6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else if 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stepDistance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== 2) 300</w:t>
      </w:r>
    </w:p>
    <w:p w14:paraId="1E4EA763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else (150 -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stepDistance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* 15).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max(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10)</w:t>
      </w:r>
    </w:p>
    <w:p w14:paraId="4A784D5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</w:t>
      </w:r>
    </w:p>
    <w:p w14:paraId="043AF9C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case 'P' =&gt; // great plant: less valuable, but does not run</w:t>
      </w:r>
    </w:p>
    <w:p w14:paraId="658D7A4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if 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stepDistance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== 1) 500</w:t>
      </w:r>
    </w:p>
    <w:p w14:paraId="7F998D1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else if 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stepDistance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== 2) 300</w:t>
      </w:r>
    </w:p>
    <w:p w14:paraId="40C7E475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else (150 -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stepDistance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* 10).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max(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10)</w:t>
      </w:r>
    </w:p>
    <w:p w14:paraId="4F9442A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</w:t>
      </w:r>
    </w:p>
    <w:p w14:paraId="05CD0A6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case 'b' =&gt; // bad beast: dangerous, but only if very close</w:t>
      </w:r>
    </w:p>
    <w:p w14:paraId="2616060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if 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stepDistance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&lt; 4) -400 /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stepDistance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else -50 /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stepDistance</w:t>
      </w:r>
      <w:proofErr w:type="spellEnd"/>
    </w:p>
    <w:p w14:paraId="35F26C93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</w:t>
      </w:r>
    </w:p>
    <w:p w14:paraId="303C0D0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case 'p' =&gt; // bad plant: bad, but only if I step on it</w:t>
      </w:r>
    </w:p>
    <w:p w14:paraId="0ACDC122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if 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stepDistance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&lt; 2) -1000 else 0</w:t>
      </w:r>
    </w:p>
    <w:p w14:paraId="1276F02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</w:t>
      </w:r>
    </w:p>
    <w:p w14:paraId="77E89203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case 'W' =&gt; // wall: harmless, just don't walk into it</w:t>
      </w:r>
    </w:p>
    <w:p w14:paraId="3036689D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if 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stepDistance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&lt; 2) -1000 else 0</w:t>
      </w:r>
    </w:p>
    <w:p w14:paraId="32581BB0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</w:t>
      </w:r>
    </w:p>
    <w:p w14:paraId="792B01C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case _ =&gt;</w:t>
      </w:r>
    </w:p>
    <w:p w14:paraId="01F137F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0.0</w:t>
      </w:r>
    </w:p>
    <w:p w14:paraId="1DFDE45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}</w:t>
      </w:r>
    </w:p>
    <w:p w14:paraId="302E9C8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direction45 = cellRelPos.toDirection45</w:t>
      </w:r>
    </w:p>
    <w:p w14:paraId="0736CDB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directionValue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(direction45) += value</w:t>
      </w:r>
    </w:p>
    <w:p w14:paraId="5C7FB36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}</w:t>
      </w:r>
    </w:p>
    <w:p w14:paraId="2A13991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}</w:t>
      </w:r>
    </w:p>
    <w:p w14:paraId="4CE5EE09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directionValue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,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nearestEnemyMaster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,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nearestEnemySlave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, master)</w:t>
      </w:r>
    </w:p>
    <w:p w14:paraId="2BE9BCD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}</w:t>
      </w:r>
    </w:p>
    <w:p w14:paraId="40FD66D5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</w:t>
      </w:r>
    </w:p>
    <w:p w14:paraId="545EC91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def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analyzeViewAsNonActive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 xml:space="preserve">bot: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MiniBot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, view: View) = {</w:t>
      </w:r>
    </w:p>
    <w:p w14:paraId="5355CE79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directionValue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Array.ofDim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[Double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](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8)</w:t>
      </w:r>
    </w:p>
    <w:p w14:paraId="1DDEE49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var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nearestEnemyMaster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: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Option[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XY] = None</w:t>
      </w:r>
    </w:p>
    <w:p w14:paraId="0AF4D053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var master: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Option[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XY] = None</w:t>
      </w:r>
    </w:p>
    <w:p w14:paraId="6CE8B49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view.cells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.zipWithIndex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foreach {case (c,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i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 =&gt;</w:t>
      </w:r>
    </w:p>
    <w:p w14:paraId="3665577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cellRelPos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view.relPosFromIndex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i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</w:t>
      </w:r>
    </w:p>
    <w:p w14:paraId="68D9D3E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if (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cellRelPos.isNonZero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){</w:t>
      </w:r>
      <w:proofErr w:type="gramEnd"/>
    </w:p>
    <w:p w14:paraId="07A4784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stepDistance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cellRelPos.stepCount</w:t>
      </w:r>
      <w:proofErr w:type="spellEnd"/>
    </w:p>
    <w:p w14:paraId="4BA615D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value: Double = c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match{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 xml:space="preserve"> </w:t>
      </w:r>
    </w:p>
    <w:p w14:paraId="3DA0330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lastRenderedPageBreak/>
        <w:t xml:space="preserve">            case 'm' =&gt; // another master: not dangerous, but an obstacle</w:t>
      </w:r>
    </w:p>
    <w:p w14:paraId="45D2FC58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nearestEnemyMaster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Some(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cellRelPos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</w:t>
      </w:r>
    </w:p>
    <w:p w14:paraId="4A27A385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-100 /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stepDistance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</w:t>
      </w:r>
    </w:p>
    <w:p w14:paraId="6DB9003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</w:t>
      </w:r>
    </w:p>
    <w:p w14:paraId="6D49B16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case 's' =&gt; // another slave: potentially dangerous?</w:t>
      </w:r>
    </w:p>
    <w:p w14:paraId="3F2735C0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-100 /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stepDistance</w:t>
      </w:r>
      <w:proofErr w:type="spellEnd"/>
    </w:p>
    <w:p w14:paraId="5E45DA4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</w:t>
      </w:r>
    </w:p>
    <w:p w14:paraId="38D45D6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case 'S' =&gt; // our own slave</w:t>
      </w:r>
    </w:p>
    <w:p w14:paraId="460F9F9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-50 /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stepDistance</w:t>
      </w:r>
      <w:proofErr w:type="spellEnd"/>
    </w:p>
    <w:p w14:paraId="606B458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</w:t>
      </w:r>
    </w:p>
    <w:p w14:paraId="0E56BFF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case 'M' =&gt; // our own master</w:t>
      </w:r>
    </w:p>
    <w:p w14:paraId="310FD0A8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master = Some(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cellRelPos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</w:t>
      </w:r>
    </w:p>
    <w:p w14:paraId="46C49A0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1000</w:t>
      </w:r>
    </w:p>
    <w:p w14:paraId="7F557540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case 'B' =&gt; // good beast: valuable, but runs away</w:t>
      </w:r>
    </w:p>
    <w:p w14:paraId="0C800460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if 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stepDistance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== 1) 600</w:t>
      </w:r>
    </w:p>
    <w:p w14:paraId="26348E8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else if 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stepDistance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== 2) 300</w:t>
      </w:r>
    </w:p>
    <w:p w14:paraId="494D6920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else (150 -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stepDistance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* 15).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max(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10)</w:t>
      </w:r>
    </w:p>
    <w:p w14:paraId="39C6C96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</w:t>
      </w:r>
    </w:p>
    <w:p w14:paraId="1A29CAB7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case 'P' =&gt; // good plant: less valuable, but does not run</w:t>
      </w:r>
    </w:p>
    <w:p w14:paraId="505294D6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if 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stepDistance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== 1) 500</w:t>
      </w:r>
    </w:p>
    <w:p w14:paraId="0B24C517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else if 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stepDistance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== 2) 300</w:t>
      </w:r>
    </w:p>
    <w:p w14:paraId="1CA9B3B0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else (150 -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stepDistance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* 10).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max(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10)</w:t>
      </w:r>
    </w:p>
    <w:p w14:paraId="355F207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</w:t>
      </w:r>
    </w:p>
    <w:p w14:paraId="1D6DFBB5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case 'b' =&gt; // bad beast: dangerous, but only if very close</w:t>
      </w:r>
    </w:p>
    <w:p w14:paraId="1F5E0D3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if 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stepDistance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&lt; 4) -400 /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stepDistance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else -50 /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stepDistance</w:t>
      </w:r>
      <w:proofErr w:type="spellEnd"/>
    </w:p>
    <w:p w14:paraId="762EF017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</w:t>
      </w:r>
    </w:p>
    <w:p w14:paraId="01BDAA2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case 'p' =&gt; // bad plant: bad, but only if I step on it</w:t>
      </w:r>
    </w:p>
    <w:p w14:paraId="64346C8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if 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stepDistance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&lt; 2) -1000 else 0</w:t>
      </w:r>
    </w:p>
    <w:p w14:paraId="4A35891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</w:t>
      </w:r>
    </w:p>
    <w:p w14:paraId="02D9DBE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case 'W' =&gt; // wall: harmless, just don't walk into it</w:t>
      </w:r>
    </w:p>
    <w:p w14:paraId="7AD4FF02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if 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stepDistance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&lt; 2) -1000 else 0</w:t>
      </w:r>
    </w:p>
    <w:p w14:paraId="5847D960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</w:t>
      </w:r>
    </w:p>
    <w:p w14:paraId="576B2D23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case _ =&gt;</w:t>
      </w:r>
    </w:p>
    <w:p w14:paraId="45AF7BD2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0.0</w:t>
      </w:r>
    </w:p>
    <w:p w14:paraId="782DF489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}</w:t>
      </w:r>
    </w:p>
    <w:p w14:paraId="160B366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direction45 = cellRelPos.toDirection45</w:t>
      </w:r>
    </w:p>
    <w:p w14:paraId="47324F4D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directionValue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(direction45) += value</w:t>
      </w:r>
    </w:p>
    <w:p w14:paraId="701926E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}</w:t>
      </w:r>
    </w:p>
    <w:p w14:paraId="0FF6FF6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}</w:t>
      </w:r>
    </w:p>
    <w:p w14:paraId="11B1F4C2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directionValue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,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nearestEnemyMaster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, master)</w:t>
      </w:r>
    </w:p>
    <w:p w14:paraId="73076920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}</w:t>
      </w:r>
    </w:p>
    <w:p w14:paraId="7E58E8B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>}</w:t>
      </w:r>
    </w:p>
    <w:p w14:paraId="33E554B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</w:p>
    <w:p w14:paraId="7FF05B1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>// -------------------------------------------------------------------------------------------------</w:t>
      </w:r>
    </w:p>
    <w:p w14:paraId="42E3039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>// Framework</w:t>
      </w:r>
    </w:p>
    <w:p w14:paraId="1A0E162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>// -------------------------------------------------------------------------------------------------</w:t>
      </w:r>
    </w:p>
    <w:p w14:paraId="297546B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class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ControlFunctionFactory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{</w:t>
      </w:r>
    </w:p>
    <w:p w14:paraId="1325AA5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create = (input: String) =&gt; {   </w:t>
      </w:r>
    </w:p>
    <w:p w14:paraId="27040A92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(opcode, params) =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CommandParser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(input)</w:t>
      </w:r>
    </w:p>
    <w:p w14:paraId="61164367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opcode match {</w:t>
      </w:r>
    </w:p>
    <w:p w14:paraId="2E24A162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case "React" =&gt;</w:t>
      </w:r>
    </w:p>
    <w:p w14:paraId="4E4FF3B5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bot = new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BotImpl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(params)</w:t>
      </w:r>
    </w:p>
    <w:p w14:paraId="6C454F0D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 xml:space="preserve">if(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bot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.generation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== 0 ) {</w:t>
      </w:r>
    </w:p>
    <w:p w14:paraId="39F69FE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ControlFunction.forMain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(bot)</w:t>
      </w:r>
    </w:p>
    <w:p w14:paraId="4562513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lastRenderedPageBreak/>
        <w:t xml:space="preserve">            } </w:t>
      </w:r>
    </w:p>
    <w:p w14:paraId="67D19592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else </w:t>
      </w:r>
    </w:p>
    <w:p w14:paraId="6E63FAE5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{</w:t>
      </w:r>
    </w:p>
    <w:p w14:paraId="0C9D22D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ControlFunction.slaveBots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(bot)</w:t>
      </w:r>
    </w:p>
    <w:p w14:paraId="034F8C46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}</w:t>
      </w:r>
    </w:p>
    <w:p w14:paraId="1DC502F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bot.toString</w:t>
      </w:r>
      <w:proofErr w:type="spellEnd"/>
      <w:proofErr w:type="gramEnd"/>
    </w:p>
    <w:p w14:paraId="2A0EA328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case _ =&gt; "" // OK</w:t>
      </w:r>
    </w:p>
    <w:p w14:paraId="0E960A9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}</w:t>
      </w:r>
    </w:p>
    <w:p w14:paraId="2D208976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}</w:t>
      </w:r>
    </w:p>
    <w:p w14:paraId="54464876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>}</w:t>
      </w:r>
    </w:p>
    <w:p w14:paraId="2756B37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</w:p>
    <w:p w14:paraId="44303CA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>// -------------------------------------------------------------------------------------------------</w:t>
      </w:r>
    </w:p>
    <w:p w14:paraId="099339F2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</w:p>
    <w:p w14:paraId="7022AEA3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>trait Bot {</w:t>
      </w:r>
    </w:p>
    <w:p w14:paraId="7D92861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// inputs</w:t>
      </w:r>
    </w:p>
    <w:p w14:paraId="7930241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inputOrElse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key: String, fallback: String): String</w:t>
      </w:r>
    </w:p>
    <w:p w14:paraId="46E61FB6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inputAsIntOrElse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key: String, fallback: Int): Int</w:t>
      </w:r>
    </w:p>
    <w:p w14:paraId="055B655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inputAsXYOrElse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proofErr w:type="gramEnd"/>
      <w:r w:rsidRPr="001E735D">
        <w:rPr>
          <w:rFonts w:ascii="Courier New" w:hAnsi="Courier New" w:cs="Courier New"/>
          <w:szCs w:val="22"/>
          <w:lang w:val="en-GB"/>
        </w:rPr>
        <w:t>keyPrefix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: String, fallback: XY): XY</w:t>
      </w:r>
    </w:p>
    <w:p w14:paraId="1E4C1E8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view: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View</w:t>
      </w:r>
      <w:proofErr w:type="gramEnd"/>
    </w:p>
    <w:p w14:paraId="693C5CB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energy: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Int</w:t>
      </w:r>
      <w:proofErr w:type="gramEnd"/>
    </w:p>
    <w:p w14:paraId="4BBE98E0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time: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Int</w:t>
      </w:r>
      <w:proofErr w:type="gramEnd"/>
    </w:p>
    <w:p w14:paraId="69FB9786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generation: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Int</w:t>
      </w:r>
      <w:proofErr w:type="gramEnd"/>
    </w:p>
    <w:p w14:paraId="73F0DAD3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// outputs</w:t>
      </w:r>
    </w:p>
    <w:p w14:paraId="7A07C71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move(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delta: XY) : Bot</w:t>
      </w:r>
    </w:p>
    <w:p w14:paraId="176E841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say(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text: String) : Bot</w:t>
      </w:r>
    </w:p>
    <w:p w14:paraId="05CF51F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status(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text: String) : Bot</w:t>
      </w:r>
    </w:p>
    <w:p w14:paraId="7D88F747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spawn(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offset: XY, params: 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String,Any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)*) : Bot</w:t>
      </w:r>
    </w:p>
    <w:p w14:paraId="0A834A9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set(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params: 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String,Any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)*) : Bot</w:t>
      </w:r>
    </w:p>
    <w:p w14:paraId="69D2518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log(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text: String) : Bot</w:t>
      </w:r>
    </w:p>
    <w:p w14:paraId="448FC3B3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>}</w:t>
      </w:r>
    </w:p>
    <w:p w14:paraId="5A53815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trait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MiniBot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extends Bot {</w:t>
      </w:r>
    </w:p>
    <w:p w14:paraId="5094F1B7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// inputs</w:t>
      </w:r>
    </w:p>
    <w:p w14:paraId="7D09EBE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offsetToMaster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: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XY</w:t>
      </w:r>
      <w:proofErr w:type="gramEnd"/>
    </w:p>
    <w:p w14:paraId="00AB980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// outputs</w:t>
      </w:r>
    </w:p>
    <w:p w14:paraId="51F4AE8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explode(</w:t>
      </w:r>
      <w:proofErr w:type="spellStart"/>
      <w:proofErr w:type="gramEnd"/>
      <w:r w:rsidRPr="001E735D">
        <w:rPr>
          <w:rFonts w:ascii="Courier New" w:hAnsi="Courier New" w:cs="Courier New"/>
          <w:szCs w:val="22"/>
          <w:lang w:val="en-GB"/>
        </w:rPr>
        <w:t>blastRadius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: Int) : Bot</w:t>
      </w:r>
    </w:p>
    <w:p w14:paraId="32D8EE7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>}</w:t>
      </w:r>
    </w:p>
    <w:p w14:paraId="4740A2E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case class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BotImpl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proofErr w:type="gramEnd"/>
      <w:r w:rsidRPr="001E735D">
        <w:rPr>
          <w:rFonts w:ascii="Courier New" w:hAnsi="Courier New" w:cs="Courier New"/>
          <w:szCs w:val="22"/>
          <w:lang w:val="en-GB"/>
        </w:rPr>
        <w:t>inputParams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: Map[String, String]) extends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MiniBot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{</w:t>
      </w:r>
    </w:p>
    <w:p w14:paraId="15B6F5D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// input</w:t>
      </w:r>
    </w:p>
    <w:p w14:paraId="270275ED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inputOrElse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 xml:space="preserve">key: String, fallback: String) =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inputParams.getOrElse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(key, fallback)</w:t>
      </w:r>
    </w:p>
    <w:p w14:paraId="2472D4C0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inputAsIntOrElse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 xml:space="preserve">key: String, fallback: Int) =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inputParams.get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(key).map(_.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toInt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).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getOrElse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(fallback)</w:t>
      </w:r>
    </w:p>
    <w:p w14:paraId="64588072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inputAsXYOrElse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 xml:space="preserve">key: String, fallback: XY) =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inputParams.get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(key).map(s =&gt; XY(s)).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getOrElse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(fallback)</w:t>
      </w:r>
    </w:p>
    <w:p w14:paraId="3244862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view = View(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inputParams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("view"))</w:t>
      </w:r>
    </w:p>
    <w:p w14:paraId="09DC7AB7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energy =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inputParams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("energy"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).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toInt</w:t>
      </w:r>
      <w:proofErr w:type="spellEnd"/>
      <w:proofErr w:type="gramEnd"/>
    </w:p>
    <w:p w14:paraId="6A5C7673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time =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inputParams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("time"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).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toInt</w:t>
      </w:r>
      <w:proofErr w:type="spellEnd"/>
      <w:proofErr w:type="gramEnd"/>
    </w:p>
    <w:p w14:paraId="78390DE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generation =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inputParams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("generation"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).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toInt</w:t>
      </w:r>
      <w:proofErr w:type="spellEnd"/>
      <w:proofErr w:type="gramEnd"/>
    </w:p>
    <w:p w14:paraId="3FD7B8AD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offsetToMaster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inputAsXYOrElse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 xml:space="preserve">"master",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XY.Zero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</w:t>
      </w:r>
    </w:p>
    <w:p w14:paraId="51D4A9A0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// output</w:t>
      </w:r>
    </w:p>
    <w:p w14:paraId="667C44B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private var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stateParams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Map.empty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[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String,Any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] // holds "Set()" commands</w:t>
      </w:r>
    </w:p>
    <w:p w14:paraId="48657919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private var commands = "" // holds all other commands</w:t>
      </w:r>
    </w:p>
    <w:p w14:paraId="77E392A3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private var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debugOutput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"" // holds all "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Log(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)" output</w:t>
      </w:r>
    </w:p>
    <w:p w14:paraId="707D8042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/** Appends a new command to the command string; returns 'this' for fluent API. */</w:t>
      </w:r>
    </w:p>
    <w:p w14:paraId="19AE465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private def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append(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s: String) : Bot = { commands += (if(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commands.isEmpty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 s else "|" + s); this }</w:t>
      </w:r>
    </w:p>
    <w:p w14:paraId="4DCDFDE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lastRenderedPageBreak/>
        <w:t xml:space="preserve">    /** Renders commands and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stateParams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into a control function return string. */</w:t>
      </w:r>
    </w:p>
    <w:p w14:paraId="72936A60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override def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toString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{   </w:t>
      </w:r>
    </w:p>
    <w:p w14:paraId="1C64D9B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var result = commands</w:t>
      </w:r>
    </w:p>
    <w:p w14:paraId="640015A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if(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!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stateParams.isEmpty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 {</w:t>
      </w:r>
    </w:p>
    <w:p w14:paraId="724C2E10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if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(!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result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.isEmpty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 result += "|"</w:t>
      </w:r>
    </w:p>
    <w:p w14:paraId="6F90200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result +=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stateParams.map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e =&gt; e._1 + "=" + e._2).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mkString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("Set(",",",")")</w:t>
      </w:r>
    </w:p>
    <w:p w14:paraId="072AD038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}</w:t>
      </w:r>
    </w:p>
    <w:p w14:paraId="1082B60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if(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!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debugOutput.isEmpty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 {</w:t>
      </w:r>
    </w:p>
    <w:p w14:paraId="018F1C65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if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(!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result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.isEmpty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 result += "|"</w:t>
      </w:r>
    </w:p>
    <w:p w14:paraId="6A40F1F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result += "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Log(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 xml:space="preserve">text=" +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debugOutput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+ ")"</w:t>
      </w:r>
    </w:p>
    <w:p w14:paraId="5890193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}</w:t>
      </w:r>
    </w:p>
    <w:p w14:paraId="2B24B2B8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result</w:t>
      </w:r>
    </w:p>
    <w:p w14:paraId="39E8FED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}</w:t>
      </w:r>
    </w:p>
    <w:p w14:paraId="3A85F25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log(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 xml:space="preserve">text: String) = {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debugOutput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+= text + "\n"; this }</w:t>
      </w:r>
    </w:p>
    <w:p w14:paraId="3FB0060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move(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direction: XY) = append("Move(direction=" + direction + ")")</w:t>
      </w:r>
    </w:p>
    <w:p w14:paraId="5EE4C489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say(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text: String) = append("Say(text=" + text + ")")</w:t>
      </w:r>
    </w:p>
    <w:p w14:paraId="0954B53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status(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text: String) = append("Status(text=" + text + ")")</w:t>
      </w:r>
    </w:p>
    <w:p w14:paraId="11B95CC5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explode(</w:t>
      </w:r>
      <w:proofErr w:type="spellStart"/>
      <w:proofErr w:type="gramEnd"/>
      <w:r w:rsidRPr="001E735D">
        <w:rPr>
          <w:rFonts w:ascii="Courier New" w:hAnsi="Courier New" w:cs="Courier New"/>
          <w:szCs w:val="22"/>
          <w:lang w:val="en-GB"/>
        </w:rPr>
        <w:t>blastRadius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: Int) = append("Explode(size=" +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blastRadius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+ ")")</w:t>
      </w:r>
    </w:p>
    <w:p w14:paraId="0F28BE39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spawn(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offset: XY, params: 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String,Any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)*) = append("Spawn(direction=" + offset +</w:t>
      </w:r>
    </w:p>
    <w:p w14:paraId="29163D37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(if(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params.isEmpty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 xml:space="preserve">) "" else "," +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params.map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(e =&gt; e._1 + "=" + e._2).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mkString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(",")) +")")</w:t>
      </w:r>
    </w:p>
    <w:p w14:paraId="55373CC6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set(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params: 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String,Any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)*) = {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stateParams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++= params; this }</w:t>
      </w:r>
    </w:p>
    <w:p w14:paraId="432350F2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set(</w:t>
      </w:r>
      <w:proofErr w:type="spellStart"/>
      <w:proofErr w:type="gramEnd"/>
      <w:r w:rsidRPr="001E735D">
        <w:rPr>
          <w:rFonts w:ascii="Courier New" w:hAnsi="Courier New" w:cs="Courier New"/>
          <w:szCs w:val="22"/>
          <w:lang w:val="en-GB"/>
        </w:rPr>
        <w:t>keyPrefix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: String,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xy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: XY) = {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stateParams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++= List(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keyPrefix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+"x" -&gt;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xy.x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,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keyPrefix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+"y" -&gt;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xy.y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); this }</w:t>
      </w:r>
    </w:p>
    <w:p w14:paraId="3CE525A9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>}</w:t>
      </w:r>
    </w:p>
    <w:p w14:paraId="3DE2A4C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</w:p>
    <w:p w14:paraId="3AD74A38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>// -------------------------------------------------------------------------------------------------</w:t>
      </w:r>
    </w:p>
    <w:p w14:paraId="70471278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>/** Utility methods for parsing strings containing a single command of the format</w:t>
      </w:r>
    </w:p>
    <w:p w14:paraId="719C7469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* "Command(key=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value,key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=value,...)"</w:t>
      </w:r>
    </w:p>
    <w:p w14:paraId="1A2AD2DD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*/</w:t>
      </w:r>
    </w:p>
    <w:p w14:paraId="77E81F5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object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CommandParser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{</w:t>
      </w:r>
    </w:p>
    <w:p w14:paraId="1F07D34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/** "Command(..)" =&gt; ("Command",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Map( 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"key" -&gt; "value"), ("key" -&gt; "value"), ..}) */</w:t>
      </w:r>
    </w:p>
    <w:p w14:paraId="0A422AE2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apply(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command: String): (String, Map[String, String]) = {</w:t>
      </w:r>
    </w:p>
    <w:p w14:paraId="2773E7E2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/** "key=value" =&gt; ("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key","value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") */</w:t>
      </w:r>
    </w:p>
    <w:p w14:paraId="2493A36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def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splitParameterIntoKeyValue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param: String): (String, String) = {</w:t>
      </w:r>
    </w:p>
    <w:p w14:paraId="4EF00872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segments =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param.split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('=')</w:t>
      </w:r>
    </w:p>
    <w:p w14:paraId="6980E470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(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segments(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0), if(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segments.length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&gt;=2) segments(1) else "")</w:t>
      </w:r>
    </w:p>
    <w:p w14:paraId="10C89387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}</w:t>
      </w:r>
    </w:p>
    <w:p w14:paraId="79D058A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segments =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command.split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('(')</w:t>
      </w:r>
    </w:p>
    <w:p w14:paraId="48E65B8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 xml:space="preserve">if(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segments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.length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!= 2 )</w:t>
      </w:r>
    </w:p>
    <w:p w14:paraId="485342B5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throw new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IllegalStateException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"invalid command: " + command)</w:t>
      </w:r>
    </w:p>
    <w:p w14:paraId="3D32F7B7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opcode =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segments(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0)</w:t>
      </w:r>
    </w:p>
    <w:p w14:paraId="6755F8C7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params = segments(1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).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dropRight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(1).split(',')</w:t>
      </w:r>
    </w:p>
    <w:p w14:paraId="6835C73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keyValuePairs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params.map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splitParameterIntoKeyValue</w:t>
      </w:r>
      <w:proofErr w:type="spellEnd"/>
      <w:proofErr w:type="gramStart"/>
      <w:r w:rsidRPr="001E735D">
        <w:rPr>
          <w:rFonts w:ascii="Courier New" w:hAnsi="Courier New" w:cs="Courier New"/>
          <w:szCs w:val="22"/>
          <w:lang w:val="en-GB"/>
        </w:rPr>
        <w:t>).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toMap</w:t>
      </w:r>
      <w:proofErr w:type="spellEnd"/>
      <w:proofErr w:type="gramEnd"/>
    </w:p>
    <w:p w14:paraId="7227F8B8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(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opcode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 xml:space="preserve">,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keyValuePairs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</w:t>
      </w:r>
    </w:p>
    <w:p w14:paraId="027D9B17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}</w:t>
      </w:r>
    </w:p>
    <w:p w14:paraId="27B378B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}</w:t>
      </w:r>
    </w:p>
    <w:p w14:paraId="2B2B5A5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</w:p>
    <w:p w14:paraId="3935226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lastRenderedPageBreak/>
        <w:t>// -------------------------------------------------------------------------------------------------</w:t>
      </w:r>
    </w:p>
    <w:p w14:paraId="4676AE9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>/** Utility class for managing 2D cell coordinates.</w:t>
      </w:r>
    </w:p>
    <w:p w14:paraId="52151F37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* The coordinate (0,0) corresponds to the top-left corner of the arena on screen.</w:t>
      </w:r>
    </w:p>
    <w:p w14:paraId="0F5B4F95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* The direction (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1,-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1) points right and up.</w:t>
      </w:r>
    </w:p>
    <w:p w14:paraId="3D08CF5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*/</w:t>
      </w:r>
    </w:p>
    <w:p w14:paraId="1607DA29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case class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XY(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x: Int, y: Int) {</w:t>
      </w:r>
    </w:p>
    <w:p w14:paraId="46491349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override def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toString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x + ":" + y</w:t>
      </w:r>
    </w:p>
    <w:p w14:paraId="7C75C0C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isNonZero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x !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= 0 || y != 0</w:t>
      </w:r>
    </w:p>
    <w:p w14:paraId="4C720D7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isZero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x == 0 &amp;&amp; y == 0</w:t>
      </w:r>
    </w:p>
    <w:p w14:paraId="4E7AEF96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isNonNegative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x &gt;= 0 &amp;&amp; y &gt;= 0</w:t>
      </w:r>
    </w:p>
    <w:p w14:paraId="5D461C2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updateX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proofErr w:type="gramEnd"/>
      <w:r w:rsidRPr="001E735D">
        <w:rPr>
          <w:rFonts w:ascii="Courier New" w:hAnsi="Courier New" w:cs="Courier New"/>
          <w:szCs w:val="22"/>
          <w:lang w:val="en-GB"/>
        </w:rPr>
        <w:t>newX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: Int) = XY(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newX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, y)</w:t>
      </w:r>
    </w:p>
    <w:p w14:paraId="65B36CD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updateY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proofErr w:type="gramEnd"/>
      <w:r w:rsidRPr="001E735D">
        <w:rPr>
          <w:rFonts w:ascii="Courier New" w:hAnsi="Courier New" w:cs="Courier New"/>
          <w:szCs w:val="22"/>
          <w:lang w:val="en-GB"/>
        </w:rPr>
        <w:t>newY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: Int) = XY(x,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newY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</w:t>
      </w:r>
    </w:p>
    <w:p w14:paraId="2F628DE8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addToX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dx: Int) = XY(x + dx, y)</w:t>
      </w:r>
    </w:p>
    <w:p w14:paraId="72EABA0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addToY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proofErr w:type="gramEnd"/>
      <w:r w:rsidRPr="001E735D">
        <w:rPr>
          <w:rFonts w:ascii="Courier New" w:hAnsi="Courier New" w:cs="Courier New"/>
          <w:szCs w:val="22"/>
          <w:lang w:val="en-GB"/>
        </w:rPr>
        <w:t>dy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: Int) = XY(x, y +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</w:t>
      </w:r>
    </w:p>
    <w:p w14:paraId="31F0441D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+(</w:t>
      </w:r>
      <w:proofErr w:type="spellStart"/>
      <w:proofErr w:type="gramEnd"/>
      <w:r w:rsidRPr="001E735D">
        <w:rPr>
          <w:rFonts w:ascii="Courier New" w:hAnsi="Courier New" w:cs="Courier New"/>
          <w:szCs w:val="22"/>
          <w:lang w:val="en-GB"/>
        </w:rPr>
        <w:t>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: XY) = XY(x +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pos.x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, y +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pos.y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</w:t>
      </w:r>
    </w:p>
    <w:p w14:paraId="6971D9C9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-(</w:t>
      </w:r>
      <w:proofErr w:type="spellStart"/>
      <w:proofErr w:type="gramEnd"/>
      <w:r w:rsidRPr="001E735D">
        <w:rPr>
          <w:rFonts w:ascii="Courier New" w:hAnsi="Courier New" w:cs="Courier New"/>
          <w:szCs w:val="22"/>
          <w:lang w:val="en-GB"/>
        </w:rPr>
        <w:t>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: XY) = XY(x -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pos.x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, y -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pos.y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</w:t>
      </w:r>
    </w:p>
    <w:p w14:paraId="4FBCD846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*(factor: Double) =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XY(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(x * factor).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intValue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, (y * factor).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intValue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</w:t>
      </w:r>
    </w:p>
    <w:p w14:paraId="1AC1D09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distanceTo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proofErr w:type="gramEnd"/>
      <w:r w:rsidRPr="001E735D">
        <w:rPr>
          <w:rFonts w:ascii="Courier New" w:hAnsi="Courier New" w:cs="Courier New"/>
          <w:szCs w:val="22"/>
          <w:lang w:val="en-GB"/>
        </w:rPr>
        <w:t>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: XY): Double = (this -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).length //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Phythagorean</w:t>
      </w:r>
      <w:proofErr w:type="spellEnd"/>
    </w:p>
    <w:p w14:paraId="186D196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length: Double =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math.sqrt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 xml:space="preserve">(x * x + y * y) //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Phythagorean</w:t>
      </w:r>
      <w:proofErr w:type="spellEnd"/>
    </w:p>
    <w:p w14:paraId="2C74AD15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stepsTo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proofErr w:type="gramEnd"/>
      <w:r w:rsidRPr="001E735D">
        <w:rPr>
          <w:rFonts w:ascii="Courier New" w:hAnsi="Courier New" w:cs="Courier New"/>
          <w:szCs w:val="22"/>
          <w:lang w:val="en-GB"/>
        </w:rPr>
        <w:t>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: XY): Int = (this -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).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stepCount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// steps to reach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: max delta X or Y</w:t>
      </w:r>
    </w:p>
    <w:p w14:paraId="1320D39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stepCount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: Int =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x.abs.max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y.abs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 // steps from (0,0) to get here: max X or Y</w:t>
      </w:r>
    </w:p>
    <w:p w14:paraId="6D626DA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signum =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XY(</w:t>
      </w:r>
      <w:proofErr w:type="spellStart"/>
      <w:proofErr w:type="gramEnd"/>
      <w:r w:rsidRPr="001E735D">
        <w:rPr>
          <w:rFonts w:ascii="Courier New" w:hAnsi="Courier New" w:cs="Courier New"/>
          <w:szCs w:val="22"/>
          <w:lang w:val="en-GB"/>
        </w:rPr>
        <w:t>x.signum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,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y.signum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</w:t>
      </w:r>
    </w:p>
    <w:p w14:paraId="74163832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negate =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XY(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-x, -y)</w:t>
      </w:r>
    </w:p>
    <w:p w14:paraId="1376D8C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negateX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XY(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-x, y)</w:t>
      </w:r>
    </w:p>
    <w:p w14:paraId="5166A1C2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negateY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XY(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x, -y)</w:t>
      </w:r>
    </w:p>
    <w:p w14:paraId="69585F0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/** Returns the direction index with 'Right' being index 0, then clockwise in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45 degree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 xml:space="preserve"> steps. */</w:t>
      </w:r>
    </w:p>
    <w:p w14:paraId="7E434BD0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toDirection45: Int = {</w:t>
      </w:r>
    </w:p>
    <w:p w14:paraId="76C05F73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unit = signum</w:t>
      </w:r>
    </w:p>
    <w:p w14:paraId="4D1AA667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unit.x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match {</w:t>
      </w:r>
    </w:p>
    <w:p w14:paraId="126E9F5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case -1 =&gt;</w:t>
      </w:r>
    </w:p>
    <w:p w14:paraId="38E402A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unit.y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 xml:space="preserve"> match {</w:t>
      </w:r>
    </w:p>
    <w:p w14:paraId="1E47B5E3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case -1 =&gt;</w:t>
      </w:r>
    </w:p>
    <w:p w14:paraId="401995C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if(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x &lt; y * 3) Direction45.Left</w:t>
      </w:r>
    </w:p>
    <w:p w14:paraId="3094356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else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if(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y &lt; x * 3) Direction45.Up</w:t>
      </w:r>
    </w:p>
    <w:p w14:paraId="40D2AF0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else Direction45.UpLeft</w:t>
      </w:r>
    </w:p>
    <w:p w14:paraId="6D907E5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case 0 =&gt;</w:t>
      </w:r>
    </w:p>
    <w:p w14:paraId="5B4CE78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Direction45.Left</w:t>
      </w:r>
    </w:p>
    <w:p w14:paraId="305A8719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case 1 =&gt;</w:t>
      </w:r>
    </w:p>
    <w:p w14:paraId="1BFDA340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if(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-x &gt; y * 3) Direction45.Left</w:t>
      </w:r>
    </w:p>
    <w:p w14:paraId="6C6C879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else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if(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y &gt; -x * 3) Direction45.Down</w:t>
      </w:r>
    </w:p>
    <w:p w14:paraId="1A99C428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else Direction45.LeftDown</w:t>
      </w:r>
    </w:p>
    <w:p w14:paraId="1806FD63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}</w:t>
      </w:r>
    </w:p>
    <w:p w14:paraId="5F33840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case 0 =&gt;</w:t>
      </w:r>
    </w:p>
    <w:p w14:paraId="565DAC5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unit.y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 xml:space="preserve"> match {</w:t>
      </w:r>
    </w:p>
    <w:p w14:paraId="62A908E7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case 1 =&gt; Direction45.Down</w:t>
      </w:r>
    </w:p>
    <w:p w14:paraId="09C75F76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case 0 =&gt; throw new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IllegalArgumentException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"cannot compute direction index for (0,0)")</w:t>
      </w:r>
    </w:p>
    <w:p w14:paraId="40A5E7A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case -1 =&gt; Direction45.Up</w:t>
      </w:r>
    </w:p>
    <w:p w14:paraId="37B54EA2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}</w:t>
      </w:r>
    </w:p>
    <w:p w14:paraId="4196699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case 1 =&gt;</w:t>
      </w:r>
    </w:p>
    <w:p w14:paraId="425D2C9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unit.y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 xml:space="preserve"> match {</w:t>
      </w:r>
    </w:p>
    <w:p w14:paraId="0B8507F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case -1 =&gt;</w:t>
      </w:r>
    </w:p>
    <w:p w14:paraId="0990019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if(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x &gt; -y * 3) Direction45.Right</w:t>
      </w:r>
    </w:p>
    <w:p w14:paraId="749932A0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lastRenderedPageBreak/>
        <w:t xml:space="preserve">                else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if(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-y &gt; x * 3) Direction45.Up</w:t>
      </w:r>
    </w:p>
    <w:p w14:paraId="3438163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else Direction45.RightUp</w:t>
      </w:r>
    </w:p>
    <w:p w14:paraId="66BA1493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case 0 =&gt;</w:t>
      </w:r>
    </w:p>
    <w:p w14:paraId="0BB43342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Direction45.Right</w:t>
      </w:r>
    </w:p>
    <w:p w14:paraId="1B1F150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case 1 =&gt;</w:t>
      </w:r>
    </w:p>
    <w:p w14:paraId="1275EA1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if(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x &gt; y * 3) Direction45.Right</w:t>
      </w:r>
    </w:p>
    <w:p w14:paraId="50A2FBB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else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if(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y &gt; x * 3) Direction45.Down</w:t>
      </w:r>
    </w:p>
    <w:p w14:paraId="179FFA52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    else Direction45.DownRight</w:t>
      </w:r>
    </w:p>
    <w:p w14:paraId="6F52D6E8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}</w:t>
      </w:r>
    </w:p>
    <w:p w14:paraId="580B682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}</w:t>
      </w:r>
    </w:p>
    <w:p w14:paraId="48A8AE1D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}</w:t>
      </w:r>
    </w:p>
    <w:p w14:paraId="0A2C5C9D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rotateCounterClockwise45 =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XY.fromDirection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45((signum.toDirection45 + 1) % 8)</w:t>
      </w:r>
    </w:p>
    <w:p w14:paraId="62E9B0D9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rotateCounterClockwise90 =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XY.fromDirection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45((signum.toDirection45 + 2) % 8)</w:t>
      </w:r>
    </w:p>
    <w:p w14:paraId="3A326F6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rotateClockwise45 =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XY.fromDirection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45((signum.toDirection45 + 7) % 8)</w:t>
      </w:r>
    </w:p>
    <w:p w14:paraId="3BE915A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rotateClockwise90 =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XY.fromDirection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45((signum.toDirection45 + 6) % 8)</w:t>
      </w:r>
    </w:p>
    <w:p w14:paraId="77F01023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wrap(</w:t>
      </w:r>
      <w:proofErr w:type="spellStart"/>
      <w:proofErr w:type="gramEnd"/>
      <w:r w:rsidRPr="001E735D">
        <w:rPr>
          <w:rFonts w:ascii="Courier New" w:hAnsi="Courier New" w:cs="Courier New"/>
          <w:szCs w:val="22"/>
          <w:lang w:val="en-GB"/>
        </w:rPr>
        <w:t>boardSize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: XY) = {</w:t>
      </w:r>
    </w:p>
    <w:p w14:paraId="4FA80D9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fixedX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if(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 xml:space="preserve">x &lt; 0)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boardSize.x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+ x else if(x &gt;=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boardSize.x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) x -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boardSize.x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else</w:t>
      </w:r>
    </w:p>
    <w:p w14:paraId="7D1D617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x</w:t>
      </w:r>
    </w:p>
    <w:p w14:paraId="6B303039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fixedY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if(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 xml:space="preserve">y &lt; 0)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boardSize.y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+ y else if(y &gt;=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boardSize.y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) y -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boardSize.y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else</w:t>
      </w:r>
    </w:p>
    <w:p w14:paraId="32B6E46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y</w:t>
      </w:r>
    </w:p>
    <w:p w14:paraId="2D66353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if(</w:t>
      </w:r>
      <w:proofErr w:type="spellStart"/>
      <w:proofErr w:type="gramEnd"/>
      <w:r w:rsidRPr="001E735D">
        <w:rPr>
          <w:rFonts w:ascii="Courier New" w:hAnsi="Courier New" w:cs="Courier New"/>
          <w:szCs w:val="22"/>
          <w:lang w:val="en-GB"/>
        </w:rPr>
        <w:t>fixedX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!= x ||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fixedY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!= y) XY(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fixedX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,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fixedY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 else this</w:t>
      </w:r>
    </w:p>
    <w:p w14:paraId="45135B7D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}</w:t>
      </w:r>
    </w:p>
    <w:p w14:paraId="12A99737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>}</w:t>
      </w:r>
    </w:p>
    <w:p w14:paraId="0F1AD36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</w:p>
    <w:p w14:paraId="132DCA27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>object XY {</w:t>
      </w:r>
    </w:p>
    <w:p w14:paraId="5EB0ED9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/** Parse an XY value from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XY.toString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 xml:space="preserve"> format, e.g. "2:3". */</w:t>
      </w:r>
    </w:p>
    <w:p w14:paraId="4496C4B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apply(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 xml:space="preserve">s: String) : XY = {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a =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s.split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(':'); XY(a(0).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toInt,a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(1).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toInt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 }</w:t>
      </w:r>
    </w:p>
    <w:p w14:paraId="67068A88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Zero =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XY(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0, 0)</w:t>
      </w:r>
    </w:p>
    <w:p w14:paraId="00FD77A0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One =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XY(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1, 1)</w:t>
      </w:r>
    </w:p>
    <w:p w14:paraId="16E2DE0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Right =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XY( 1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, 0)</w:t>
      </w:r>
    </w:p>
    <w:p w14:paraId="186CDFD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RightUp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XY( 1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, -1)</w:t>
      </w:r>
    </w:p>
    <w:p w14:paraId="23D498B5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Up =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XY( 0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, -1)</w:t>
      </w:r>
    </w:p>
    <w:p w14:paraId="2DF3262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UpLeft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XY(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-1, -1)</w:t>
      </w:r>
    </w:p>
    <w:p w14:paraId="640C099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Left =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XY(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-1, 0)</w:t>
      </w:r>
    </w:p>
    <w:p w14:paraId="3CD9A0E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LeftDown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XY(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-1, 1)</w:t>
      </w:r>
    </w:p>
    <w:p w14:paraId="03FE2CB0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Down =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XY( 0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, 1)</w:t>
      </w:r>
    </w:p>
    <w:p w14:paraId="490517F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DownRight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XY( 1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, 1)</w:t>
      </w:r>
    </w:p>
    <w:p w14:paraId="6374D86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fromDirection45(index: Int): XY = index match {</w:t>
      </w:r>
    </w:p>
    <w:p w14:paraId="14A010A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case Direction45.Right =&gt; Right</w:t>
      </w:r>
    </w:p>
    <w:p w14:paraId="5BAB0FC9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case Direction45.RightUp =&gt;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RightUp</w:t>
      </w:r>
      <w:proofErr w:type="spellEnd"/>
    </w:p>
    <w:p w14:paraId="4C89724D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case Direction45.Up =&gt; Up</w:t>
      </w:r>
    </w:p>
    <w:p w14:paraId="4FF2DD79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case Direction45.UpLeft =&gt;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UpLeft</w:t>
      </w:r>
      <w:proofErr w:type="spellEnd"/>
    </w:p>
    <w:p w14:paraId="33273B35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case Direction45.Left =&gt; Left</w:t>
      </w:r>
    </w:p>
    <w:p w14:paraId="03172857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case Direction45.LeftDown =&gt;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LeftDown</w:t>
      </w:r>
      <w:proofErr w:type="spellEnd"/>
    </w:p>
    <w:p w14:paraId="2A733B0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case Direction45.Down =&gt; Down</w:t>
      </w:r>
    </w:p>
    <w:p w14:paraId="21ACD9A3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case Direction45.DownRight =&gt;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DownRight</w:t>
      </w:r>
      <w:proofErr w:type="spellEnd"/>
    </w:p>
    <w:p w14:paraId="7F25F503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}</w:t>
      </w:r>
    </w:p>
    <w:p w14:paraId="6E357A22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fromDirection90(index: Int): XY = index match {</w:t>
      </w:r>
    </w:p>
    <w:p w14:paraId="149B68E9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case Direction90.Right =&gt; Right</w:t>
      </w:r>
    </w:p>
    <w:p w14:paraId="29145E2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case Direction90.Up =&gt; Up</w:t>
      </w:r>
    </w:p>
    <w:p w14:paraId="0D6DD2A5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case Direction90.Left =&gt; Left</w:t>
      </w:r>
    </w:p>
    <w:p w14:paraId="4936C5C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case Direction90.Down =&gt; Down</w:t>
      </w:r>
    </w:p>
    <w:p w14:paraId="554F3CB6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}</w:t>
      </w:r>
    </w:p>
    <w:p w14:paraId="5BD8F9E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lastRenderedPageBreak/>
        <w:t xml:space="preserve">    def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apply(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array: Array[Int]): XY = XY(array(0), array(1))</w:t>
      </w:r>
    </w:p>
    <w:p w14:paraId="2DF78F9F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>}</w:t>
      </w:r>
    </w:p>
    <w:p w14:paraId="0D4DA0E7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</w:p>
    <w:p w14:paraId="76228519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>object Direction45 {</w:t>
      </w:r>
    </w:p>
    <w:p w14:paraId="2558FF5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Right = 0</w:t>
      </w:r>
    </w:p>
    <w:p w14:paraId="6248EF7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RightUp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1</w:t>
      </w:r>
    </w:p>
    <w:p w14:paraId="23189FC6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Up = 2</w:t>
      </w:r>
    </w:p>
    <w:p w14:paraId="02B63118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UpLeft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3</w:t>
      </w:r>
    </w:p>
    <w:p w14:paraId="2286281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Left = 4</w:t>
      </w:r>
    </w:p>
    <w:p w14:paraId="0FBD6B1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LeftDown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5</w:t>
      </w:r>
    </w:p>
    <w:p w14:paraId="70C2A660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Down = 6</w:t>
      </w:r>
    </w:p>
    <w:p w14:paraId="76759A39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DownRight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7</w:t>
      </w:r>
    </w:p>
    <w:p w14:paraId="18AA6589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>}</w:t>
      </w:r>
    </w:p>
    <w:p w14:paraId="5C05F0BD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</w:p>
    <w:p w14:paraId="6AF176CC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>object Direction90 {</w:t>
      </w:r>
    </w:p>
    <w:p w14:paraId="4C675EC7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Right = 0</w:t>
      </w:r>
    </w:p>
    <w:p w14:paraId="34ABDD13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Up = 1</w:t>
      </w:r>
    </w:p>
    <w:p w14:paraId="404CE12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Left = 2</w:t>
      </w:r>
    </w:p>
    <w:p w14:paraId="6066079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Down = 3</w:t>
      </w:r>
    </w:p>
    <w:p w14:paraId="453EA3D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>}</w:t>
      </w:r>
    </w:p>
    <w:p w14:paraId="0F215E55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>// -------------------------------------------------------------------------------------------------</w:t>
      </w:r>
    </w:p>
    <w:p w14:paraId="0E2C9ED3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</w:p>
    <w:p w14:paraId="60D5C41D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case class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View(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cells: String) {</w:t>
      </w:r>
    </w:p>
    <w:p w14:paraId="03D186F9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size =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math.sqrt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cells.length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).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toInt</w:t>
      </w:r>
      <w:proofErr w:type="spellEnd"/>
    </w:p>
    <w:p w14:paraId="1833AA4B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center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XY(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size / 2, size / 2)</w:t>
      </w:r>
    </w:p>
    <w:p w14:paraId="1118BCB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>apply(</w:t>
      </w:r>
      <w:proofErr w:type="spellStart"/>
      <w:proofErr w:type="gramEnd"/>
      <w:r w:rsidRPr="001E735D">
        <w:rPr>
          <w:rFonts w:ascii="Courier New" w:hAnsi="Courier New" w:cs="Courier New"/>
          <w:szCs w:val="22"/>
          <w:lang w:val="en-GB"/>
        </w:rPr>
        <w:t>relPos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: XY) =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cellAtRelPos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relPos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</w:t>
      </w:r>
    </w:p>
    <w:p w14:paraId="7D0B83AD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indexFromAbsPos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proofErr w:type="gramEnd"/>
      <w:r w:rsidRPr="001E735D">
        <w:rPr>
          <w:rFonts w:ascii="Courier New" w:hAnsi="Courier New" w:cs="Courier New"/>
          <w:szCs w:val="22"/>
          <w:lang w:val="en-GB"/>
        </w:rPr>
        <w:t>absPos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: XY) =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absPos.x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+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absPos.y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* size</w:t>
      </w:r>
    </w:p>
    <w:p w14:paraId="3DC77896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absPosFromIndex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index: Int) = XY(index % size, index / size)</w:t>
      </w:r>
    </w:p>
    <w:p w14:paraId="2869EC55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absPosFromRelPos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proofErr w:type="gramEnd"/>
      <w:r w:rsidRPr="001E735D">
        <w:rPr>
          <w:rFonts w:ascii="Courier New" w:hAnsi="Courier New" w:cs="Courier New"/>
          <w:szCs w:val="22"/>
          <w:lang w:val="en-GB"/>
        </w:rPr>
        <w:t>relPos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: XY) =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relPos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+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center</w:t>
      </w:r>
      <w:proofErr w:type="spellEnd"/>
    </w:p>
    <w:p w14:paraId="029C4A8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cellAtAbsPos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proofErr w:type="gramEnd"/>
      <w:r w:rsidRPr="001E735D">
        <w:rPr>
          <w:rFonts w:ascii="Courier New" w:hAnsi="Courier New" w:cs="Courier New"/>
          <w:szCs w:val="22"/>
          <w:lang w:val="en-GB"/>
        </w:rPr>
        <w:t>absPos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: XY) =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cells.charAt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indexFromAbsPos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absPos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))</w:t>
      </w:r>
    </w:p>
    <w:p w14:paraId="40E4DC9D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indexFromRelPos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proofErr w:type="gramEnd"/>
      <w:r w:rsidRPr="001E735D">
        <w:rPr>
          <w:rFonts w:ascii="Courier New" w:hAnsi="Courier New" w:cs="Courier New"/>
          <w:szCs w:val="22"/>
          <w:lang w:val="en-GB"/>
        </w:rPr>
        <w:t>relPos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: XY) =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indexFromAbsPos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absPosFromRelPos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relPos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))</w:t>
      </w:r>
    </w:p>
    <w:p w14:paraId="26F04144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relPosFromAbsPos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proofErr w:type="gramEnd"/>
      <w:r w:rsidRPr="001E735D">
        <w:rPr>
          <w:rFonts w:ascii="Courier New" w:hAnsi="Courier New" w:cs="Courier New"/>
          <w:szCs w:val="22"/>
          <w:lang w:val="en-GB"/>
        </w:rPr>
        <w:t>absPos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: XY) =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absPos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-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center</w:t>
      </w:r>
      <w:proofErr w:type="spellEnd"/>
    </w:p>
    <w:p w14:paraId="6A048A18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relPosFromIndex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 xml:space="preserve">index: Int) =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relPosFromAbsPos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absPosFromIndex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(index))</w:t>
      </w:r>
    </w:p>
    <w:p w14:paraId="4B32A3F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cellAtRelPos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proofErr w:type="gramEnd"/>
      <w:r w:rsidRPr="001E735D">
        <w:rPr>
          <w:rFonts w:ascii="Courier New" w:hAnsi="Courier New" w:cs="Courier New"/>
          <w:szCs w:val="22"/>
          <w:lang w:val="en-GB"/>
        </w:rPr>
        <w:t>relPos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: XY) =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cells.charAt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indexFromRelPos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relPos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))</w:t>
      </w:r>
    </w:p>
    <w:p w14:paraId="70CA28F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def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offsetToNearest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c: Char) = {</w:t>
      </w:r>
    </w:p>
    <w:p w14:paraId="1692F9A1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matchingXY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=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cells.view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>.zipWithIndex.filter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(_._1 == c)</w:t>
      </w:r>
    </w:p>
    <w:p w14:paraId="1F7F643D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</w:t>
      </w:r>
      <w:proofErr w:type="gramStart"/>
      <w:r w:rsidRPr="001E735D">
        <w:rPr>
          <w:rFonts w:ascii="Courier New" w:hAnsi="Courier New" w:cs="Courier New"/>
          <w:szCs w:val="22"/>
          <w:lang w:val="en-GB"/>
        </w:rPr>
        <w:t xml:space="preserve">if(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matchingXY.isEmpty</w:t>
      </w:r>
      <w:proofErr w:type="spellEnd"/>
      <w:proofErr w:type="gramEnd"/>
      <w:r w:rsidRPr="001E735D">
        <w:rPr>
          <w:rFonts w:ascii="Courier New" w:hAnsi="Courier New" w:cs="Courier New"/>
          <w:szCs w:val="22"/>
          <w:lang w:val="en-GB"/>
        </w:rPr>
        <w:t xml:space="preserve"> )</w:t>
      </w:r>
    </w:p>
    <w:p w14:paraId="75354E53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None</w:t>
      </w:r>
    </w:p>
    <w:p w14:paraId="190AC203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else {</w:t>
      </w:r>
    </w:p>
    <w:p w14:paraId="4CC1AA4E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val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 xml:space="preserve"> nearest = </w:t>
      </w:r>
      <w:proofErr w:type="spellStart"/>
      <w:proofErr w:type="gramStart"/>
      <w:r w:rsidRPr="001E735D">
        <w:rPr>
          <w:rFonts w:ascii="Courier New" w:hAnsi="Courier New" w:cs="Courier New"/>
          <w:szCs w:val="22"/>
          <w:lang w:val="en-GB"/>
        </w:rPr>
        <w:t>matchingXY.map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</w:t>
      </w:r>
      <w:proofErr w:type="gramEnd"/>
      <w:r w:rsidRPr="001E735D">
        <w:rPr>
          <w:rFonts w:ascii="Courier New" w:hAnsi="Courier New" w:cs="Courier New"/>
          <w:szCs w:val="22"/>
          <w:lang w:val="en-GB"/>
        </w:rPr>
        <w:t xml:space="preserve">p =&gt; 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relPosFromIndex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(p._2)).</w:t>
      </w:r>
      <w:proofErr w:type="spellStart"/>
      <w:r w:rsidRPr="001E735D">
        <w:rPr>
          <w:rFonts w:ascii="Courier New" w:hAnsi="Courier New" w:cs="Courier New"/>
          <w:szCs w:val="22"/>
          <w:lang w:val="en-GB"/>
        </w:rPr>
        <w:t>minBy</w:t>
      </w:r>
      <w:proofErr w:type="spellEnd"/>
      <w:r w:rsidRPr="001E735D">
        <w:rPr>
          <w:rFonts w:ascii="Courier New" w:hAnsi="Courier New" w:cs="Courier New"/>
          <w:szCs w:val="22"/>
          <w:lang w:val="en-GB"/>
        </w:rPr>
        <w:t>(_.length)</w:t>
      </w:r>
    </w:p>
    <w:p w14:paraId="3CAF5B89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    Some(nearest)</w:t>
      </w:r>
    </w:p>
    <w:p w14:paraId="2E577182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    }</w:t>
      </w:r>
    </w:p>
    <w:p w14:paraId="6BAA60CA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 xml:space="preserve">    }</w:t>
      </w:r>
    </w:p>
    <w:p w14:paraId="02501A0D" w14:textId="77777777" w:rsidR="001E735D" w:rsidRPr="001E735D" w:rsidRDefault="001E735D" w:rsidP="001E735D">
      <w:pPr>
        <w:rPr>
          <w:rFonts w:ascii="Courier New" w:hAnsi="Courier New" w:cs="Courier New"/>
          <w:szCs w:val="22"/>
          <w:lang w:val="en-GB"/>
        </w:rPr>
      </w:pPr>
      <w:r w:rsidRPr="001E735D">
        <w:rPr>
          <w:rFonts w:ascii="Courier New" w:hAnsi="Courier New" w:cs="Courier New"/>
          <w:szCs w:val="22"/>
          <w:lang w:val="en-GB"/>
        </w:rPr>
        <w:t>}</w:t>
      </w:r>
    </w:p>
    <w:p w14:paraId="2B40EC4E" w14:textId="77777777" w:rsidR="004463AF" w:rsidRDefault="004463AF" w:rsidP="004463AF"/>
    <w:p w14:paraId="4E838B69" w14:textId="77777777" w:rsidR="002E0679" w:rsidRDefault="002E0679" w:rsidP="004463AF"/>
    <w:p w14:paraId="295507D6" w14:textId="77777777" w:rsidR="002E0679" w:rsidRDefault="002E0679" w:rsidP="004463AF"/>
    <w:p w14:paraId="535EB4A5" w14:textId="77777777" w:rsidR="002E0679" w:rsidRDefault="002E0679" w:rsidP="00806CDD">
      <w:pPr>
        <w:ind w:firstLine="0"/>
      </w:pPr>
    </w:p>
    <w:p w14:paraId="383021D6" w14:textId="77777777" w:rsidR="002E0679" w:rsidRDefault="002E0679" w:rsidP="004463AF"/>
    <w:p w14:paraId="6B01A7D9" w14:textId="77777777" w:rsidR="002E0679" w:rsidRDefault="002E0679" w:rsidP="004463AF"/>
    <w:p w14:paraId="6E389742" w14:textId="77777777" w:rsidR="00B66FAC" w:rsidRDefault="00B66FAC" w:rsidP="004463AF"/>
    <w:p w14:paraId="123197EA" w14:textId="77777777" w:rsidR="002E0679" w:rsidRPr="004463AF" w:rsidRDefault="002E0679" w:rsidP="004463AF"/>
    <w:p w14:paraId="5971902C" w14:textId="06EC4F22" w:rsidR="0019348E" w:rsidRDefault="0019348E" w:rsidP="004463AF">
      <w:pPr>
        <w:pStyle w:val="Antrat2"/>
        <w:tabs>
          <w:tab w:val="clear" w:pos="2268"/>
        </w:tabs>
        <w:ind w:left="993" w:hanging="426"/>
      </w:pPr>
      <w:bookmarkStart w:id="7" w:name="_Toc132834847"/>
      <w:r>
        <w:lastRenderedPageBreak/>
        <w:t>Rezultatai</w:t>
      </w:r>
      <w:bookmarkEnd w:id="7"/>
    </w:p>
    <w:p w14:paraId="6920EC48" w14:textId="77777777" w:rsidR="002E0679" w:rsidRDefault="002E0679" w:rsidP="002E0679"/>
    <w:p w14:paraId="52BE76DC" w14:textId="574DAEEB" w:rsidR="002E0679" w:rsidRPr="002E0679" w:rsidRDefault="002E0679" w:rsidP="002E0679">
      <w:pPr>
        <w:rPr>
          <w:sz w:val="32"/>
          <w:szCs w:val="32"/>
        </w:rPr>
      </w:pPr>
      <w:r w:rsidRPr="002E0679">
        <w:rPr>
          <w:sz w:val="32"/>
          <w:szCs w:val="32"/>
        </w:rPr>
        <w:t xml:space="preserve">Suprojektuotas botas (Bot1) buvo paliktas kovoti su </w:t>
      </w:r>
      <w:proofErr w:type="spellStart"/>
      <w:r w:rsidR="005D5190">
        <w:rPr>
          <w:sz w:val="32"/>
          <w:szCs w:val="32"/>
        </w:rPr>
        <w:t>reference</w:t>
      </w:r>
      <w:proofErr w:type="spellEnd"/>
      <w:r w:rsidRPr="002E0679">
        <w:rPr>
          <w:sz w:val="32"/>
          <w:szCs w:val="32"/>
        </w:rPr>
        <w:t xml:space="preserve"> botu. </w:t>
      </w:r>
      <w:r w:rsidR="005D5190">
        <w:rPr>
          <w:sz w:val="32"/>
          <w:szCs w:val="32"/>
        </w:rPr>
        <w:t>N</w:t>
      </w:r>
      <w:r w:rsidRPr="002E0679">
        <w:rPr>
          <w:sz w:val="32"/>
          <w:szCs w:val="32"/>
        </w:rPr>
        <w:t xml:space="preserve">aujasis botas surenka daugiau taškų. Taip yra todėl, kad naujasis botas turi pagalbininkus renkančius maistą, taip taškai pradeda kilti eksponentiškai – tai ir yra didžiausias pranašumas prieš </w:t>
      </w:r>
      <w:proofErr w:type="spellStart"/>
      <w:r w:rsidR="002E63D9">
        <w:rPr>
          <w:sz w:val="32"/>
          <w:szCs w:val="32"/>
        </w:rPr>
        <w:t>reference</w:t>
      </w:r>
      <w:proofErr w:type="spellEnd"/>
      <w:r w:rsidRPr="002E0679">
        <w:rPr>
          <w:sz w:val="32"/>
          <w:szCs w:val="32"/>
        </w:rPr>
        <w:t xml:space="preserve"> botą, kadangi jis tik vienas ir vieninteliai pagalbininkai kuriuos jis naudoja yra tik raketos, kurių naujasis botas nebijo, turi savas tiek atakuojančias tiek gynybines</w:t>
      </w:r>
      <w:r>
        <w:rPr>
          <w:sz w:val="32"/>
          <w:szCs w:val="32"/>
        </w:rPr>
        <w:t>.</w:t>
      </w:r>
    </w:p>
    <w:p w14:paraId="631BDF48" w14:textId="79E861FD" w:rsidR="002E0679" w:rsidRDefault="002E0679" w:rsidP="002E0679"/>
    <w:p w14:paraId="56568AD9" w14:textId="43ACA309" w:rsidR="006B6462" w:rsidRDefault="001E735D" w:rsidP="002E0679">
      <w:r w:rsidRPr="001E735D">
        <w:rPr>
          <w:noProof/>
        </w:rPr>
        <w:drawing>
          <wp:inline distT="0" distB="0" distL="0" distR="0" wp14:anchorId="50F7701A" wp14:editId="3F947B7F">
            <wp:extent cx="4686706" cy="3749365"/>
            <wp:effectExtent l="0" t="0" r="0" b="3810"/>
            <wp:docPr id="678388270" name="Paveikslėlis 1" descr="Paveikslėlis, kuriame yra diagrama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388270" name="Paveikslėlis 1" descr="Paveikslėlis, kuriame yra diagrama&#10;&#10;Automatiškai sugeneruotas aprašymas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38E4C" w14:textId="77777777" w:rsidR="00077E8F" w:rsidRDefault="00077E8F" w:rsidP="002E0679"/>
    <w:p w14:paraId="125A7E8A" w14:textId="77777777" w:rsidR="00077E8F" w:rsidRDefault="00077E8F" w:rsidP="002E0679"/>
    <w:p w14:paraId="26D9C508" w14:textId="77777777" w:rsidR="00077E8F" w:rsidRDefault="00077E8F" w:rsidP="002E0679"/>
    <w:p w14:paraId="4647C7C4" w14:textId="77777777" w:rsidR="00077E8F" w:rsidRDefault="00077E8F" w:rsidP="002E0679"/>
    <w:p w14:paraId="654952D6" w14:textId="77777777" w:rsidR="00077E8F" w:rsidRDefault="00077E8F" w:rsidP="002E0679"/>
    <w:p w14:paraId="7D888EBE" w14:textId="77777777" w:rsidR="00077E8F" w:rsidRDefault="00077E8F" w:rsidP="002E0679"/>
    <w:p w14:paraId="7435754C" w14:textId="77777777" w:rsidR="00077E8F" w:rsidRDefault="00077E8F" w:rsidP="002E0679"/>
    <w:p w14:paraId="10986262" w14:textId="77777777" w:rsidR="00077E8F" w:rsidRDefault="00077E8F" w:rsidP="002E0679"/>
    <w:p w14:paraId="2CB642CA" w14:textId="77777777" w:rsidR="00077E8F" w:rsidRDefault="00077E8F" w:rsidP="002E0679"/>
    <w:p w14:paraId="4D921CF4" w14:textId="77777777" w:rsidR="002936B0" w:rsidRDefault="002936B0" w:rsidP="002E0679"/>
    <w:p w14:paraId="4120EDB3" w14:textId="77777777" w:rsidR="002936B0" w:rsidRDefault="002936B0" w:rsidP="002E0679"/>
    <w:p w14:paraId="213D63F6" w14:textId="77777777" w:rsidR="002936B0" w:rsidRDefault="002936B0" w:rsidP="002E0679"/>
    <w:p w14:paraId="20F7AE36" w14:textId="77777777" w:rsidR="002936B0" w:rsidRDefault="002936B0" w:rsidP="002E0679"/>
    <w:p w14:paraId="1917F719" w14:textId="77777777" w:rsidR="002936B0" w:rsidRDefault="002936B0" w:rsidP="002E0679"/>
    <w:p w14:paraId="11CE7A9F" w14:textId="77777777" w:rsidR="002936B0" w:rsidRDefault="002936B0" w:rsidP="002E0679"/>
    <w:p w14:paraId="54F6866F" w14:textId="77777777" w:rsidR="002936B0" w:rsidRDefault="002936B0" w:rsidP="002E0679"/>
    <w:p w14:paraId="079CC8B0" w14:textId="77777777" w:rsidR="002936B0" w:rsidRDefault="002936B0" w:rsidP="002E0679"/>
    <w:p w14:paraId="2D7C1F60" w14:textId="77777777" w:rsidR="00077E8F" w:rsidRDefault="00077E8F" w:rsidP="00EB55B1">
      <w:pPr>
        <w:ind w:firstLine="0"/>
      </w:pPr>
    </w:p>
    <w:p w14:paraId="74CE94E1" w14:textId="77777777" w:rsidR="00077E8F" w:rsidRDefault="00077E8F" w:rsidP="002E0679"/>
    <w:p w14:paraId="0F8A6125" w14:textId="77777777" w:rsidR="00077E8F" w:rsidRDefault="00077E8F" w:rsidP="002E0679"/>
    <w:p w14:paraId="655874BC" w14:textId="77777777" w:rsidR="00077E8F" w:rsidRDefault="00077E8F" w:rsidP="002E0679"/>
    <w:p w14:paraId="7FC2C68B" w14:textId="7A616F87" w:rsidR="00077E8F" w:rsidRDefault="00077E8F" w:rsidP="00077E8F">
      <w:pPr>
        <w:pStyle w:val="Antrat1"/>
      </w:pPr>
      <w:bookmarkStart w:id="8" w:name="_Toc132834848"/>
      <w:proofErr w:type="spellStart"/>
      <w:r w:rsidRPr="00077E8F">
        <w:lastRenderedPageBreak/>
        <w:t>Haskell</w:t>
      </w:r>
      <w:proofErr w:type="spellEnd"/>
      <w:r>
        <w:t>(L3)</w:t>
      </w:r>
      <w:bookmarkEnd w:id="8"/>
    </w:p>
    <w:p w14:paraId="26CCB51D" w14:textId="77777777" w:rsidR="00873EAA" w:rsidRDefault="00873EAA" w:rsidP="00873EAA"/>
    <w:p w14:paraId="1B89FBF4" w14:textId="0D881715" w:rsidR="00873EAA" w:rsidRDefault="00873EAA" w:rsidP="00EB55B1">
      <w:pPr>
        <w:pStyle w:val="Antrat2"/>
        <w:tabs>
          <w:tab w:val="clear" w:pos="2268"/>
          <w:tab w:val="left" w:pos="851"/>
        </w:tabs>
        <w:ind w:hanging="1984"/>
      </w:pPr>
      <w:bookmarkStart w:id="9" w:name="_Toc132834849"/>
      <w:r>
        <w:t>Darbo užduotis</w:t>
      </w:r>
      <w:bookmarkEnd w:id="9"/>
    </w:p>
    <w:p w14:paraId="175DF49F" w14:textId="006B30A3" w:rsidR="00EB55B1" w:rsidRDefault="00EB55B1" w:rsidP="00EB55B1">
      <w:pPr>
        <w:ind w:firstLine="0"/>
      </w:pPr>
    </w:p>
    <w:p w14:paraId="4158A3D6" w14:textId="77777777" w:rsidR="00EB55B1" w:rsidRDefault="00EB55B1" w:rsidP="00EB55B1">
      <w:pPr>
        <w:ind w:firstLine="0"/>
      </w:pPr>
    </w:p>
    <w:p w14:paraId="006999BC" w14:textId="64181F3E" w:rsidR="00EB55B1" w:rsidRDefault="00EB55B1" w:rsidP="00EB55B1">
      <w:pPr>
        <w:ind w:firstLine="0"/>
      </w:pPr>
      <w:r w:rsidRPr="00EB55B1">
        <w:drawing>
          <wp:inline distT="0" distB="0" distL="0" distR="0" wp14:anchorId="0C737E98" wp14:editId="1206E904">
            <wp:extent cx="6299835" cy="5149850"/>
            <wp:effectExtent l="0" t="0" r="5715" b="0"/>
            <wp:docPr id="1623685113" name="Paveikslėlis 1" descr="Paveikslėlis, kuriame yra tekstas, ekrano kopija, Šriftas, skaičiu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685113" name="Paveikslėlis 1" descr="Paveikslėlis, kuriame yra tekstas, ekrano kopija, Šriftas, skaičius&#10;&#10;Automatiškai sugeneruotas aprašyma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A177A" w14:textId="77777777" w:rsidR="00EB55B1" w:rsidRDefault="00EB55B1" w:rsidP="00EB55B1"/>
    <w:p w14:paraId="085DD9D3" w14:textId="77777777" w:rsidR="00EB55B1" w:rsidRDefault="00EB55B1" w:rsidP="00EB55B1"/>
    <w:p w14:paraId="4F10FC1C" w14:textId="7A331158" w:rsidR="00EB55B1" w:rsidRDefault="00EB55B1" w:rsidP="00EB55B1">
      <w:pPr>
        <w:ind w:firstLine="0"/>
      </w:pPr>
      <w:r w:rsidRPr="00EB55B1">
        <w:drawing>
          <wp:inline distT="0" distB="0" distL="0" distR="0" wp14:anchorId="142D6531" wp14:editId="012CB883">
            <wp:extent cx="6299835" cy="3003550"/>
            <wp:effectExtent l="0" t="0" r="5715" b="6350"/>
            <wp:docPr id="1806630589" name="Paveikslėlis 1" descr="Paveikslėlis, kuriame yra tekstas, ekrano kopija, Šrifta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630589" name="Paveikslėlis 1" descr="Paveikslėlis, kuriame yra tekstas, ekrano kopija, Šriftas&#10;&#10;Automatiškai sugeneruotas aprašyma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3229" w14:textId="77777777" w:rsidR="00EB55B1" w:rsidRDefault="00EB55B1" w:rsidP="00EB55B1"/>
    <w:p w14:paraId="2A113C4A" w14:textId="77777777" w:rsidR="00EB55B1" w:rsidRPr="00EB55B1" w:rsidRDefault="00EB55B1" w:rsidP="00EB55B1"/>
    <w:p w14:paraId="5124C295" w14:textId="77777777" w:rsidR="00873EAA" w:rsidRDefault="00873EAA" w:rsidP="00873EAA"/>
    <w:p w14:paraId="48899213" w14:textId="5D896EF7" w:rsidR="00873EAA" w:rsidRDefault="00873EAA" w:rsidP="00EB55B1">
      <w:pPr>
        <w:pStyle w:val="Antrat2"/>
        <w:tabs>
          <w:tab w:val="clear" w:pos="2268"/>
          <w:tab w:val="left" w:pos="851"/>
        </w:tabs>
        <w:ind w:hanging="1984"/>
      </w:pPr>
      <w:bookmarkStart w:id="10" w:name="_Toc132834850"/>
      <w:r>
        <w:t>Programos tekstas</w:t>
      </w:r>
      <w:bookmarkEnd w:id="10"/>
    </w:p>
    <w:p w14:paraId="3C4BB5A4" w14:textId="77777777" w:rsidR="00FA533A" w:rsidRPr="00FA533A" w:rsidRDefault="00FA533A" w:rsidP="00FA533A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A533A">
        <w:rPr>
          <w:rFonts w:ascii="Courier New" w:hAnsi="Courier New" w:cs="Courier New"/>
          <w:color w:val="008000"/>
          <w:sz w:val="21"/>
          <w:szCs w:val="21"/>
          <w:lang w:val="en-US"/>
        </w:rPr>
        <w:t>-- Importing necessary functions from standard libraries</w:t>
      </w:r>
    </w:p>
    <w:p w14:paraId="3F841624" w14:textId="77777777" w:rsidR="00FA533A" w:rsidRPr="00FA533A" w:rsidRDefault="00FA533A" w:rsidP="00FA533A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A533A">
        <w:rPr>
          <w:rFonts w:ascii="Courier New" w:hAnsi="Courier New" w:cs="Courier New"/>
          <w:color w:val="0000FF"/>
          <w:sz w:val="21"/>
          <w:szCs w:val="21"/>
          <w:lang w:val="en-US"/>
        </w:rPr>
        <w:t>import</w:t>
      </w:r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>Data.Char</w:t>
      </w:r>
      <w:proofErr w:type="spellEnd"/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(</w:t>
      </w:r>
      <w:proofErr w:type="spellStart"/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>digitToInt</w:t>
      </w:r>
      <w:proofErr w:type="spellEnd"/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49523A72" w14:textId="77777777" w:rsidR="00FA533A" w:rsidRPr="00FA533A" w:rsidRDefault="00FA533A" w:rsidP="00FA533A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A533A">
        <w:rPr>
          <w:rFonts w:ascii="Courier New" w:hAnsi="Courier New" w:cs="Courier New"/>
          <w:color w:val="0000FF"/>
          <w:sz w:val="21"/>
          <w:szCs w:val="21"/>
          <w:lang w:val="en-US"/>
        </w:rPr>
        <w:t>import</w:t>
      </w:r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>Data.List</w:t>
      </w:r>
      <w:proofErr w:type="spellEnd"/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(find)</w:t>
      </w:r>
    </w:p>
    <w:p w14:paraId="7298F94F" w14:textId="77777777" w:rsidR="00FA533A" w:rsidRPr="00FA533A" w:rsidRDefault="00FA533A" w:rsidP="00FA533A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A533A">
        <w:rPr>
          <w:rFonts w:ascii="Courier New" w:hAnsi="Courier New" w:cs="Courier New"/>
          <w:color w:val="0000FF"/>
          <w:sz w:val="21"/>
          <w:szCs w:val="21"/>
          <w:lang w:val="en-US"/>
        </w:rPr>
        <w:t>import</w:t>
      </w:r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>Text.Printf</w:t>
      </w:r>
      <w:proofErr w:type="spellEnd"/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(</w:t>
      </w:r>
      <w:proofErr w:type="spellStart"/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>printf</w:t>
      </w:r>
      <w:proofErr w:type="spellEnd"/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>)</w:t>
      </w:r>
    </w:p>
    <w:p w14:paraId="71A139FE" w14:textId="77777777" w:rsidR="00FA533A" w:rsidRPr="00FA533A" w:rsidRDefault="00FA533A" w:rsidP="00FA533A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13AAD7F" w14:textId="77777777" w:rsidR="00FA533A" w:rsidRPr="00FA533A" w:rsidRDefault="00FA533A" w:rsidP="00FA533A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A533A">
        <w:rPr>
          <w:rFonts w:ascii="Courier New" w:hAnsi="Courier New" w:cs="Courier New"/>
          <w:color w:val="008000"/>
          <w:sz w:val="21"/>
          <w:szCs w:val="21"/>
          <w:lang w:val="en-US"/>
        </w:rPr>
        <w:t>-- Function to calculate factorial of a given integer</w:t>
      </w:r>
    </w:p>
    <w:p w14:paraId="531ED473" w14:textId="77777777" w:rsidR="00FA533A" w:rsidRPr="00FA533A" w:rsidRDefault="00FA533A" w:rsidP="00FA533A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>factorial :</w:t>
      </w:r>
      <w:proofErr w:type="gramEnd"/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FA533A">
        <w:rPr>
          <w:rFonts w:ascii="Courier New" w:hAnsi="Courier New" w:cs="Courier New"/>
          <w:color w:val="0000FF"/>
          <w:sz w:val="21"/>
          <w:szCs w:val="21"/>
          <w:lang w:val="en-US"/>
        </w:rPr>
        <w:t>Integer</w:t>
      </w:r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-&gt; </w:t>
      </w:r>
      <w:r w:rsidRPr="00FA533A">
        <w:rPr>
          <w:rFonts w:ascii="Courier New" w:hAnsi="Courier New" w:cs="Courier New"/>
          <w:color w:val="0000FF"/>
          <w:sz w:val="21"/>
          <w:szCs w:val="21"/>
          <w:lang w:val="en-US"/>
        </w:rPr>
        <w:t>Integer</w:t>
      </w:r>
    </w:p>
    <w:p w14:paraId="60C92E85" w14:textId="77777777" w:rsidR="00FA533A" w:rsidRPr="00FA533A" w:rsidRDefault="00FA533A" w:rsidP="00FA533A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>factorial n = product [</w:t>
      </w:r>
      <w:proofErr w:type="gramStart"/>
      <w:r w:rsidRPr="00FA533A">
        <w:rPr>
          <w:rFonts w:ascii="Courier New" w:hAnsi="Courier New" w:cs="Courier New"/>
          <w:color w:val="098658"/>
          <w:sz w:val="21"/>
          <w:szCs w:val="21"/>
          <w:lang w:val="en-US"/>
        </w:rPr>
        <w:t>1</w:t>
      </w:r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>..</w:t>
      </w:r>
      <w:proofErr w:type="gramEnd"/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>n]</w:t>
      </w:r>
    </w:p>
    <w:p w14:paraId="210A8FFE" w14:textId="77777777" w:rsidR="00FA533A" w:rsidRPr="00FA533A" w:rsidRDefault="00FA533A" w:rsidP="00FA533A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D42B76D" w14:textId="77777777" w:rsidR="00FA533A" w:rsidRPr="00FA533A" w:rsidRDefault="00FA533A" w:rsidP="00FA533A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A533A">
        <w:rPr>
          <w:rFonts w:ascii="Courier New" w:hAnsi="Courier New" w:cs="Courier New"/>
          <w:color w:val="008000"/>
          <w:sz w:val="21"/>
          <w:szCs w:val="21"/>
          <w:lang w:val="en-US"/>
        </w:rPr>
        <w:t>-- Function to find the last non-zero digit of the factorial of a given integer</w:t>
      </w:r>
    </w:p>
    <w:p w14:paraId="73839441" w14:textId="77777777" w:rsidR="00FA533A" w:rsidRPr="00FA533A" w:rsidRDefault="00FA533A" w:rsidP="00FA533A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>lastNonZeroDigit</w:t>
      </w:r>
      <w:proofErr w:type="spellEnd"/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</w:t>
      </w:r>
      <w:proofErr w:type="gramEnd"/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FA533A">
        <w:rPr>
          <w:rFonts w:ascii="Courier New" w:hAnsi="Courier New" w:cs="Courier New"/>
          <w:color w:val="0000FF"/>
          <w:sz w:val="21"/>
          <w:szCs w:val="21"/>
          <w:lang w:val="en-US"/>
        </w:rPr>
        <w:t>Integer</w:t>
      </w:r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-&gt; </w:t>
      </w:r>
      <w:r w:rsidRPr="00FA533A">
        <w:rPr>
          <w:rFonts w:ascii="Courier New" w:hAnsi="Courier New" w:cs="Courier New"/>
          <w:color w:val="0000FF"/>
          <w:sz w:val="21"/>
          <w:szCs w:val="21"/>
          <w:lang w:val="en-US"/>
        </w:rPr>
        <w:t>Maybe</w:t>
      </w:r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FA533A">
        <w:rPr>
          <w:rFonts w:ascii="Courier New" w:hAnsi="Courier New" w:cs="Courier New"/>
          <w:color w:val="0000FF"/>
          <w:sz w:val="21"/>
          <w:szCs w:val="21"/>
          <w:lang w:val="en-US"/>
        </w:rPr>
        <w:t>Int</w:t>
      </w:r>
    </w:p>
    <w:p w14:paraId="19DB82A4" w14:textId="77777777" w:rsidR="00FA533A" w:rsidRPr="00FA533A" w:rsidRDefault="00FA533A" w:rsidP="00FA533A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>lastNonZeroDigit</w:t>
      </w:r>
      <w:proofErr w:type="spellEnd"/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n = find (/= </w:t>
      </w:r>
      <w:r w:rsidRPr="00FA533A">
        <w:rPr>
          <w:rFonts w:ascii="Courier New" w:hAnsi="Courier New" w:cs="Courier New"/>
          <w:color w:val="098658"/>
          <w:sz w:val="21"/>
          <w:szCs w:val="21"/>
          <w:lang w:val="en-US"/>
        </w:rPr>
        <w:t>0</w:t>
      </w:r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) $ reverse $ map </w:t>
      </w:r>
      <w:proofErr w:type="spellStart"/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>digitToInt</w:t>
      </w:r>
      <w:proofErr w:type="spellEnd"/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$ show $ factorial n</w:t>
      </w:r>
    </w:p>
    <w:p w14:paraId="152F9F54" w14:textId="77777777" w:rsidR="00FA533A" w:rsidRPr="00FA533A" w:rsidRDefault="00FA533A" w:rsidP="00FA533A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5F001382" w14:textId="77777777" w:rsidR="00FA533A" w:rsidRPr="00FA533A" w:rsidRDefault="00FA533A" w:rsidP="00FA533A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A533A">
        <w:rPr>
          <w:rFonts w:ascii="Courier New" w:hAnsi="Courier New" w:cs="Courier New"/>
          <w:color w:val="008000"/>
          <w:sz w:val="21"/>
          <w:szCs w:val="21"/>
          <w:lang w:val="en-US"/>
        </w:rPr>
        <w:t>-- Function to format the output in the desired way</w:t>
      </w:r>
    </w:p>
    <w:p w14:paraId="20F952B2" w14:textId="77777777" w:rsidR="00FA533A" w:rsidRPr="00FA533A" w:rsidRDefault="00FA533A" w:rsidP="00FA533A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proofErr w:type="gramStart"/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>formatOutput</w:t>
      </w:r>
      <w:proofErr w:type="spellEnd"/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:</w:t>
      </w:r>
      <w:proofErr w:type="gramEnd"/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FA533A">
        <w:rPr>
          <w:rFonts w:ascii="Courier New" w:hAnsi="Courier New" w:cs="Courier New"/>
          <w:color w:val="0000FF"/>
          <w:sz w:val="21"/>
          <w:szCs w:val="21"/>
          <w:lang w:val="en-US"/>
        </w:rPr>
        <w:t>Integer</w:t>
      </w:r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-&gt; </w:t>
      </w:r>
      <w:r w:rsidRPr="00FA533A">
        <w:rPr>
          <w:rFonts w:ascii="Courier New" w:hAnsi="Courier New" w:cs="Courier New"/>
          <w:color w:val="0000FF"/>
          <w:sz w:val="21"/>
          <w:szCs w:val="21"/>
          <w:lang w:val="en-US"/>
        </w:rPr>
        <w:t>Maybe</w:t>
      </w:r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FA533A">
        <w:rPr>
          <w:rFonts w:ascii="Courier New" w:hAnsi="Courier New" w:cs="Courier New"/>
          <w:color w:val="0000FF"/>
          <w:sz w:val="21"/>
          <w:szCs w:val="21"/>
          <w:lang w:val="en-US"/>
        </w:rPr>
        <w:t>Int</w:t>
      </w:r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-&gt; </w:t>
      </w:r>
      <w:r w:rsidRPr="00FA533A">
        <w:rPr>
          <w:rFonts w:ascii="Courier New" w:hAnsi="Courier New" w:cs="Courier New"/>
          <w:color w:val="0000FF"/>
          <w:sz w:val="21"/>
          <w:szCs w:val="21"/>
          <w:lang w:val="en-US"/>
        </w:rPr>
        <w:t>String</w:t>
      </w:r>
    </w:p>
    <w:p w14:paraId="17E642CB" w14:textId="77777777" w:rsidR="00FA533A" w:rsidRPr="00FA533A" w:rsidRDefault="00FA533A" w:rsidP="00FA533A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>formatOutput</w:t>
      </w:r>
      <w:proofErr w:type="spellEnd"/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n Nothing = </w:t>
      </w:r>
      <w:proofErr w:type="spellStart"/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>printf</w:t>
      </w:r>
      <w:proofErr w:type="spellEnd"/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FA533A">
        <w:rPr>
          <w:rFonts w:ascii="Courier New" w:hAnsi="Courier New" w:cs="Courier New"/>
          <w:color w:val="A31515"/>
          <w:sz w:val="21"/>
          <w:szCs w:val="21"/>
          <w:lang w:val="en-US"/>
        </w:rPr>
        <w:t>"%5d -&gt; %s"</w:t>
      </w:r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n </w:t>
      </w:r>
      <w:r w:rsidRPr="00FA533A">
        <w:rPr>
          <w:rFonts w:ascii="Courier New" w:hAnsi="Courier New" w:cs="Courier New"/>
          <w:color w:val="A31515"/>
          <w:sz w:val="21"/>
          <w:szCs w:val="21"/>
          <w:lang w:val="en-US"/>
        </w:rPr>
        <w:t>"none"</w:t>
      </w:r>
    </w:p>
    <w:p w14:paraId="779D2E33" w14:textId="77777777" w:rsidR="00FA533A" w:rsidRPr="00FA533A" w:rsidRDefault="00FA533A" w:rsidP="00FA533A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spellStart"/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>formatOutput</w:t>
      </w:r>
      <w:proofErr w:type="spellEnd"/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n (Just d) = </w:t>
      </w:r>
      <w:proofErr w:type="spellStart"/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>printf</w:t>
      </w:r>
      <w:proofErr w:type="spellEnd"/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FA533A">
        <w:rPr>
          <w:rFonts w:ascii="Courier New" w:hAnsi="Courier New" w:cs="Courier New"/>
          <w:color w:val="A31515"/>
          <w:sz w:val="21"/>
          <w:szCs w:val="21"/>
          <w:lang w:val="en-US"/>
        </w:rPr>
        <w:t>"%5d -&gt; %d"</w:t>
      </w:r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n d</w:t>
      </w:r>
    </w:p>
    <w:p w14:paraId="64024D2A" w14:textId="77777777" w:rsidR="00FA533A" w:rsidRPr="00FA533A" w:rsidRDefault="00FA533A" w:rsidP="00FA533A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4757412A" w14:textId="77777777" w:rsidR="00FA533A" w:rsidRPr="00FA533A" w:rsidRDefault="00FA533A" w:rsidP="00FA533A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A533A">
        <w:rPr>
          <w:rFonts w:ascii="Courier New" w:hAnsi="Courier New" w:cs="Courier New"/>
          <w:color w:val="008000"/>
          <w:sz w:val="21"/>
          <w:szCs w:val="21"/>
          <w:lang w:val="en-US"/>
        </w:rPr>
        <w:t>-- The main function</w:t>
      </w:r>
    </w:p>
    <w:p w14:paraId="796BBA3A" w14:textId="77777777" w:rsidR="00FA533A" w:rsidRPr="00FA533A" w:rsidRDefault="00FA533A" w:rsidP="00FA533A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proofErr w:type="gramStart"/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>main :</w:t>
      </w:r>
      <w:proofErr w:type="gramEnd"/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: </w:t>
      </w:r>
      <w:r w:rsidRPr="00FA533A">
        <w:rPr>
          <w:rFonts w:ascii="Courier New" w:hAnsi="Courier New" w:cs="Courier New"/>
          <w:color w:val="0000FF"/>
          <w:sz w:val="21"/>
          <w:szCs w:val="21"/>
          <w:lang w:val="en-US"/>
        </w:rPr>
        <w:t>IO</w:t>
      </w:r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()</w:t>
      </w:r>
    </w:p>
    <w:p w14:paraId="34D43856" w14:textId="77777777" w:rsidR="00FA533A" w:rsidRPr="00FA533A" w:rsidRDefault="00FA533A" w:rsidP="00FA533A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main = </w:t>
      </w:r>
      <w:r w:rsidRPr="00FA533A">
        <w:rPr>
          <w:rFonts w:ascii="Courier New" w:hAnsi="Courier New" w:cs="Courier New"/>
          <w:color w:val="0000FF"/>
          <w:sz w:val="21"/>
          <w:szCs w:val="21"/>
          <w:lang w:val="en-US"/>
        </w:rPr>
        <w:t>do</w:t>
      </w:r>
    </w:p>
    <w:p w14:paraId="4C81F90F" w14:textId="77777777" w:rsidR="00FA533A" w:rsidRPr="00FA533A" w:rsidRDefault="00FA533A" w:rsidP="00FA533A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</w:t>
      </w:r>
      <w:r w:rsidRPr="00FA533A">
        <w:rPr>
          <w:rFonts w:ascii="Courier New" w:hAnsi="Courier New" w:cs="Courier New"/>
          <w:color w:val="008000"/>
          <w:sz w:val="21"/>
          <w:szCs w:val="21"/>
          <w:lang w:val="en-US"/>
        </w:rPr>
        <w:t>-- Read input from file and convert to list of integers</w:t>
      </w:r>
    </w:p>
    <w:p w14:paraId="313C88AB" w14:textId="77777777" w:rsidR="00FA533A" w:rsidRPr="00FA533A" w:rsidRDefault="00FA533A" w:rsidP="00FA533A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input &lt;- </w:t>
      </w:r>
      <w:proofErr w:type="spellStart"/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>readFile</w:t>
      </w:r>
      <w:proofErr w:type="spellEnd"/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FA533A">
        <w:rPr>
          <w:rFonts w:ascii="Courier New" w:hAnsi="Courier New" w:cs="Courier New"/>
          <w:color w:val="A31515"/>
          <w:sz w:val="21"/>
          <w:szCs w:val="21"/>
          <w:lang w:val="en-US"/>
        </w:rPr>
        <w:t>"input.txt"</w:t>
      </w:r>
    </w:p>
    <w:p w14:paraId="7A53E840" w14:textId="77777777" w:rsidR="00FA533A" w:rsidRPr="00FA533A" w:rsidRDefault="00FA533A" w:rsidP="00FA533A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</w:t>
      </w:r>
      <w:r w:rsidRPr="00FA533A">
        <w:rPr>
          <w:rFonts w:ascii="Courier New" w:hAnsi="Courier New" w:cs="Courier New"/>
          <w:color w:val="0000FF"/>
          <w:sz w:val="21"/>
          <w:szCs w:val="21"/>
          <w:lang w:val="en-US"/>
        </w:rPr>
        <w:t>let</w:t>
      </w:r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ns = map read $ lines </w:t>
      </w:r>
      <w:proofErr w:type="gramStart"/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>input :</w:t>
      </w:r>
      <w:proofErr w:type="gramEnd"/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>: [</w:t>
      </w:r>
      <w:r w:rsidRPr="00FA533A">
        <w:rPr>
          <w:rFonts w:ascii="Courier New" w:hAnsi="Courier New" w:cs="Courier New"/>
          <w:color w:val="0000FF"/>
          <w:sz w:val="21"/>
          <w:szCs w:val="21"/>
          <w:lang w:val="en-US"/>
        </w:rPr>
        <w:t>Integer</w:t>
      </w:r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>]</w:t>
      </w:r>
    </w:p>
    <w:p w14:paraId="0001E12E" w14:textId="77777777" w:rsidR="00FA533A" w:rsidRPr="00FA533A" w:rsidRDefault="00FA533A" w:rsidP="00FA533A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</w:t>
      </w:r>
      <w:r w:rsidRPr="00FA533A">
        <w:rPr>
          <w:rFonts w:ascii="Courier New" w:hAnsi="Courier New" w:cs="Courier New"/>
          <w:color w:val="008000"/>
          <w:sz w:val="21"/>
          <w:szCs w:val="21"/>
          <w:lang w:val="en-US"/>
        </w:rPr>
        <w:t>-- Calculate the last non-zero digit of factorial for each integer in the input list</w:t>
      </w:r>
    </w:p>
    <w:p w14:paraId="632853FC" w14:textId="77777777" w:rsidR="00FA533A" w:rsidRPr="00FA533A" w:rsidRDefault="00FA533A" w:rsidP="00FA533A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</w:t>
      </w:r>
      <w:r w:rsidRPr="00FA533A">
        <w:rPr>
          <w:rFonts w:ascii="Courier New" w:hAnsi="Courier New" w:cs="Courier New"/>
          <w:color w:val="0000FF"/>
          <w:sz w:val="21"/>
          <w:szCs w:val="21"/>
          <w:lang w:val="en-US"/>
        </w:rPr>
        <w:t>let</w:t>
      </w:r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results = map (\n -&gt; (n, </w:t>
      </w:r>
      <w:proofErr w:type="spellStart"/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>lastNonZeroDigit</w:t>
      </w:r>
      <w:proofErr w:type="spellEnd"/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n)) ns</w:t>
      </w:r>
    </w:p>
    <w:p w14:paraId="1D2AE62F" w14:textId="77777777" w:rsidR="00FA533A" w:rsidRPr="00FA533A" w:rsidRDefault="00FA533A" w:rsidP="00FA533A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</w:t>
      </w:r>
      <w:r w:rsidRPr="00FA533A">
        <w:rPr>
          <w:rFonts w:ascii="Courier New" w:hAnsi="Courier New" w:cs="Courier New"/>
          <w:color w:val="008000"/>
          <w:sz w:val="21"/>
          <w:szCs w:val="21"/>
          <w:lang w:val="en-US"/>
        </w:rPr>
        <w:t>-- Format the output for each integer in the results list and join them into a single string</w:t>
      </w:r>
    </w:p>
    <w:p w14:paraId="11CD4F2D" w14:textId="77777777" w:rsidR="00FA533A" w:rsidRPr="00FA533A" w:rsidRDefault="00FA533A" w:rsidP="00FA533A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</w:t>
      </w:r>
      <w:r w:rsidRPr="00FA533A">
        <w:rPr>
          <w:rFonts w:ascii="Courier New" w:hAnsi="Courier New" w:cs="Courier New"/>
          <w:color w:val="0000FF"/>
          <w:sz w:val="21"/>
          <w:szCs w:val="21"/>
          <w:lang w:val="en-US"/>
        </w:rPr>
        <w:t>let</w:t>
      </w:r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output = </w:t>
      </w:r>
      <w:proofErr w:type="spellStart"/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>unlines</w:t>
      </w:r>
      <w:proofErr w:type="spellEnd"/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$ map (</w:t>
      </w:r>
      <w:proofErr w:type="gramStart"/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>\(</w:t>
      </w:r>
      <w:proofErr w:type="gramEnd"/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n, d) -&gt; </w:t>
      </w:r>
      <w:proofErr w:type="spellStart"/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>formatOutput</w:t>
      </w:r>
      <w:proofErr w:type="spellEnd"/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n d) results</w:t>
      </w:r>
    </w:p>
    <w:p w14:paraId="0C632A5F" w14:textId="77777777" w:rsidR="00FA533A" w:rsidRPr="00FA533A" w:rsidRDefault="00FA533A" w:rsidP="00FA533A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</w:t>
      </w:r>
      <w:r w:rsidRPr="00FA533A">
        <w:rPr>
          <w:rFonts w:ascii="Courier New" w:hAnsi="Courier New" w:cs="Courier New"/>
          <w:color w:val="008000"/>
          <w:sz w:val="21"/>
          <w:szCs w:val="21"/>
          <w:lang w:val="en-US"/>
        </w:rPr>
        <w:t>-- Write the output to a file and print a message indicating completion</w:t>
      </w:r>
    </w:p>
    <w:p w14:paraId="535D3AC1" w14:textId="77777777" w:rsidR="00FA533A" w:rsidRPr="00FA533A" w:rsidRDefault="00FA533A" w:rsidP="00FA533A">
      <w:pPr>
        <w:shd w:val="clear" w:color="auto" w:fill="FFFFFF"/>
        <w:spacing w:line="285" w:lineRule="atLeast"/>
        <w:ind w:firstLine="0"/>
        <w:jc w:val="left"/>
        <w:rPr>
          <w:rFonts w:ascii="Courier New" w:hAnsi="Courier New" w:cs="Courier New"/>
          <w:color w:val="000000"/>
          <w:sz w:val="21"/>
          <w:szCs w:val="21"/>
          <w:lang w:val="en-US"/>
        </w:rPr>
      </w:pPr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</w:t>
      </w:r>
      <w:proofErr w:type="spellStart"/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>writeFile</w:t>
      </w:r>
      <w:proofErr w:type="spellEnd"/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FA533A">
        <w:rPr>
          <w:rFonts w:ascii="Courier New" w:hAnsi="Courier New" w:cs="Courier New"/>
          <w:color w:val="A31515"/>
          <w:sz w:val="21"/>
          <w:szCs w:val="21"/>
          <w:lang w:val="en-US"/>
        </w:rPr>
        <w:t>"output.txt"</w:t>
      </w:r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output</w:t>
      </w:r>
    </w:p>
    <w:p w14:paraId="3AA3D974" w14:textId="77777777" w:rsidR="00FA533A" w:rsidRPr="00FA533A" w:rsidRDefault="00FA533A" w:rsidP="00FA533A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sz w:val="21"/>
          <w:szCs w:val="21"/>
          <w:lang w:val="en-US"/>
        </w:rPr>
      </w:pPr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  </w:t>
      </w:r>
      <w:proofErr w:type="spellStart"/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>putStrLn</w:t>
      </w:r>
      <w:proofErr w:type="spellEnd"/>
      <w:r w:rsidRPr="00FA533A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FA533A">
        <w:rPr>
          <w:rFonts w:ascii="Courier New" w:hAnsi="Courier New" w:cs="Courier New"/>
          <w:color w:val="A31515"/>
          <w:sz w:val="21"/>
          <w:szCs w:val="21"/>
          <w:lang w:val="en-US"/>
        </w:rPr>
        <w:t>"Done!"</w:t>
      </w:r>
    </w:p>
    <w:p w14:paraId="57BD1CBC" w14:textId="77777777" w:rsidR="00FA533A" w:rsidRPr="00FA533A" w:rsidRDefault="00FA533A" w:rsidP="00FA533A">
      <w:pPr>
        <w:rPr>
          <w:lang w:val="en-US"/>
        </w:rPr>
      </w:pPr>
    </w:p>
    <w:p w14:paraId="74913F8F" w14:textId="77777777" w:rsidR="00FA533A" w:rsidRDefault="00FA533A" w:rsidP="00FA533A"/>
    <w:p w14:paraId="1426200C" w14:textId="77777777" w:rsidR="00FA533A" w:rsidRDefault="00FA533A" w:rsidP="00FA533A"/>
    <w:p w14:paraId="674FAB42" w14:textId="77777777" w:rsidR="00FA533A" w:rsidRDefault="00FA533A" w:rsidP="00FA533A"/>
    <w:p w14:paraId="266BA3ED" w14:textId="77777777" w:rsidR="00577730" w:rsidRDefault="00577730" w:rsidP="00FA533A"/>
    <w:p w14:paraId="62D5ED22" w14:textId="77777777" w:rsidR="00577730" w:rsidRDefault="00577730" w:rsidP="00FA533A"/>
    <w:p w14:paraId="799FEF82" w14:textId="77777777" w:rsidR="00577730" w:rsidRDefault="00577730" w:rsidP="00FA533A"/>
    <w:p w14:paraId="2CAA32D8" w14:textId="77777777" w:rsidR="00577730" w:rsidRDefault="00577730" w:rsidP="00FA533A"/>
    <w:p w14:paraId="333C9218" w14:textId="77777777" w:rsidR="00577730" w:rsidRDefault="00577730" w:rsidP="00FA533A"/>
    <w:p w14:paraId="3F3B4453" w14:textId="77777777" w:rsidR="00577730" w:rsidRDefault="00577730" w:rsidP="00FA533A"/>
    <w:p w14:paraId="541D8BAA" w14:textId="77777777" w:rsidR="00577730" w:rsidRDefault="00577730" w:rsidP="00FA533A"/>
    <w:p w14:paraId="39275E43" w14:textId="77777777" w:rsidR="00577730" w:rsidRDefault="00577730" w:rsidP="00FA533A"/>
    <w:p w14:paraId="69B981D2" w14:textId="77777777" w:rsidR="00577730" w:rsidRDefault="00577730" w:rsidP="00FA533A"/>
    <w:p w14:paraId="49007FB2" w14:textId="77777777" w:rsidR="00577730" w:rsidRDefault="00577730" w:rsidP="00FA533A"/>
    <w:p w14:paraId="4872156C" w14:textId="77777777" w:rsidR="00577730" w:rsidRDefault="00577730" w:rsidP="00FA533A"/>
    <w:p w14:paraId="5050E50C" w14:textId="77777777" w:rsidR="00FA533A" w:rsidRPr="00FA533A" w:rsidRDefault="00FA533A" w:rsidP="00FA533A"/>
    <w:p w14:paraId="5DBE376B" w14:textId="3687D4C0" w:rsidR="00873EAA" w:rsidRDefault="00873EAA" w:rsidP="00EB55B1">
      <w:pPr>
        <w:pStyle w:val="Antrat2"/>
        <w:tabs>
          <w:tab w:val="clear" w:pos="2268"/>
          <w:tab w:val="left" w:pos="851"/>
        </w:tabs>
        <w:ind w:hanging="1984"/>
      </w:pPr>
      <w:bookmarkStart w:id="11" w:name="_Toc132834851"/>
      <w:r>
        <w:t>Pradiniai duomenys ir rezultatai</w:t>
      </w:r>
      <w:bookmarkEnd w:id="11"/>
    </w:p>
    <w:p w14:paraId="07D4E5CC" w14:textId="77777777" w:rsidR="00577730" w:rsidRDefault="00577730" w:rsidP="00577730"/>
    <w:p w14:paraId="13F34E6F" w14:textId="77777777" w:rsidR="00577730" w:rsidRDefault="00577730" w:rsidP="00577730"/>
    <w:p w14:paraId="4F2065D7" w14:textId="77777777" w:rsidR="00577730" w:rsidRDefault="00577730" w:rsidP="00577730"/>
    <w:p w14:paraId="0F2825D5" w14:textId="4DFBE67B" w:rsidR="00577730" w:rsidRDefault="00577730" w:rsidP="00577730">
      <w:r>
        <w:t>Input.txt:</w:t>
      </w:r>
    </w:p>
    <w:p w14:paraId="66DACED3" w14:textId="77777777" w:rsidR="00577730" w:rsidRDefault="00577730" w:rsidP="00577730"/>
    <w:p w14:paraId="40CF1074" w14:textId="77777777" w:rsidR="00577730" w:rsidRPr="00577730" w:rsidRDefault="00577730" w:rsidP="00577730">
      <w:pPr>
        <w:rPr>
          <w:rFonts w:ascii="Courier New" w:hAnsi="Courier New" w:cs="Courier New"/>
        </w:rPr>
      </w:pPr>
      <w:r w:rsidRPr="00577730">
        <w:rPr>
          <w:rFonts w:ascii="Courier New" w:hAnsi="Courier New" w:cs="Courier New"/>
        </w:rPr>
        <w:t>1</w:t>
      </w:r>
    </w:p>
    <w:p w14:paraId="62B71904" w14:textId="77777777" w:rsidR="00577730" w:rsidRPr="00577730" w:rsidRDefault="00577730" w:rsidP="00577730">
      <w:pPr>
        <w:rPr>
          <w:rFonts w:ascii="Courier New" w:hAnsi="Courier New" w:cs="Courier New"/>
        </w:rPr>
      </w:pPr>
      <w:r w:rsidRPr="00577730">
        <w:rPr>
          <w:rFonts w:ascii="Courier New" w:hAnsi="Courier New" w:cs="Courier New"/>
        </w:rPr>
        <w:t>2</w:t>
      </w:r>
    </w:p>
    <w:p w14:paraId="2547975B" w14:textId="77777777" w:rsidR="00577730" w:rsidRPr="00577730" w:rsidRDefault="00577730" w:rsidP="00577730">
      <w:pPr>
        <w:rPr>
          <w:rFonts w:ascii="Courier New" w:hAnsi="Courier New" w:cs="Courier New"/>
        </w:rPr>
      </w:pPr>
      <w:r w:rsidRPr="00577730">
        <w:rPr>
          <w:rFonts w:ascii="Courier New" w:hAnsi="Courier New" w:cs="Courier New"/>
        </w:rPr>
        <w:t>26</w:t>
      </w:r>
    </w:p>
    <w:p w14:paraId="46863CEC" w14:textId="77777777" w:rsidR="00577730" w:rsidRPr="00577730" w:rsidRDefault="00577730" w:rsidP="00577730">
      <w:pPr>
        <w:rPr>
          <w:rFonts w:ascii="Courier New" w:hAnsi="Courier New" w:cs="Courier New"/>
        </w:rPr>
      </w:pPr>
      <w:r w:rsidRPr="00577730">
        <w:rPr>
          <w:rFonts w:ascii="Courier New" w:hAnsi="Courier New" w:cs="Courier New"/>
        </w:rPr>
        <w:t>125</w:t>
      </w:r>
    </w:p>
    <w:p w14:paraId="26DC12C9" w14:textId="77777777" w:rsidR="00577730" w:rsidRPr="00577730" w:rsidRDefault="00577730" w:rsidP="00577730">
      <w:pPr>
        <w:rPr>
          <w:rFonts w:ascii="Courier New" w:hAnsi="Courier New" w:cs="Courier New"/>
        </w:rPr>
      </w:pPr>
      <w:r w:rsidRPr="00577730">
        <w:rPr>
          <w:rFonts w:ascii="Courier New" w:hAnsi="Courier New" w:cs="Courier New"/>
        </w:rPr>
        <w:t>3125</w:t>
      </w:r>
    </w:p>
    <w:p w14:paraId="15EFBBCC" w14:textId="63C975D2" w:rsidR="00577730" w:rsidRDefault="00577730" w:rsidP="00577730">
      <w:pPr>
        <w:rPr>
          <w:rFonts w:ascii="Courier New" w:hAnsi="Courier New" w:cs="Courier New"/>
        </w:rPr>
      </w:pPr>
      <w:r w:rsidRPr="00577730">
        <w:rPr>
          <w:rFonts w:ascii="Courier New" w:hAnsi="Courier New" w:cs="Courier New"/>
        </w:rPr>
        <w:t>9999</w:t>
      </w:r>
    </w:p>
    <w:p w14:paraId="54CB0AAC" w14:textId="77777777" w:rsidR="00577730" w:rsidRDefault="00577730" w:rsidP="00577730">
      <w:pPr>
        <w:rPr>
          <w:rFonts w:ascii="Courier New" w:hAnsi="Courier New" w:cs="Courier New"/>
        </w:rPr>
      </w:pPr>
    </w:p>
    <w:p w14:paraId="244F3495" w14:textId="77777777" w:rsidR="00577730" w:rsidRDefault="00577730" w:rsidP="00577730">
      <w:pPr>
        <w:rPr>
          <w:rFonts w:ascii="Courier New" w:hAnsi="Courier New" w:cs="Courier New"/>
        </w:rPr>
      </w:pPr>
    </w:p>
    <w:p w14:paraId="7712EA93" w14:textId="77777777" w:rsidR="00577730" w:rsidRDefault="00577730" w:rsidP="00577730">
      <w:pPr>
        <w:rPr>
          <w:rFonts w:ascii="Courier New" w:hAnsi="Courier New" w:cs="Courier New"/>
        </w:rPr>
      </w:pPr>
    </w:p>
    <w:p w14:paraId="3197F2AE" w14:textId="67073A19" w:rsidR="00577730" w:rsidRDefault="00577730" w:rsidP="00577730">
      <w:r>
        <w:t>Output</w:t>
      </w:r>
      <w:r w:rsidR="00CE4EDE">
        <w:t>.</w:t>
      </w:r>
      <w:r>
        <w:t>txt:</w:t>
      </w:r>
    </w:p>
    <w:p w14:paraId="2C9EEB16" w14:textId="77777777" w:rsidR="00577730" w:rsidRDefault="00577730" w:rsidP="00577730"/>
    <w:p w14:paraId="46B8C98E" w14:textId="53DAF214" w:rsidR="00577730" w:rsidRPr="00577730" w:rsidRDefault="00577730" w:rsidP="00577730">
      <w:pPr>
        <w:ind w:left="72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577730">
        <w:rPr>
          <w:rFonts w:ascii="Courier New" w:hAnsi="Courier New" w:cs="Courier New"/>
        </w:rPr>
        <w:t>1 -&gt; 1</w:t>
      </w:r>
    </w:p>
    <w:p w14:paraId="3A1939D5" w14:textId="77777777" w:rsidR="00577730" w:rsidRPr="00577730" w:rsidRDefault="00577730" w:rsidP="00577730">
      <w:pPr>
        <w:rPr>
          <w:rFonts w:ascii="Courier New" w:hAnsi="Courier New" w:cs="Courier New"/>
        </w:rPr>
      </w:pPr>
      <w:r w:rsidRPr="00577730">
        <w:rPr>
          <w:rFonts w:ascii="Courier New" w:hAnsi="Courier New" w:cs="Courier New"/>
        </w:rPr>
        <w:t xml:space="preserve">    2 -&gt; 2</w:t>
      </w:r>
    </w:p>
    <w:p w14:paraId="74CC73C5" w14:textId="77777777" w:rsidR="00577730" w:rsidRPr="00577730" w:rsidRDefault="00577730" w:rsidP="00577730">
      <w:pPr>
        <w:rPr>
          <w:rFonts w:ascii="Courier New" w:hAnsi="Courier New" w:cs="Courier New"/>
        </w:rPr>
      </w:pPr>
      <w:r w:rsidRPr="00577730">
        <w:rPr>
          <w:rFonts w:ascii="Courier New" w:hAnsi="Courier New" w:cs="Courier New"/>
        </w:rPr>
        <w:t xml:space="preserve">   26 -&gt; 4</w:t>
      </w:r>
    </w:p>
    <w:p w14:paraId="62825323" w14:textId="77777777" w:rsidR="00577730" w:rsidRPr="00577730" w:rsidRDefault="00577730" w:rsidP="00577730">
      <w:pPr>
        <w:rPr>
          <w:rFonts w:ascii="Courier New" w:hAnsi="Courier New" w:cs="Courier New"/>
        </w:rPr>
      </w:pPr>
      <w:r w:rsidRPr="00577730">
        <w:rPr>
          <w:rFonts w:ascii="Courier New" w:hAnsi="Courier New" w:cs="Courier New"/>
        </w:rPr>
        <w:t xml:space="preserve">  125 -&gt; 8</w:t>
      </w:r>
    </w:p>
    <w:p w14:paraId="3CBC483F" w14:textId="77777777" w:rsidR="00577730" w:rsidRPr="00577730" w:rsidRDefault="00577730" w:rsidP="00577730">
      <w:pPr>
        <w:rPr>
          <w:rFonts w:ascii="Courier New" w:hAnsi="Courier New" w:cs="Courier New"/>
        </w:rPr>
      </w:pPr>
      <w:r w:rsidRPr="00577730">
        <w:rPr>
          <w:rFonts w:ascii="Courier New" w:hAnsi="Courier New" w:cs="Courier New"/>
        </w:rPr>
        <w:t xml:space="preserve"> 3125 -&gt; 2</w:t>
      </w:r>
    </w:p>
    <w:p w14:paraId="045B0D3F" w14:textId="1E2C6D42" w:rsidR="00577730" w:rsidRPr="00577730" w:rsidRDefault="00577730" w:rsidP="00577730">
      <w:pPr>
        <w:rPr>
          <w:rFonts w:ascii="Courier New" w:hAnsi="Courier New" w:cs="Courier New"/>
        </w:rPr>
      </w:pPr>
      <w:r w:rsidRPr="00577730">
        <w:rPr>
          <w:rFonts w:ascii="Courier New" w:hAnsi="Courier New" w:cs="Courier New"/>
        </w:rPr>
        <w:t xml:space="preserve"> 9999 -&gt; 8</w:t>
      </w:r>
    </w:p>
    <w:sectPr w:rsidR="00577730" w:rsidRPr="00577730" w:rsidSect="00322B4F">
      <w:footerReference w:type="first" r:id="rId16"/>
      <w:pgSz w:w="11906" w:h="16838"/>
      <w:pgMar w:top="851" w:right="567" w:bottom="851" w:left="1418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53DBA" w14:textId="77777777" w:rsidR="001D3888" w:rsidRDefault="001D3888">
      <w:r>
        <w:separator/>
      </w:r>
    </w:p>
  </w:endnote>
  <w:endnote w:type="continuationSeparator" w:id="0">
    <w:p w14:paraId="5BDC6CC9" w14:textId="77777777" w:rsidR="001D3888" w:rsidRDefault="001D3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9CD3" w14:textId="77777777" w:rsidR="00CA347D" w:rsidRDefault="00CA347D" w:rsidP="00EB5168">
    <w:pPr>
      <w:pStyle w:val="Porat"/>
      <w:rPr>
        <w:rStyle w:val="Puslapionumeris"/>
      </w:rPr>
    </w:pPr>
    <w:r>
      <w:rPr>
        <w:rStyle w:val="Puslapionumeris"/>
      </w:rPr>
      <w:fldChar w:fldCharType="begin"/>
    </w:r>
    <w:r>
      <w:rPr>
        <w:rStyle w:val="Puslapionumeris"/>
      </w:rPr>
      <w:instrText xml:space="preserve">PAGE  </w:instrText>
    </w:r>
    <w:r>
      <w:rPr>
        <w:rStyle w:val="Puslapionumeris"/>
      </w:rPr>
      <w:fldChar w:fldCharType="separate"/>
    </w:r>
    <w:r w:rsidRPr="00EB5168">
      <w:rPr>
        <w:rStyle w:val="Puslapionumeris"/>
      </w:rPr>
      <w:t>1</w:t>
    </w:r>
    <w:r>
      <w:rPr>
        <w:rStyle w:val="Puslapionumeris"/>
      </w:rPr>
      <w:fldChar w:fldCharType="end"/>
    </w:r>
  </w:p>
  <w:p w14:paraId="2EC73A5F" w14:textId="77777777" w:rsidR="00CA347D" w:rsidRDefault="00CA347D" w:rsidP="00EB5168">
    <w:pPr>
      <w:pStyle w:val="Por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6E1C0" w14:textId="77777777" w:rsidR="00CA347D" w:rsidRDefault="00CA347D" w:rsidP="00EB5168">
    <w:pPr>
      <w:pStyle w:val="Porat"/>
    </w:pPr>
    <w:r>
      <w:tab/>
    </w:r>
    <w:r>
      <w:tab/>
    </w:r>
    <w:r>
      <w:rPr>
        <w:rStyle w:val="Puslapionumeris"/>
      </w:rPr>
      <w:fldChar w:fldCharType="begin"/>
    </w:r>
    <w:r>
      <w:rPr>
        <w:rStyle w:val="Puslapionumeris"/>
      </w:rPr>
      <w:instrText xml:space="preserve"> PAGE </w:instrText>
    </w:r>
    <w:r>
      <w:rPr>
        <w:rStyle w:val="Puslapionumeris"/>
      </w:rPr>
      <w:fldChar w:fldCharType="separate"/>
    </w:r>
    <w:r w:rsidR="00B93D28">
      <w:rPr>
        <w:rStyle w:val="Puslapionumeris"/>
        <w:noProof/>
      </w:rPr>
      <w:t>6</w:t>
    </w:r>
    <w:r>
      <w:rPr>
        <w:rStyle w:val="Puslapionumeri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37F90" w14:textId="77777777" w:rsidR="00CA347D" w:rsidRDefault="00CA347D" w:rsidP="00EB5168">
    <w:pPr>
      <w:pStyle w:val="Porat"/>
    </w:pPr>
    <w:r>
      <w:tab/>
    </w:r>
    <w:r>
      <w:tab/>
    </w:r>
    <w:r>
      <w:rPr>
        <w:rStyle w:val="Puslapionumeris"/>
      </w:rPr>
      <w:fldChar w:fldCharType="begin"/>
    </w:r>
    <w:r>
      <w:rPr>
        <w:rStyle w:val="Puslapionumeris"/>
      </w:rPr>
      <w:instrText xml:space="preserve"> PAGE </w:instrText>
    </w:r>
    <w:r>
      <w:rPr>
        <w:rStyle w:val="Puslapionumeris"/>
      </w:rPr>
      <w:fldChar w:fldCharType="separate"/>
    </w:r>
    <w:r w:rsidR="00322B4F">
      <w:rPr>
        <w:rStyle w:val="Puslapionumeris"/>
        <w:noProof/>
      </w:rPr>
      <w:t>2</w:t>
    </w:r>
    <w:r>
      <w:rPr>
        <w:rStyle w:val="Puslapionumeri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193E2" w14:textId="77777777" w:rsidR="001D3888" w:rsidRDefault="001D3888">
      <w:r>
        <w:separator/>
      </w:r>
    </w:p>
  </w:footnote>
  <w:footnote w:type="continuationSeparator" w:id="0">
    <w:p w14:paraId="5DBDB327" w14:textId="77777777" w:rsidR="001D3888" w:rsidRDefault="001D38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9C384" w14:textId="77777777" w:rsidR="00CA347D" w:rsidRPr="00EB5168" w:rsidRDefault="00CA347D" w:rsidP="00EB5168">
    <w:pPr>
      <w:pStyle w:val="Antrats"/>
    </w:pPr>
    <w:r w:rsidRPr="00EB5168"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67C6EE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CC682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E7029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1644F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BCB0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984F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E24A1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42F00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E166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A80F3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004C8F"/>
    <w:multiLevelType w:val="multilevel"/>
    <w:tmpl w:val="FE6ADB7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5AC4C7A"/>
    <w:multiLevelType w:val="multilevel"/>
    <w:tmpl w:val="D8AE08E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2" w15:restartNumberingAfterBreak="0">
    <w:nsid w:val="112906A7"/>
    <w:multiLevelType w:val="multilevel"/>
    <w:tmpl w:val="FF5403A6"/>
    <w:lvl w:ilvl="0">
      <w:start w:val="1"/>
      <w:numFmt w:val="decimal"/>
      <w:lvlText w:val="%1."/>
      <w:lvlJc w:val="left"/>
      <w:pPr>
        <w:tabs>
          <w:tab w:val="num" w:pos="-655"/>
        </w:tabs>
        <w:ind w:left="-658" w:firstLine="65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43852BA"/>
    <w:multiLevelType w:val="multilevel"/>
    <w:tmpl w:val="17CAEA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14" w15:restartNumberingAfterBreak="0">
    <w:nsid w:val="156578BE"/>
    <w:multiLevelType w:val="multilevel"/>
    <w:tmpl w:val="28E2CFA6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5" w15:restartNumberingAfterBreak="0">
    <w:nsid w:val="161F5507"/>
    <w:multiLevelType w:val="multilevel"/>
    <w:tmpl w:val="EB92ED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6" w15:restartNumberingAfterBreak="0">
    <w:nsid w:val="16A27204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17" w15:restartNumberingAfterBreak="0">
    <w:nsid w:val="1C144F3E"/>
    <w:multiLevelType w:val="multilevel"/>
    <w:tmpl w:val="599890A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960"/>
        </w:tabs>
        <w:ind w:left="39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18" w15:restartNumberingAfterBreak="0">
    <w:nsid w:val="204412E7"/>
    <w:multiLevelType w:val="multilevel"/>
    <w:tmpl w:val="C3C639C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9" w15:restartNumberingAfterBreak="0">
    <w:nsid w:val="26F66E9D"/>
    <w:multiLevelType w:val="multilevel"/>
    <w:tmpl w:val="B5CCC04C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381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0" w15:restartNumberingAfterBreak="0">
    <w:nsid w:val="2A9605EE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1" w15:restartNumberingAfterBreak="0">
    <w:nsid w:val="2F674951"/>
    <w:multiLevelType w:val="hybridMultilevel"/>
    <w:tmpl w:val="D25A3F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1B41259"/>
    <w:multiLevelType w:val="multilevel"/>
    <w:tmpl w:val="AD2AC79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23" w15:restartNumberingAfterBreak="0">
    <w:nsid w:val="353C77C7"/>
    <w:multiLevelType w:val="multilevel"/>
    <w:tmpl w:val="3DCC10C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402"/>
        </w:tabs>
        <w:ind w:left="3402" w:hanging="85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4" w15:restartNumberingAfterBreak="0">
    <w:nsid w:val="44831E58"/>
    <w:multiLevelType w:val="multilevel"/>
    <w:tmpl w:val="D6CA7E24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5" w15:restartNumberingAfterBreak="0">
    <w:nsid w:val="49A50892"/>
    <w:multiLevelType w:val="singleLevel"/>
    <w:tmpl w:val="2138B7F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4AEB5ED6"/>
    <w:multiLevelType w:val="singleLevel"/>
    <w:tmpl w:val="789A1F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7" w15:restartNumberingAfterBreak="0">
    <w:nsid w:val="4E5C5E44"/>
    <w:multiLevelType w:val="multilevel"/>
    <w:tmpl w:val="9C4C785C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28" w15:restartNumberingAfterBreak="0">
    <w:nsid w:val="55737760"/>
    <w:multiLevelType w:val="multilevel"/>
    <w:tmpl w:val="0044A43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48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hint="default"/>
      </w:rPr>
    </w:lvl>
  </w:abstractNum>
  <w:abstractNum w:abstractNumId="29" w15:restartNumberingAfterBreak="0">
    <w:nsid w:val="582B3FFB"/>
    <w:multiLevelType w:val="multilevel"/>
    <w:tmpl w:val="BA0E42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253"/>
        </w:tabs>
        <w:ind w:left="4253" w:hanging="851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0" w15:restartNumberingAfterBreak="0">
    <w:nsid w:val="5E384933"/>
    <w:multiLevelType w:val="multilevel"/>
    <w:tmpl w:val="347E3AB0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31" w15:restartNumberingAfterBreak="0">
    <w:nsid w:val="60492E40"/>
    <w:multiLevelType w:val="multilevel"/>
    <w:tmpl w:val="E6140F88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4AA0D74"/>
    <w:multiLevelType w:val="multilevel"/>
    <w:tmpl w:val="452C3FE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3" w15:restartNumberingAfterBreak="0">
    <w:nsid w:val="6A156D14"/>
    <w:multiLevelType w:val="multilevel"/>
    <w:tmpl w:val="BA9C9C10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27"/>
        </w:tabs>
        <w:ind w:left="2127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4091"/>
        </w:tabs>
        <w:ind w:left="4091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4" w15:restartNumberingAfterBreak="0">
    <w:nsid w:val="6E854672"/>
    <w:multiLevelType w:val="multilevel"/>
    <w:tmpl w:val="9C305A20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3960"/>
        </w:tabs>
        <w:ind w:left="396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35" w15:restartNumberingAfterBreak="0">
    <w:nsid w:val="6F862570"/>
    <w:multiLevelType w:val="multilevel"/>
    <w:tmpl w:val="7FCC2D7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6" w15:restartNumberingAfterBreak="0">
    <w:nsid w:val="701B12C5"/>
    <w:multiLevelType w:val="singleLevel"/>
    <w:tmpl w:val="E5020F5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0C453E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35C5C16"/>
    <w:multiLevelType w:val="multilevel"/>
    <w:tmpl w:val="B27CCDFA"/>
    <w:lvl w:ilvl="0">
      <w:start w:val="1"/>
      <w:numFmt w:val="decimal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119"/>
        </w:tabs>
        <w:ind w:left="3119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abstractNum w:abstractNumId="39" w15:restartNumberingAfterBreak="0">
    <w:nsid w:val="741E7C60"/>
    <w:multiLevelType w:val="multilevel"/>
    <w:tmpl w:val="5402291C"/>
    <w:lvl w:ilvl="0">
      <w:start w:val="1"/>
      <w:numFmt w:val="decimal"/>
      <w:lvlText w:val="%1."/>
      <w:lvlJc w:val="left"/>
      <w:pPr>
        <w:tabs>
          <w:tab w:val="num" w:pos="1865"/>
        </w:tabs>
        <w:ind w:left="186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574"/>
        </w:tabs>
        <w:ind w:left="2574" w:hanging="414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560"/>
        </w:tabs>
        <w:ind w:left="7560" w:hanging="180"/>
      </w:pPr>
      <w:rPr>
        <w:rFonts w:hint="default"/>
      </w:rPr>
    </w:lvl>
  </w:abstractNum>
  <w:abstractNum w:abstractNumId="40" w15:restartNumberingAfterBreak="0">
    <w:nsid w:val="787A30AF"/>
    <w:multiLevelType w:val="multilevel"/>
    <w:tmpl w:val="85464998"/>
    <w:lvl w:ilvl="0">
      <w:start w:val="1"/>
      <w:numFmt w:val="decimal"/>
      <w:lvlText w:val="%1."/>
      <w:lvlJc w:val="left"/>
      <w:pPr>
        <w:tabs>
          <w:tab w:val="num" w:pos="425"/>
        </w:tabs>
        <w:ind w:left="0" w:firstLine="10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88F4E03"/>
    <w:multiLevelType w:val="multilevel"/>
    <w:tmpl w:val="36FE2DC4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996"/>
        </w:tabs>
        <w:ind w:left="1996" w:hanging="425"/>
      </w:pPr>
      <w:rPr>
        <w:rFonts w:hint="default"/>
      </w:rPr>
    </w:lvl>
    <w:lvl w:ilvl="2">
      <w:start w:val="1"/>
      <w:numFmt w:val="decimal"/>
      <w:lvlRestart w:val="1"/>
      <w:lvlText w:val="%1.%2.%3"/>
      <w:lvlJc w:val="left"/>
      <w:pPr>
        <w:tabs>
          <w:tab w:val="num" w:pos="2835"/>
        </w:tabs>
        <w:ind w:left="1701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720"/>
        </w:tabs>
        <w:ind w:left="720" w:firstLine="0"/>
      </w:pPr>
      <w:rPr>
        <w:rFonts w:hint="default"/>
      </w:rPr>
    </w:lvl>
  </w:abstractNum>
  <w:abstractNum w:abstractNumId="42" w15:restartNumberingAfterBreak="0">
    <w:nsid w:val="79F03629"/>
    <w:multiLevelType w:val="multilevel"/>
    <w:tmpl w:val="28CA2C98"/>
    <w:lvl w:ilvl="0">
      <w:start w:val="1"/>
      <w:numFmt w:val="decimal"/>
      <w:pStyle w:val="Antrat1"/>
      <w:lvlText w:val="%1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1">
      <w:start w:val="1"/>
      <w:numFmt w:val="decimal"/>
      <w:pStyle w:val="Antrat2"/>
      <w:lvlText w:val="%1.%2."/>
      <w:lvlJc w:val="left"/>
      <w:pPr>
        <w:tabs>
          <w:tab w:val="num" w:pos="2268"/>
        </w:tabs>
        <w:ind w:left="2268" w:hanging="566"/>
      </w:pPr>
      <w:rPr>
        <w:rFonts w:hint="default"/>
      </w:rPr>
    </w:lvl>
    <w:lvl w:ilvl="2">
      <w:start w:val="1"/>
      <w:numFmt w:val="decimal"/>
      <w:pStyle w:val="Antrat3"/>
      <w:lvlText w:val="%1.%2.%3"/>
      <w:lvlJc w:val="left"/>
      <w:pPr>
        <w:tabs>
          <w:tab w:val="num" w:pos="3260"/>
        </w:tabs>
        <w:ind w:left="3260" w:hanging="708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Text w:val="%5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Text w:val="%6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firstLine="0"/>
      </w:pPr>
      <w:rPr>
        <w:rFonts w:hint="default"/>
      </w:rPr>
    </w:lvl>
  </w:abstractNum>
  <w:num w:numId="1" w16cid:durableId="1171799832">
    <w:abstractNumId w:val="37"/>
  </w:num>
  <w:num w:numId="2" w16cid:durableId="1105658110">
    <w:abstractNumId w:val="26"/>
  </w:num>
  <w:num w:numId="3" w16cid:durableId="1834102684">
    <w:abstractNumId w:val="36"/>
  </w:num>
  <w:num w:numId="4" w16cid:durableId="653800711">
    <w:abstractNumId w:val="25"/>
  </w:num>
  <w:num w:numId="5" w16cid:durableId="1737783505">
    <w:abstractNumId w:val="34"/>
  </w:num>
  <w:num w:numId="6" w16cid:durableId="1463226688">
    <w:abstractNumId w:val="40"/>
  </w:num>
  <w:num w:numId="7" w16cid:durableId="789319588">
    <w:abstractNumId w:val="12"/>
  </w:num>
  <w:num w:numId="8" w16cid:durableId="504251038">
    <w:abstractNumId w:val="10"/>
  </w:num>
  <w:num w:numId="9" w16cid:durableId="611982927">
    <w:abstractNumId w:val="13"/>
  </w:num>
  <w:num w:numId="10" w16cid:durableId="1857956790">
    <w:abstractNumId w:val="31"/>
  </w:num>
  <w:num w:numId="11" w16cid:durableId="923152133">
    <w:abstractNumId w:val="20"/>
  </w:num>
  <w:num w:numId="12" w16cid:durableId="778569262">
    <w:abstractNumId w:val="28"/>
  </w:num>
  <w:num w:numId="13" w16cid:durableId="1313755568">
    <w:abstractNumId w:val="11"/>
  </w:num>
  <w:num w:numId="14" w16cid:durableId="34432469">
    <w:abstractNumId w:val="30"/>
  </w:num>
  <w:num w:numId="15" w16cid:durableId="855271314">
    <w:abstractNumId w:val="15"/>
  </w:num>
  <w:num w:numId="16" w16cid:durableId="968165216">
    <w:abstractNumId w:val="39"/>
  </w:num>
  <w:num w:numId="17" w16cid:durableId="240262831">
    <w:abstractNumId w:val="16"/>
  </w:num>
  <w:num w:numId="18" w16cid:durableId="1000810320">
    <w:abstractNumId w:val="13"/>
  </w:num>
  <w:num w:numId="19" w16cid:durableId="786852246">
    <w:abstractNumId w:val="19"/>
  </w:num>
  <w:num w:numId="20" w16cid:durableId="1814836522">
    <w:abstractNumId w:val="17"/>
  </w:num>
  <w:num w:numId="21" w16cid:durableId="678313857">
    <w:abstractNumId w:val="22"/>
  </w:num>
  <w:num w:numId="22" w16cid:durableId="1204102391">
    <w:abstractNumId w:val="41"/>
  </w:num>
  <w:num w:numId="23" w16cid:durableId="1071926179">
    <w:abstractNumId w:val="14"/>
  </w:num>
  <w:num w:numId="24" w16cid:durableId="1289820185">
    <w:abstractNumId w:val="32"/>
  </w:num>
  <w:num w:numId="25" w16cid:durableId="653021940">
    <w:abstractNumId w:val="35"/>
  </w:num>
  <w:num w:numId="26" w16cid:durableId="1610966388">
    <w:abstractNumId w:val="18"/>
  </w:num>
  <w:num w:numId="27" w16cid:durableId="1433818889">
    <w:abstractNumId w:val="33"/>
  </w:num>
  <w:num w:numId="28" w16cid:durableId="1563369774">
    <w:abstractNumId w:val="42"/>
  </w:num>
  <w:num w:numId="29" w16cid:durableId="945695815">
    <w:abstractNumId w:val="29"/>
  </w:num>
  <w:num w:numId="30" w16cid:durableId="1984846715">
    <w:abstractNumId w:val="27"/>
  </w:num>
  <w:num w:numId="31" w16cid:durableId="931429938">
    <w:abstractNumId w:val="23"/>
  </w:num>
  <w:num w:numId="32" w16cid:durableId="1489243643">
    <w:abstractNumId w:val="24"/>
  </w:num>
  <w:num w:numId="33" w16cid:durableId="1417634130">
    <w:abstractNumId w:val="42"/>
  </w:num>
  <w:num w:numId="34" w16cid:durableId="2124183043">
    <w:abstractNumId w:val="38"/>
  </w:num>
  <w:num w:numId="35" w16cid:durableId="462233023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338234526">
    <w:abstractNumId w:val="9"/>
  </w:num>
  <w:num w:numId="37" w16cid:durableId="1010790417">
    <w:abstractNumId w:val="7"/>
  </w:num>
  <w:num w:numId="38" w16cid:durableId="655912735">
    <w:abstractNumId w:val="6"/>
  </w:num>
  <w:num w:numId="39" w16cid:durableId="908882198">
    <w:abstractNumId w:val="5"/>
  </w:num>
  <w:num w:numId="40" w16cid:durableId="1272594508">
    <w:abstractNumId w:val="4"/>
  </w:num>
  <w:num w:numId="41" w16cid:durableId="1236159222">
    <w:abstractNumId w:val="8"/>
  </w:num>
  <w:num w:numId="42" w16cid:durableId="845948552">
    <w:abstractNumId w:val="3"/>
  </w:num>
  <w:num w:numId="43" w16cid:durableId="2076925275">
    <w:abstractNumId w:val="2"/>
  </w:num>
  <w:num w:numId="44" w16cid:durableId="220017216">
    <w:abstractNumId w:val="1"/>
  </w:num>
  <w:num w:numId="45" w16cid:durableId="450437866">
    <w:abstractNumId w:val="0"/>
  </w:num>
  <w:num w:numId="46" w16cid:durableId="124676668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396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103C4"/>
    <w:rsid w:val="00000825"/>
    <w:rsid w:val="0002339E"/>
    <w:rsid w:val="00045662"/>
    <w:rsid w:val="00052178"/>
    <w:rsid w:val="00077E8F"/>
    <w:rsid w:val="000B7336"/>
    <w:rsid w:val="000D7125"/>
    <w:rsid w:val="000F10F9"/>
    <w:rsid w:val="000F7F7F"/>
    <w:rsid w:val="00100F55"/>
    <w:rsid w:val="00130621"/>
    <w:rsid w:val="0015714D"/>
    <w:rsid w:val="0016215D"/>
    <w:rsid w:val="0019348E"/>
    <w:rsid w:val="001963F8"/>
    <w:rsid w:val="001D3888"/>
    <w:rsid w:val="001E733B"/>
    <w:rsid w:val="001E735D"/>
    <w:rsid w:val="001F0046"/>
    <w:rsid w:val="00223B27"/>
    <w:rsid w:val="00260F87"/>
    <w:rsid w:val="0026528E"/>
    <w:rsid w:val="00291C8F"/>
    <w:rsid w:val="002936B0"/>
    <w:rsid w:val="002949A3"/>
    <w:rsid w:val="002C56BD"/>
    <w:rsid w:val="002E0679"/>
    <w:rsid w:val="002E3EF8"/>
    <w:rsid w:val="002E63D9"/>
    <w:rsid w:val="00313E57"/>
    <w:rsid w:val="00316AC7"/>
    <w:rsid w:val="00322B4F"/>
    <w:rsid w:val="003D7F29"/>
    <w:rsid w:val="003F1D21"/>
    <w:rsid w:val="00404E84"/>
    <w:rsid w:val="00415D80"/>
    <w:rsid w:val="00421252"/>
    <w:rsid w:val="004463AF"/>
    <w:rsid w:val="00461DA1"/>
    <w:rsid w:val="004771C9"/>
    <w:rsid w:val="004965DE"/>
    <w:rsid w:val="004A6A01"/>
    <w:rsid w:val="004C3D88"/>
    <w:rsid w:val="004E181F"/>
    <w:rsid w:val="0052026C"/>
    <w:rsid w:val="0053065B"/>
    <w:rsid w:val="00531F74"/>
    <w:rsid w:val="00577730"/>
    <w:rsid w:val="00577E0E"/>
    <w:rsid w:val="005B13B5"/>
    <w:rsid w:val="005C73ED"/>
    <w:rsid w:val="005D5190"/>
    <w:rsid w:val="005F283E"/>
    <w:rsid w:val="00602660"/>
    <w:rsid w:val="00626E84"/>
    <w:rsid w:val="006653DD"/>
    <w:rsid w:val="006B6462"/>
    <w:rsid w:val="006F141F"/>
    <w:rsid w:val="007016E8"/>
    <w:rsid w:val="007E6559"/>
    <w:rsid w:val="007F39F5"/>
    <w:rsid w:val="007F3AFD"/>
    <w:rsid w:val="00803DB6"/>
    <w:rsid w:val="00806CDD"/>
    <w:rsid w:val="00816B92"/>
    <w:rsid w:val="00844988"/>
    <w:rsid w:val="00873E37"/>
    <w:rsid w:val="00873EAA"/>
    <w:rsid w:val="008F16CF"/>
    <w:rsid w:val="009103C4"/>
    <w:rsid w:val="00932992"/>
    <w:rsid w:val="00953893"/>
    <w:rsid w:val="00965287"/>
    <w:rsid w:val="009749FE"/>
    <w:rsid w:val="00990D35"/>
    <w:rsid w:val="009C0211"/>
    <w:rsid w:val="00A0151C"/>
    <w:rsid w:val="00A049DD"/>
    <w:rsid w:val="00A6795E"/>
    <w:rsid w:val="00AA4ED2"/>
    <w:rsid w:val="00AA67CE"/>
    <w:rsid w:val="00AB26BB"/>
    <w:rsid w:val="00AB7416"/>
    <w:rsid w:val="00AE0E37"/>
    <w:rsid w:val="00AE7C8B"/>
    <w:rsid w:val="00B4162B"/>
    <w:rsid w:val="00B66FAC"/>
    <w:rsid w:val="00B92CC3"/>
    <w:rsid w:val="00B93D28"/>
    <w:rsid w:val="00B967E5"/>
    <w:rsid w:val="00BA4DB8"/>
    <w:rsid w:val="00BC14B0"/>
    <w:rsid w:val="00BC7A5B"/>
    <w:rsid w:val="00BE7267"/>
    <w:rsid w:val="00C25271"/>
    <w:rsid w:val="00C87140"/>
    <w:rsid w:val="00CA347D"/>
    <w:rsid w:val="00CD083D"/>
    <w:rsid w:val="00CD58DB"/>
    <w:rsid w:val="00CE4EDE"/>
    <w:rsid w:val="00D10218"/>
    <w:rsid w:val="00D253F8"/>
    <w:rsid w:val="00D52156"/>
    <w:rsid w:val="00D560C9"/>
    <w:rsid w:val="00DB6F2C"/>
    <w:rsid w:val="00E03A86"/>
    <w:rsid w:val="00E55394"/>
    <w:rsid w:val="00E768B1"/>
    <w:rsid w:val="00EA3641"/>
    <w:rsid w:val="00EA7E22"/>
    <w:rsid w:val="00EB5168"/>
    <w:rsid w:val="00EB55B1"/>
    <w:rsid w:val="00F16C66"/>
    <w:rsid w:val="00F32903"/>
    <w:rsid w:val="00F45991"/>
    <w:rsid w:val="00F670E7"/>
    <w:rsid w:val="00F677B3"/>
    <w:rsid w:val="00F7101F"/>
    <w:rsid w:val="00FA533A"/>
    <w:rsid w:val="00FC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E147512"/>
  <w15:docId w15:val="{8D99CF3C-00BE-458C-9BD9-17594741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1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semiHidden="1" w:unhideWhenUsed="1"/>
    <w:lsdException w:name="line number" w:locked="1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15714D"/>
    <w:pPr>
      <w:ind w:firstLine="720"/>
      <w:jc w:val="both"/>
    </w:pPr>
    <w:rPr>
      <w:sz w:val="22"/>
      <w:lang w:eastAsia="en-US"/>
    </w:rPr>
  </w:style>
  <w:style w:type="paragraph" w:styleId="Antrat1">
    <w:name w:val="heading 1"/>
    <w:basedOn w:val="prastasis"/>
    <w:next w:val="prastasis"/>
    <w:qFormat/>
    <w:rsid w:val="00A6795E"/>
    <w:pPr>
      <w:keepNext/>
      <w:numPr>
        <w:numId w:val="33"/>
      </w:numPr>
      <w:spacing w:before="240" w:after="60"/>
      <w:outlineLvl w:val="0"/>
    </w:pPr>
    <w:rPr>
      <w:rFonts w:ascii="Arial" w:hAnsi="Arial"/>
      <w:b/>
      <w:snapToGrid w:val="0"/>
      <w:kern w:val="28"/>
      <w:sz w:val="28"/>
    </w:rPr>
  </w:style>
  <w:style w:type="paragraph" w:styleId="Antrat2">
    <w:name w:val="heading 2"/>
    <w:basedOn w:val="prastasis"/>
    <w:next w:val="prastasis"/>
    <w:link w:val="Antrat2Diagrama"/>
    <w:uiPriority w:val="9"/>
    <w:qFormat/>
    <w:rsid w:val="00A6795E"/>
    <w:pPr>
      <w:keepNext/>
      <w:numPr>
        <w:ilvl w:val="1"/>
        <w:numId w:val="33"/>
      </w:numPr>
      <w:spacing w:before="240" w:after="60"/>
      <w:jc w:val="left"/>
      <w:outlineLvl w:val="1"/>
    </w:pPr>
    <w:rPr>
      <w:rFonts w:ascii="Arial" w:hAnsi="Arial"/>
      <w:b/>
      <w:bCs/>
      <w:i/>
      <w:iCs/>
      <w:sz w:val="24"/>
      <w:szCs w:val="28"/>
    </w:rPr>
  </w:style>
  <w:style w:type="paragraph" w:styleId="Antrat3">
    <w:name w:val="heading 3"/>
    <w:basedOn w:val="prastasis"/>
    <w:next w:val="prastasis"/>
    <w:qFormat/>
    <w:rsid w:val="00A6795E"/>
    <w:pPr>
      <w:keepNext/>
      <w:numPr>
        <w:ilvl w:val="2"/>
        <w:numId w:val="33"/>
      </w:numPr>
      <w:spacing w:before="240" w:after="60"/>
      <w:outlineLvl w:val="2"/>
    </w:pPr>
    <w:rPr>
      <w:rFonts w:ascii="Arial" w:hAnsi="Arial"/>
      <w:b/>
      <w:bCs/>
      <w:i/>
      <w:sz w:val="24"/>
      <w:szCs w:val="26"/>
    </w:rPr>
  </w:style>
  <w:style w:type="paragraph" w:styleId="Antrat4">
    <w:name w:val="heading 4"/>
    <w:basedOn w:val="prastasis"/>
    <w:next w:val="prastasis"/>
    <w:qFormat/>
    <w:rsid w:val="0052026C"/>
    <w:pPr>
      <w:keepNext/>
      <w:spacing w:after="120"/>
      <w:jc w:val="right"/>
      <w:outlineLvl w:val="3"/>
    </w:pPr>
    <w:rPr>
      <w:b/>
      <w:sz w:val="28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orat">
    <w:name w:val="footer"/>
    <w:basedOn w:val="prastasis"/>
    <w:link w:val="PoratDiagrama"/>
    <w:uiPriority w:val="99"/>
    <w:rsid w:val="00EB5168"/>
    <w:pPr>
      <w:tabs>
        <w:tab w:val="center" w:pos="4153"/>
        <w:tab w:val="right" w:pos="9781"/>
      </w:tabs>
    </w:pPr>
  </w:style>
  <w:style w:type="character" w:styleId="Puslapionumeris">
    <w:name w:val="page number"/>
    <w:basedOn w:val="Numatytasispastraiposriftas"/>
    <w:semiHidden/>
  </w:style>
  <w:style w:type="paragraph" w:styleId="Antrats">
    <w:name w:val="header"/>
    <w:basedOn w:val="prastasis"/>
    <w:rsid w:val="00EB5168"/>
    <w:pPr>
      <w:tabs>
        <w:tab w:val="center" w:pos="4153"/>
        <w:tab w:val="right" w:pos="8306"/>
      </w:tabs>
    </w:pPr>
  </w:style>
  <w:style w:type="character" w:styleId="Hipersaitas">
    <w:name w:val="Hyperlink"/>
    <w:semiHidden/>
    <w:locked/>
    <w:rPr>
      <w:color w:val="0000FF"/>
      <w:u w:val="single"/>
    </w:rPr>
  </w:style>
  <w:style w:type="paragraph" w:styleId="Turinys1">
    <w:name w:val="toc 1"/>
    <w:basedOn w:val="prastasis"/>
    <w:next w:val="prastasis"/>
    <w:autoRedefine/>
    <w:uiPriority w:val="39"/>
    <w:rsid w:val="00990D35"/>
    <w:pPr>
      <w:tabs>
        <w:tab w:val="left" w:pos="567"/>
        <w:tab w:val="right" w:leader="dot" w:pos="9639"/>
      </w:tabs>
      <w:spacing w:before="120"/>
      <w:ind w:firstLine="0"/>
      <w:jc w:val="left"/>
    </w:pPr>
    <w:rPr>
      <w:b/>
      <w:sz w:val="28"/>
    </w:rPr>
  </w:style>
  <w:style w:type="paragraph" w:styleId="Turinys2">
    <w:name w:val="toc 2"/>
    <w:basedOn w:val="prastasis"/>
    <w:next w:val="prastasis"/>
    <w:autoRedefine/>
    <w:uiPriority w:val="39"/>
    <w:rsid w:val="00990D35"/>
    <w:pPr>
      <w:tabs>
        <w:tab w:val="left" w:pos="1134"/>
        <w:tab w:val="right" w:leader="dot" w:pos="9639"/>
      </w:tabs>
      <w:spacing w:before="60"/>
      <w:ind w:left="567" w:firstLine="0"/>
      <w:jc w:val="left"/>
    </w:pPr>
    <w:rPr>
      <w:sz w:val="24"/>
    </w:rPr>
  </w:style>
  <w:style w:type="paragraph" w:styleId="Turinys3">
    <w:name w:val="toc 3"/>
    <w:basedOn w:val="prastasis"/>
    <w:next w:val="prastasis"/>
    <w:autoRedefine/>
    <w:rsid w:val="000F7F7F"/>
    <w:pPr>
      <w:tabs>
        <w:tab w:val="left" w:pos="1800"/>
        <w:tab w:val="right" w:leader="dot" w:pos="9639"/>
      </w:tabs>
      <w:ind w:left="400"/>
    </w:pPr>
  </w:style>
  <w:style w:type="paragraph" w:styleId="Turinys4">
    <w:name w:val="toc 4"/>
    <w:basedOn w:val="prastasis"/>
    <w:next w:val="prastasis"/>
    <w:autoRedefine/>
    <w:semiHidden/>
    <w:pPr>
      <w:ind w:left="600"/>
    </w:pPr>
  </w:style>
  <w:style w:type="paragraph" w:styleId="Turinys5">
    <w:name w:val="toc 5"/>
    <w:basedOn w:val="prastasis"/>
    <w:next w:val="prastasis"/>
    <w:autoRedefine/>
    <w:semiHidden/>
    <w:locked/>
    <w:pPr>
      <w:ind w:left="800"/>
    </w:pPr>
  </w:style>
  <w:style w:type="paragraph" w:styleId="Turinys6">
    <w:name w:val="toc 6"/>
    <w:basedOn w:val="prastasis"/>
    <w:next w:val="prastasis"/>
    <w:autoRedefine/>
    <w:semiHidden/>
    <w:locked/>
    <w:pPr>
      <w:ind w:left="1000"/>
    </w:pPr>
  </w:style>
  <w:style w:type="paragraph" w:styleId="Turinys7">
    <w:name w:val="toc 7"/>
    <w:basedOn w:val="prastasis"/>
    <w:next w:val="prastasis"/>
    <w:autoRedefine/>
    <w:semiHidden/>
    <w:locked/>
    <w:pPr>
      <w:ind w:left="1200"/>
    </w:pPr>
  </w:style>
  <w:style w:type="paragraph" w:styleId="Turinys8">
    <w:name w:val="toc 8"/>
    <w:basedOn w:val="prastasis"/>
    <w:next w:val="prastasis"/>
    <w:autoRedefine/>
    <w:semiHidden/>
    <w:locked/>
    <w:pPr>
      <w:ind w:left="1400"/>
    </w:pPr>
  </w:style>
  <w:style w:type="paragraph" w:styleId="Turinys9">
    <w:name w:val="toc 9"/>
    <w:basedOn w:val="prastasis"/>
    <w:next w:val="prastasis"/>
    <w:autoRedefine/>
    <w:semiHidden/>
    <w:locked/>
    <w:pPr>
      <w:ind w:left="1600"/>
    </w:pPr>
  </w:style>
  <w:style w:type="character" w:customStyle="1" w:styleId="Antrat2Diagrama">
    <w:name w:val="Antraštė 2 Diagrama"/>
    <w:link w:val="Antrat2"/>
    <w:uiPriority w:val="9"/>
    <w:rsid w:val="00A6795E"/>
    <w:rPr>
      <w:rFonts w:ascii="Arial" w:hAnsi="Arial"/>
      <w:b/>
      <w:bCs/>
      <w:i/>
      <w:iCs/>
      <w:sz w:val="24"/>
      <w:szCs w:val="28"/>
      <w:lang w:val="lt-LT" w:eastAsia="en-US" w:bidi="ar-SA"/>
    </w:rPr>
  </w:style>
  <w:style w:type="character" w:customStyle="1" w:styleId="PoratDiagrama">
    <w:name w:val="Poraštė Diagrama"/>
    <w:link w:val="Porat"/>
    <w:uiPriority w:val="99"/>
    <w:rsid w:val="00EB5168"/>
    <w:rPr>
      <w:sz w:val="22"/>
      <w:lang w:val="lt-LT" w:eastAsia="en-US" w:bidi="ar-SA"/>
    </w:rPr>
  </w:style>
  <w:style w:type="paragraph" w:customStyle="1" w:styleId="Autorius">
    <w:name w:val="Autorius"/>
    <w:basedOn w:val="prastasis"/>
    <w:rsid w:val="00EB5168"/>
    <w:pPr>
      <w:tabs>
        <w:tab w:val="left" w:pos="6096"/>
      </w:tabs>
      <w:spacing w:before="120"/>
      <w:ind w:left="5387" w:firstLine="0"/>
    </w:pPr>
    <w:rPr>
      <w:sz w:val="24"/>
    </w:rPr>
  </w:style>
  <w:style w:type="paragraph" w:customStyle="1" w:styleId="Vireliouraai">
    <w:name w:val="Viršelio užrašai"/>
    <w:basedOn w:val="prastasis"/>
    <w:rsid w:val="004771C9"/>
    <w:pPr>
      <w:spacing w:after="120"/>
      <w:jc w:val="center"/>
    </w:pPr>
    <w:rPr>
      <w:rFonts w:ascii="Arial" w:hAnsi="Arial"/>
      <w:b/>
      <w:sz w:val="28"/>
    </w:rPr>
  </w:style>
  <w:style w:type="paragraph" w:customStyle="1" w:styleId="Ataskaita">
    <w:name w:val="Ataskaita"/>
    <w:basedOn w:val="prastasis"/>
    <w:next w:val="Vireliouraai"/>
    <w:rsid w:val="004771C9"/>
    <w:pPr>
      <w:spacing w:after="120"/>
      <w:jc w:val="center"/>
    </w:pPr>
    <w:rPr>
      <w:rFonts w:ascii="Arial" w:hAnsi="Arial"/>
      <w:b/>
      <w:i/>
      <w:sz w:val="28"/>
    </w:rPr>
  </w:style>
  <w:style w:type="paragraph" w:customStyle="1" w:styleId="Ataskaitospavadinimas">
    <w:name w:val="Ataskaitos pavadinimas"/>
    <w:basedOn w:val="Vireliouraai"/>
    <w:next w:val="Vireliouraai"/>
    <w:rsid w:val="004771C9"/>
    <w:rPr>
      <w:sz w:val="32"/>
    </w:rPr>
  </w:style>
  <w:style w:type="paragraph" w:customStyle="1" w:styleId="Programostekstas">
    <w:name w:val="Programos tekstas"/>
    <w:basedOn w:val="prastasis"/>
    <w:rsid w:val="00531F74"/>
    <w:pPr>
      <w:ind w:firstLine="0"/>
      <w:jc w:val="left"/>
    </w:pPr>
    <w:rPr>
      <w:rFonts w:ascii="Courier New" w:hAnsi="Courier New"/>
      <w:sz w:val="20"/>
    </w:rPr>
  </w:style>
  <w:style w:type="character" w:styleId="Komentaronuoroda">
    <w:name w:val="annotation reference"/>
    <w:semiHidden/>
    <w:locked/>
    <w:rsid w:val="00A6795E"/>
    <w:rPr>
      <w:sz w:val="16"/>
      <w:szCs w:val="16"/>
    </w:rPr>
  </w:style>
  <w:style w:type="paragraph" w:styleId="Komentarotekstas">
    <w:name w:val="annotation text"/>
    <w:basedOn w:val="prastasis"/>
    <w:semiHidden/>
    <w:locked/>
    <w:rsid w:val="00A6795E"/>
    <w:rPr>
      <w:sz w:val="20"/>
    </w:rPr>
  </w:style>
  <w:style w:type="paragraph" w:styleId="Komentarotema">
    <w:name w:val="annotation subject"/>
    <w:basedOn w:val="Komentarotekstas"/>
    <w:next w:val="Komentarotekstas"/>
    <w:semiHidden/>
    <w:locked/>
    <w:rsid w:val="00A6795E"/>
    <w:rPr>
      <w:b/>
      <w:bCs/>
    </w:rPr>
  </w:style>
  <w:style w:type="paragraph" w:styleId="Debesliotekstas">
    <w:name w:val="Balloon Text"/>
    <w:basedOn w:val="prastasis"/>
    <w:semiHidden/>
    <w:locked/>
    <w:rsid w:val="00A6795E"/>
    <w:rPr>
      <w:rFonts w:ascii="Tahoma" w:hAnsi="Tahoma"/>
      <w:sz w:val="16"/>
      <w:szCs w:val="16"/>
    </w:rPr>
  </w:style>
  <w:style w:type="paragraph" w:customStyle="1" w:styleId="Lentelsantrat">
    <w:name w:val="Lentelės antraštė"/>
    <w:rsid w:val="00990D35"/>
    <w:pPr>
      <w:jc w:val="center"/>
    </w:pPr>
    <w:rPr>
      <w:b/>
      <w:sz w:val="22"/>
    </w:rPr>
  </w:style>
  <w:style w:type="paragraph" w:customStyle="1" w:styleId="Lentelscels">
    <w:name w:val="Lentelės celės"/>
    <w:rsid w:val="00990D35"/>
    <w:rPr>
      <w:rFonts w:cs="Courier New"/>
      <w:sz w:val="22"/>
    </w:rPr>
  </w:style>
  <w:style w:type="paragraph" w:styleId="Sraopastraipa">
    <w:name w:val="List Paragraph"/>
    <w:basedOn w:val="prastasis"/>
    <w:uiPriority w:val="34"/>
    <w:qFormat/>
    <w:rsid w:val="008F1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4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0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AppData\Local\Temp\502_Ataskaitos_sablona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F285D-32E0-45B6-93F7-D13478AE2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502_Ataskaitos_sablonas.dotx</Template>
  <TotalTime>170</TotalTime>
  <Pages>23</Pages>
  <Words>4918</Words>
  <Characters>28034</Characters>
  <Application>Microsoft Office Word</Application>
  <DocSecurity>0</DocSecurity>
  <Lines>233</Lines>
  <Paragraphs>65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KAUNO TECHNOLOGIJOS UNIVERSITETAS</vt:lpstr>
      <vt:lpstr>KAUNO TECHNOLOGIJOS UNIVERSITETAS</vt:lpstr>
    </vt:vector>
  </TitlesOfParts>
  <Company>KTU-Tempus</Company>
  <LinksUpToDate>false</LinksUpToDate>
  <CharactersWithSpaces>32887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KAUNO TECHNOLOGIJOS UNIVERSITETAS</dc:title>
  <dc:creator>Tomas</dc:creator>
  <cp:lastModifiedBy>Matas Palujanskas</cp:lastModifiedBy>
  <cp:revision>46</cp:revision>
  <cp:lastPrinted>2023-04-19T19:26:00Z</cp:lastPrinted>
  <dcterms:created xsi:type="dcterms:W3CDTF">2014-04-04T06:05:00Z</dcterms:created>
  <dcterms:modified xsi:type="dcterms:W3CDTF">2023-04-19T19:26:00Z</dcterms:modified>
  <cp:contentStatus/>
</cp:coreProperties>
</file>