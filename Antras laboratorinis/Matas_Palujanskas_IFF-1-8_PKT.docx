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2D3F" w14:textId="77777777" w:rsidR="00D560C9" w:rsidRPr="00844988" w:rsidRDefault="00D560C9" w:rsidP="00577E0E">
      <w:pPr>
        <w:pStyle w:val="Vireliouraai"/>
      </w:pPr>
      <w:r w:rsidRPr="00844988">
        <w:t>KAUNO TECHNOLOGIJOS UNIVERSITETAS</w:t>
      </w:r>
    </w:p>
    <w:p w14:paraId="69349A48" w14:textId="6C4F585E" w:rsidR="00D560C9" w:rsidRPr="00844988" w:rsidRDefault="00577E0E" w:rsidP="00577E0E">
      <w:pPr>
        <w:pStyle w:val="Vireliouraai"/>
      </w:pPr>
      <w:r>
        <w:t>INFORMATIKOS</w:t>
      </w:r>
      <w:r w:rsidR="00404E84">
        <w:t xml:space="preserve"> FAKULTETAS</w:t>
      </w:r>
    </w:p>
    <w:p w14:paraId="220FB88A" w14:textId="77777777" w:rsidR="00D560C9" w:rsidRPr="00844988" w:rsidRDefault="00D560C9" w:rsidP="00577E0E">
      <w:pPr>
        <w:pStyle w:val="Vireliouraai"/>
      </w:pPr>
    </w:p>
    <w:p w14:paraId="50274DB0" w14:textId="77777777" w:rsidR="00D560C9" w:rsidRPr="00844988" w:rsidRDefault="00D560C9" w:rsidP="004771C9">
      <w:pPr>
        <w:pStyle w:val="Vireliouraai"/>
      </w:pPr>
    </w:p>
    <w:p w14:paraId="0EDC44B0" w14:textId="77777777" w:rsidR="00D560C9" w:rsidRPr="00844988" w:rsidRDefault="00D560C9" w:rsidP="004771C9">
      <w:pPr>
        <w:pStyle w:val="Vireliouraai"/>
      </w:pPr>
    </w:p>
    <w:p w14:paraId="3343CF0F" w14:textId="77777777" w:rsidR="00D560C9" w:rsidRPr="00844988" w:rsidRDefault="00D560C9" w:rsidP="004771C9">
      <w:pPr>
        <w:pStyle w:val="Vireliouraai"/>
      </w:pPr>
    </w:p>
    <w:p w14:paraId="4B6B31FD" w14:textId="77777777" w:rsidR="00D560C9" w:rsidRPr="00844988" w:rsidRDefault="00D560C9" w:rsidP="004771C9">
      <w:pPr>
        <w:pStyle w:val="Vireliouraai"/>
      </w:pPr>
    </w:p>
    <w:p w14:paraId="6A6991F2" w14:textId="77777777" w:rsidR="00D560C9" w:rsidRPr="00844988" w:rsidRDefault="00D560C9" w:rsidP="004771C9">
      <w:pPr>
        <w:pStyle w:val="Vireliouraai"/>
      </w:pPr>
    </w:p>
    <w:p w14:paraId="6F10E55A" w14:textId="77777777" w:rsidR="004C3D88" w:rsidRPr="00844988" w:rsidRDefault="004C3D88" w:rsidP="004771C9">
      <w:pPr>
        <w:pStyle w:val="Vireliouraai"/>
      </w:pPr>
    </w:p>
    <w:p w14:paraId="763B91DF" w14:textId="77777777" w:rsidR="004C3D88" w:rsidRPr="00844988" w:rsidRDefault="004C3D88" w:rsidP="004771C9">
      <w:pPr>
        <w:pStyle w:val="Vireliouraai"/>
      </w:pPr>
    </w:p>
    <w:p w14:paraId="665812AB" w14:textId="77777777" w:rsidR="00D560C9" w:rsidRPr="00844988" w:rsidRDefault="00D560C9" w:rsidP="004771C9">
      <w:pPr>
        <w:pStyle w:val="Vireliouraai"/>
      </w:pPr>
    </w:p>
    <w:p w14:paraId="5BD1114C" w14:textId="77777777" w:rsidR="00D560C9" w:rsidRPr="00844988" w:rsidRDefault="00D560C9" w:rsidP="004771C9">
      <w:pPr>
        <w:pStyle w:val="Vireliouraai"/>
      </w:pPr>
    </w:p>
    <w:p w14:paraId="7E916F04" w14:textId="77777777" w:rsidR="00D560C9" w:rsidRPr="00844988" w:rsidRDefault="00D560C9" w:rsidP="004771C9">
      <w:pPr>
        <w:pStyle w:val="Vireliouraai"/>
      </w:pPr>
    </w:p>
    <w:p w14:paraId="2C5CE790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032C4394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54292416" w14:textId="77777777" w:rsidR="00D560C9" w:rsidRPr="00844988" w:rsidRDefault="00D560C9" w:rsidP="004771C9">
      <w:pPr>
        <w:pStyle w:val="Vireliouraai"/>
      </w:pPr>
    </w:p>
    <w:p w14:paraId="495A36FC" w14:textId="77777777" w:rsidR="00D560C9" w:rsidRPr="00844988" w:rsidRDefault="00D560C9" w:rsidP="004771C9">
      <w:pPr>
        <w:pStyle w:val="Vireliouraai"/>
      </w:pPr>
    </w:p>
    <w:p w14:paraId="24FC4DF8" w14:textId="77777777" w:rsidR="00D560C9" w:rsidRPr="00844988" w:rsidRDefault="00D560C9" w:rsidP="004771C9">
      <w:pPr>
        <w:pStyle w:val="Vireliouraai"/>
      </w:pPr>
    </w:p>
    <w:p w14:paraId="7E47F68F" w14:textId="77777777" w:rsidR="00D560C9" w:rsidRPr="00844988" w:rsidRDefault="00D560C9" w:rsidP="004771C9">
      <w:pPr>
        <w:pStyle w:val="Vireliouraai"/>
      </w:pPr>
    </w:p>
    <w:p w14:paraId="29CAD97E" w14:textId="77777777" w:rsidR="00D560C9" w:rsidRPr="00844988" w:rsidRDefault="00D560C9" w:rsidP="004771C9">
      <w:pPr>
        <w:pStyle w:val="Vireliouraai"/>
      </w:pPr>
    </w:p>
    <w:p w14:paraId="66066EE5" w14:textId="77777777" w:rsidR="00D560C9" w:rsidRPr="00844988" w:rsidRDefault="00D560C9" w:rsidP="004771C9">
      <w:pPr>
        <w:pStyle w:val="Vireliouraai"/>
      </w:pPr>
    </w:p>
    <w:p w14:paraId="1FD922E8" w14:textId="77777777" w:rsidR="004771C9" w:rsidRDefault="004771C9" w:rsidP="00EB5168">
      <w:pPr>
        <w:pStyle w:val="Autorius"/>
      </w:pPr>
      <w:r>
        <w:t xml:space="preserve">Atliko: </w:t>
      </w:r>
    </w:p>
    <w:p w14:paraId="681CDE58" w14:textId="20BD7324" w:rsidR="004771C9" w:rsidRDefault="004771C9" w:rsidP="00EB5168">
      <w:pPr>
        <w:pStyle w:val="Autorius"/>
      </w:pPr>
      <w:r>
        <w:tab/>
      </w:r>
      <w:r w:rsidR="00577E0E">
        <w:t>IFF-1/8</w:t>
      </w:r>
      <w:r w:rsidR="00AE7C8B">
        <w:t xml:space="preserve">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368ABB6C" w14:textId="2E3A66C5" w:rsidR="00D560C9" w:rsidRPr="00844988" w:rsidRDefault="004771C9" w:rsidP="00EB5168">
      <w:pPr>
        <w:pStyle w:val="Autorius"/>
      </w:pPr>
      <w:r>
        <w:tab/>
      </w:r>
      <w:r w:rsidR="00577E0E">
        <w:t>Matas Palujanskas</w:t>
      </w:r>
    </w:p>
    <w:p w14:paraId="0344F5D4" w14:textId="6D3DC2C8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BC14B0">
        <w:rPr>
          <w:noProof/>
        </w:rPr>
        <w:t>2023 m. kovo 29 d.</w:t>
      </w:r>
      <w:r w:rsidR="00844988" w:rsidRPr="00844988">
        <w:fldChar w:fldCharType="end"/>
      </w:r>
    </w:p>
    <w:p w14:paraId="07978675" w14:textId="77777777" w:rsidR="004771C9" w:rsidRDefault="00D560C9" w:rsidP="00EB5168">
      <w:pPr>
        <w:pStyle w:val="Autorius"/>
      </w:pPr>
      <w:r w:rsidRPr="0052026C">
        <w:t>Priėmė:</w:t>
      </w:r>
    </w:p>
    <w:p w14:paraId="5B0DF213" w14:textId="297060E8" w:rsidR="00D560C9" w:rsidRPr="0052026C" w:rsidRDefault="004771C9" w:rsidP="00EB5168">
      <w:pPr>
        <w:pStyle w:val="Autorius"/>
      </w:pPr>
      <w:r>
        <w:tab/>
      </w:r>
      <w:r w:rsidR="00577E0E" w:rsidRPr="00577E0E">
        <w:t xml:space="preserve">doc. </w:t>
      </w:r>
      <w:proofErr w:type="spellStart"/>
      <w:r w:rsidR="00577E0E" w:rsidRPr="00577E0E">
        <w:t>Sajavičius</w:t>
      </w:r>
      <w:proofErr w:type="spellEnd"/>
      <w:r w:rsidR="00577E0E" w:rsidRPr="00577E0E">
        <w:t xml:space="preserve"> Svajūnas</w:t>
      </w:r>
    </w:p>
    <w:p w14:paraId="410C9CE2" w14:textId="77777777" w:rsidR="00CD58DB" w:rsidRPr="00844988" w:rsidRDefault="00CD58DB" w:rsidP="004771C9">
      <w:pPr>
        <w:pStyle w:val="Vireliouraai"/>
      </w:pPr>
    </w:p>
    <w:p w14:paraId="1BEB5A6D" w14:textId="77777777" w:rsidR="00D560C9" w:rsidRPr="00844988" w:rsidRDefault="00D560C9" w:rsidP="004771C9">
      <w:pPr>
        <w:pStyle w:val="Vireliouraai"/>
      </w:pPr>
    </w:p>
    <w:p w14:paraId="2EF8D6A6" w14:textId="77777777" w:rsidR="00D560C9" w:rsidRPr="00844988" w:rsidRDefault="00D560C9" w:rsidP="004771C9">
      <w:pPr>
        <w:pStyle w:val="Vireliouraai"/>
      </w:pPr>
    </w:p>
    <w:p w14:paraId="1B4F69FC" w14:textId="77777777" w:rsidR="00CD58DB" w:rsidRDefault="00CD58DB" w:rsidP="004771C9">
      <w:pPr>
        <w:pStyle w:val="Vireliouraai"/>
      </w:pPr>
    </w:p>
    <w:p w14:paraId="50A1AD8E" w14:textId="77777777" w:rsidR="00CD58DB" w:rsidRDefault="00CD58DB" w:rsidP="004771C9">
      <w:pPr>
        <w:pStyle w:val="Vireliouraai"/>
      </w:pPr>
    </w:p>
    <w:p w14:paraId="658C0596" w14:textId="77777777" w:rsidR="00CD58DB" w:rsidRDefault="00CD58DB" w:rsidP="004771C9">
      <w:pPr>
        <w:pStyle w:val="Vireliouraai"/>
      </w:pPr>
    </w:p>
    <w:p w14:paraId="47BF4600" w14:textId="77777777" w:rsidR="0052026C" w:rsidRPr="00844988" w:rsidRDefault="0052026C" w:rsidP="004771C9">
      <w:pPr>
        <w:pStyle w:val="Vireliouraai"/>
      </w:pPr>
    </w:p>
    <w:p w14:paraId="0FED472B" w14:textId="0BE9536E" w:rsidR="0052026C" w:rsidRDefault="00D560C9" w:rsidP="00CD083D">
      <w:pPr>
        <w:pStyle w:val="Vireliouraai"/>
        <w:ind w:firstLine="0"/>
      </w:pPr>
      <w:r w:rsidRPr="00844988">
        <w:t>KAUNAS 20</w:t>
      </w:r>
      <w:r w:rsidR="008F16CF">
        <w:t>23</w:t>
      </w:r>
    </w:p>
    <w:p w14:paraId="1CCFF5F2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11AF6AA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275C8FA" w14:textId="77777777" w:rsidR="00D560C9" w:rsidRDefault="00D560C9" w:rsidP="0052026C"/>
    <w:p w14:paraId="25F057BF" w14:textId="3429D6B5" w:rsidR="001963F8" w:rsidRDefault="00D560C9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1963F8">
        <w:rPr>
          <w:noProof/>
        </w:rPr>
        <w:t>1.</w:t>
      </w:r>
      <w:r w:rsidR="001963F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1963F8">
        <w:rPr>
          <w:noProof/>
        </w:rPr>
        <w:t>C++(L1)</w:t>
      </w:r>
      <w:r w:rsidR="001963F8">
        <w:rPr>
          <w:noProof/>
        </w:rPr>
        <w:tab/>
      </w:r>
      <w:r w:rsidR="001963F8">
        <w:rPr>
          <w:noProof/>
        </w:rPr>
        <w:fldChar w:fldCharType="begin"/>
      </w:r>
      <w:r w:rsidR="001963F8">
        <w:rPr>
          <w:noProof/>
        </w:rPr>
        <w:instrText xml:space="preserve"> PAGEREF _Toc130936719 \h </w:instrText>
      </w:r>
      <w:r w:rsidR="001963F8">
        <w:rPr>
          <w:noProof/>
        </w:rPr>
      </w:r>
      <w:r w:rsidR="001963F8">
        <w:rPr>
          <w:noProof/>
        </w:rPr>
        <w:fldChar w:fldCharType="separate"/>
      </w:r>
      <w:r w:rsidR="00BC14B0">
        <w:rPr>
          <w:noProof/>
        </w:rPr>
        <w:t>3</w:t>
      </w:r>
      <w:r w:rsidR="001963F8">
        <w:rPr>
          <w:noProof/>
        </w:rPr>
        <w:fldChar w:fldCharType="end"/>
      </w:r>
    </w:p>
    <w:p w14:paraId="1063120E" w14:textId="682E62A2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_Toc130936720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3</w:t>
      </w:r>
      <w:r>
        <w:rPr>
          <w:noProof/>
        </w:rPr>
        <w:fldChar w:fldCharType="end"/>
      </w:r>
    </w:p>
    <w:p w14:paraId="43B86A7E" w14:textId="2481DA75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_Toc130936721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4</w:t>
      </w:r>
      <w:r>
        <w:rPr>
          <w:noProof/>
        </w:rPr>
        <w:fldChar w:fldCharType="end"/>
      </w:r>
    </w:p>
    <w:p w14:paraId="14DA4196" w14:textId="2065C164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_Toc130936722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7</w:t>
      </w:r>
      <w:r>
        <w:rPr>
          <w:noProof/>
        </w:rPr>
        <w:fldChar w:fldCharType="end"/>
      </w:r>
    </w:p>
    <w:p w14:paraId="1412DADB" w14:textId="222223A5" w:rsidR="001963F8" w:rsidRDefault="001963F8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Scala(L2)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_Toc130936723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8</w:t>
      </w:r>
      <w:r>
        <w:rPr>
          <w:noProof/>
        </w:rPr>
        <w:fldChar w:fldCharType="end"/>
      </w:r>
    </w:p>
    <w:p w14:paraId="3262C25A" w14:textId="23CCEB71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_Toc130936724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8</w:t>
      </w:r>
      <w:r>
        <w:rPr>
          <w:noProof/>
        </w:rPr>
        <w:fldChar w:fldCharType="end"/>
      </w:r>
    </w:p>
    <w:p w14:paraId="11C6B26B" w14:textId="17B00E8F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_Toc130936725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8</w:t>
      </w:r>
      <w:r>
        <w:rPr>
          <w:noProof/>
        </w:rPr>
        <w:fldChar w:fldCharType="end"/>
      </w:r>
    </w:p>
    <w:p w14:paraId="0EB75D6F" w14:textId="0F7285D2" w:rsidR="001963F8" w:rsidRDefault="001963F8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_Toc130936726 \h </w:instrText>
      </w:r>
      <w:r>
        <w:rPr>
          <w:noProof/>
        </w:rPr>
      </w:r>
      <w:r>
        <w:rPr>
          <w:noProof/>
        </w:rPr>
        <w:fldChar w:fldCharType="separate"/>
      </w:r>
      <w:r w:rsidR="00BC14B0">
        <w:rPr>
          <w:noProof/>
        </w:rPr>
        <w:t>20</w:t>
      </w:r>
      <w:r>
        <w:rPr>
          <w:noProof/>
        </w:rPr>
        <w:fldChar w:fldCharType="end"/>
      </w:r>
    </w:p>
    <w:p w14:paraId="4A2DD14E" w14:textId="2B882565" w:rsidR="00D560C9" w:rsidRPr="0015714D" w:rsidRDefault="00D560C9" w:rsidP="00EA7E22">
      <w:pPr>
        <w:ind w:firstLine="0"/>
      </w:pPr>
      <w:r w:rsidRPr="00EB5168">
        <w:fldChar w:fldCharType="end"/>
      </w:r>
    </w:p>
    <w:p w14:paraId="5AC37ED1" w14:textId="77177DB7" w:rsidR="00990D35" w:rsidRDefault="00990D35" w:rsidP="00B93D28">
      <w:pPr>
        <w:pStyle w:val="Antrat1"/>
        <w:numPr>
          <w:ilvl w:val="0"/>
          <w:numId w:val="0"/>
        </w:numPr>
      </w:pPr>
    </w:p>
    <w:p w14:paraId="5B3EDC20" w14:textId="158FA134" w:rsidR="008F16CF" w:rsidRDefault="008F16CF" w:rsidP="008F16CF"/>
    <w:p w14:paraId="4227F8BE" w14:textId="127E7B5A" w:rsidR="008F16CF" w:rsidRDefault="008F16CF" w:rsidP="008F16CF"/>
    <w:p w14:paraId="194ED582" w14:textId="00619D58" w:rsidR="008F16CF" w:rsidRDefault="008F16CF" w:rsidP="008F16CF"/>
    <w:p w14:paraId="3BDDE687" w14:textId="4AE18D4E" w:rsidR="008F16CF" w:rsidRDefault="008F16CF" w:rsidP="008F16CF"/>
    <w:p w14:paraId="49F6BD68" w14:textId="19CD10FB" w:rsidR="008F16CF" w:rsidRDefault="008F16CF" w:rsidP="008F16CF"/>
    <w:p w14:paraId="6B112A9F" w14:textId="0C9D13DF" w:rsidR="008F16CF" w:rsidRDefault="008F16CF" w:rsidP="008F16CF"/>
    <w:p w14:paraId="010FFA1A" w14:textId="5CFA71BD" w:rsidR="008F16CF" w:rsidRDefault="008F16CF" w:rsidP="008F16CF"/>
    <w:p w14:paraId="0EEA45A4" w14:textId="4C7E6BAF" w:rsidR="008F16CF" w:rsidRDefault="008F16CF" w:rsidP="008F16CF"/>
    <w:p w14:paraId="28F600E0" w14:textId="008C6539" w:rsidR="008F16CF" w:rsidRDefault="008F16CF" w:rsidP="008F16CF"/>
    <w:p w14:paraId="2513F900" w14:textId="0A443ECF" w:rsidR="008F16CF" w:rsidRDefault="008F16CF" w:rsidP="008F16CF"/>
    <w:p w14:paraId="772A46F4" w14:textId="2BF0E63B" w:rsidR="008F16CF" w:rsidRDefault="008F16CF" w:rsidP="008F16CF"/>
    <w:p w14:paraId="53BD30BC" w14:textId="1C038B31" w:rsidR="008F16CF" w:rsidRDefault="008F16CF" w:rsidP="008F16CF"/>
    <w:p w14:paraId="4EFFAA0C" w14:textId="412B60A2" w:rsidR="008F16CF" w:rsidRDefault="008F16CF" w:rsidP="008F16CF"/>
    <w:p w14:paraId="3826EB43" w14:textId="481C3CF6" w:rsidR="008F16CF" w:rsidRDefault="008F16CF" w:rsidP="008F16CF"/>
    <w:p w14:paraId="7E5B781D" w14:textId="161BED12" w:rsidR="008F16CF" w:rsidRDefault="008F16CF" w:rsidP="008F16CF"/>
    <w:p w14:paraId="48627AD2" w14:textId="050E955F" w:rsidR="008F16CF" w:rsidRDefault="008F16CF" w:rsidP="008F16CF"/>
    <w:p w14:paraId="1B851124" w14:textId="5AEF4B52" w:rsidR="008F16CF" w:rsidRDefault="008F16CF" w:rsidP="008F16CF"/>
    <w:p w14:paraId="2929804D" w14:textId="382BD8F3" w:rsidR="008F16CF" w:rsidRDefault="008F16CF" w:rsidP="008F16CF"/>
    <w:p w14:paraId="052EA6FE" w14:textId="69C9010A" w:rsidR="008F16CF" w:rsidRDefault="008F16CF" w:rsidP="008F16CF"/>
    <w:p w14:paraId="5F39C143" w14:textId="45B7FF02" w:rsidR="008F16CF" w:rsidRDefault="008F16CF" w:rsidP="008F16CF"/>
    <w:p w14:paraId="3EBEB722" w14:textId="3584712A" w:rsidR="008F16CF" w:rsidRDefault="008F16CF" w:rsidP="008F16CF"/>
    <w:p w14:paraId="34F61B9F" w14:textId="608E618D" w:rsidR="008F16CF" w:rsidRDefault="008F16CF" w:rsidP="008F16CF"/>
    <w:p w14:paraId="5141404E" w14:textId="4F4CC142" w:rsidR="008F16CF" w:rsidRDefault="008F16CF" w:rsidP="008F16CF"/>
    <w:p w14:paraId="4E9EE169" w14:textId="403A4A38" w:rsidR="008F16CF" w:rsidRDefault="008F16CF" w:rsidP="008F16CF"/>
    <w:p w14:paraId="173E0E5A" w14:textId="42B95B87" w:rsidR="008F16CF" w:rsidRDefault="008F16CF" w:rsidP="008F16CF"/>
    <w:p w14:paraId="5BF912CC" w14:textId="7D530442" w:rsidR="008F16CF" w:rsidRDefault="008F16CF" w:rsidP="008F16CF"/>
    <w:p w14:paraId="74D7443F" w14:textId="016210DD" w:rsidR="008F16CF" w:rsidRDefault="008F16CF" w:rsidP="008F16CF"/>
    <w:p w14:paraId="2A2D9806" w14:textId="322DD854" w:rsidR="008F16CF" w:rsidRDefault="008F16CF" w:rsidP="008F16CF"/>
    <w:p w14:paraId="23D0CBB2" w14:textId="1C233E33" w:rsidR="008F16CF" w:rsidRDefault="008F16CF" w:rsidP="008F16CF"/>
    <w:p w14:paraId="0F15F426" w14:textId="584407D1" w:rsidR="008F16CF" w:rsidRDefault="008F16CF" w:rsidP="008F16CF"/>
    <w:p w14:paraId="44ECD35A" w14:textId="4C74ED93" w:rsidR="008F16CF" w:rsidRDefault="008F16CF" w:rsidP="008F16CF"/>
    <w:p w14:paraId="3CCAFDFD" w14:textId="527EA7BA" w:rsidR="008F16CF" w:rsidRDefault="008F16CF" w:rsidP="008F16CF"/>
    <w:p w14:paraId="5FF57C16" w14:textId="67A638F3" w:rsidR="008F16CF" w:rsidRDefault="008F16CF" w:rsidP="008F16CF"/>
    <w:p w14:paraId="6EE39DC3" w14:textId="2D2839BA" w:rsidR="008F16CF" w:rsidRDefault="008F16CF" w:rsidP="008F16CF"/>
    <w:p w14:paraId="7B3B6005" w14:textId="2FDF9CA6" w:rsidR="008F16CF" w:rsidRDefault="008F16CF" w:rsidP="008F16CF"/>
    <w:p w14:paraId="30895776" w14:textId="1FED0477" w:rsidR="008F16CF" w:rsidRDefault="008F16CF" w:rsidP="008F16CF"/>
    <w:p w14:paraId="62D0FE5A" w14:textId="06BABA96" w:rsidR="008F16CF" w:rsidRDefault="008F16CF" w:rsidP="008F16CF"/>
    <w:p w14:paraId="4494B195" w14:textId="176D7799" w:rsidR="008F16CF" w:rsidRDefault="008F16CF" w:rsidP="008F16CF"/>
    <w:p w14:paraId="5D91F395" w14:textId="433A9483" w:rsidR="008F16CF" w:rsidRDefault="008F16CF" w:rsidP="008F16CF"/>
    <w:p w14:paraId="39604952" w14:textId="3DE99F90" w:rsidR="008F16CF" w:rsidRDefault="008F16CF" w:rsidP="008F16CF"/>
    <w:p w14:paraId="469B29CF" w14:textId="499FC383" w:rsidR="008F16CF" w:rsidRDefault="008F16CF" w:rsidP="008F16CF"/>
    <w:p w14:paraId="111C6637" w14:textId="3589EE01" w:rsidR="008F16CF" w:rsidRDefault="008F16CF" w:rsidP="008F16CF"/>
    <w:p w14:paraId="077C711C" w14:textId="4C0C035B" w:rsidR="00F670E7" w:rsidRDefault="00F670E7" w:rsidP="008F16CF"/>
    <w:p w14:paraId="03E99F24" w14:textId="0291CD83" w:rsidR="00F670E7" w:rsidRDefault="00F670E7" w:rsidP="008F16CF"/>
    <w:p w14:paraId="2E85C8D2" w14:textId="77777777" w:rsidR="00F670E7" w:rsidRDefault="00F670E7" w:rsidP="008F16CF"/>
    <w:p w14:paraId="0ACB3553" w14:textId="39744EB0" w:rsidR="008F16CF" w:rsidRPr="008F16CF" w:rsidRDefault="008F16CF" w:rsidP="00F670E7">
      <w:pPr>
        <w:pStyle w:val="Antrat1"/>
        <w:tabs>
          <w:tab w:val="clear" w:pos="1276"/>
          <w:tab w:val="num" w:pos="851"/>
        </w:tabs>
        <w:ind w:left="426"/>
      </w:pPr>
      <w:bookmarkStart w:id="0" w:name="_Toc130936719"/>
      <w:r>
        <w:t>C++(L1)</w:t>
      </w:r>
      <w:bookmarkEnd w:id="0"/>
    </w:p>
    <w:p w14:paraId="1709D0C0" w14:textId="23E10728" w:rsidR="008F16CF" w:rsidRDefault="008F16CF" w:rsidP="00F670E7">
      <w:pPr>
        <w:pStyle w:val="Antrat2"/>
        <w:tabs>
          <w:tab w:val="clear" w:pos="2268"/>
          <w:tab w:val="num" w:pos="709"/>
        </w:tabs>
        <w:ind w:left="284" w:firstLine="0"/>
      </w:pPr>
      <w:bookmarkStart w:id="1" w:name="_Toc130936720"/>
      <w:r>
        <w:t>Darbo užduotis</w:t>
      </w:r>
      <w:bookmarkEnd w:id="1"/>
    </w:p>
    <w:p w14:paraId="0ADC4567" w14:textId="02B770D8" w:rsidR="008F16CF" w:rsidRDefault="008F16CF" w:rsidP="008F16CF"/>
    <w:p w14:paraId="5270C41E" w14:textId="4B208ED6" w:rsidR="00F670E7" w:rsidRDefault="00F670E7" w:rsidP="008F16CF"/>
    <w:p w14:paraId="3B1493B7" w14:textId="77777777" w:rsidR="00F670E7" w:rsidRDefault="00F670E7" w:rsidP="008F16CF"/>
    <w:p w14:paraId="43174133" w14:textId="07CD2CC7" w:rsidR="008F16CF" w:rsidRPr="008F16CF" w:rsidRDefault="008F16CF" w:rsidP="008F16CF">
      <w:r>
        <w:t>p575</w:t>
      </w:r>
    </w:p>
    <w:p w14:paraId="09EA2910" w14:textId="603AAD37" w:rsidR="008F16CF" w:rsidRPr="008F16CF" w:rsidRDefault="008F16CF" w:rsidP="008F16CF">
      <w:r w:rsidRPr="008F16CF">
        <w:rPr>
          <w:noProof/>
        </w:rPr>
        <w:drawing>
          <wp:anchor distT="0" distB="0" distL="114300" distR="114300" simplePos="0" relativeHeight="251657216" behindDoc="0" locked="0" layoutInCell="1" allowOverlap="1" wp14:anchorId="59F41E60" wp14:editId="00056779">
            <wp:simplePos x="0" y="0"/>
            <wp:positionH relativeFrom="margin">
              <wp:posOffset>-498475</wp:posOffset>
            </wp:positionH>
            <wp:positionV relativeFrom="margin">
              <wp:posOffset>1414145</wp:posOffset>
            </wp:positionV>
            <wp:extent cx="6299835" cy="4481195"/>
            <wp:effectExtent l="0" t="0" r="5715" b="0"/>
            <wp:wrapSquare wrapText="bothSides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157A" w14:textId="08004335" w:rsidR="008F16CF" w:rsidRPr="008F16CF" w:rsidRDefault="008F16CF" w:rsidP="008F16CF">
      <w:pPr>
        <w:ind w:firstLine="142"/>
      </w:pPr>
    </w:p>
    <w:p w14:paraId="68367C39" w14:textId="4900583B" w:rsidR="008F16CF" w:rsidRPr="008F16CF" w:rsidRDefault="008F16CF" w:rsidP="008F16CF"/>
    <w:p w14:paraId="283BF5EB" w14:textId="19D90C20" w:rsidR="008F16CF" w:rsidRDefault="008F16CF" w:rsidP="008F16CF"/>
    <w:p w14:paraId="36B2E538" w14:textId="2E841E7C" w:rsidR="008F16CF" w:rsidRPr="008F16CF" w:rsidRDefault="008F16CF" w:rsidP="008F16CF"/>
    <w:p w14:paraId="1D9237D1" w14:textId="0D740C52" w:rsidR="008F16CF" w:rsidRPr="008F16CF" w:rsidRDefault="008F16CF" w:rsidP="008F16CF"/>
    <w:p w14:paraId="38094C87" w14:textId="57C9AD5C" w:rsidR="008F16CF" w:rsidRPr="008F16CF" w:rsidRDefault="008F16CF" w:rsidP="008F16CF"/>
    <w:p w14:paraId="6F0C85D9" w14:textId="4E77D775" w:rsidR="008F16CF" w:rsidRPr="008F16CF" w:rsidRDefault="008F16CF" w:rsidP="008F16CF"/>
    <w:p w14:paraId="669186A2" w14:textId="77E6DA9A" w:rsidR="008F16CF" w:rsidRPr="008F16CF" w:rsidRDefault="008F16CF" w:rsidP="008F16CF"/>
    <w:p w14:paraId="6E5D3968" w14:textId="0970478A" w:rsidR="008F16CF" w:rsidRPr="008F16CF" w:rsidRDefault="008F16CF" w:rsidP="008F16CF"/>
    <w:p w14:paraId="33753D3E" w14:textId="33BB51A2" w:rsidR="008F16CF" w:rsidRPr="008F16CF" w:rsidRDefault="008F16CF" w:rsidP="008F16CF"/>
    <w:p w14:paraId="34379316" w14:textId="531287A9" w:rsidR="008F16CF" w:rsidRPr="008F16CF" w:rsidRDefault="008F16CF" w:rsidP="008F16CF"/>
    <w:p w14:paraId="08EB41FA" w14:textId="444ED6A8" w:rsidR="008F16CF" w:rsidRPr="008F16CF" w:rsidRDefault="008F16CF" w:rsidP="008F16CF"/>
    <w:p w14:paraId="1F8DC5C6" w14:textId="1CE8EF22" w:rsidR="008F16CF" w:rsidRPr="008F16CF" w:rsidRDefault="008F16CF" w:rsidP="008F16CF"/>
    <w:p w14:paraId="2F2AB9A7" w14:textId="15210E64" w:rsidR="008F16CF" w:rsidRPr="008F16CF" w:rsidRDefault="008F16CF" w:rsidP="008F16CF"/>
    <w:p w14:paraId="3031DA30" w14:textId="038C1E56" w:rsidR="008F16CF" w:rsidRPr="008F16CF" w:rsidRDefault="008F16CF" w:rsidP="008F16CF"/>
    <w:p w14:paraId="317473E1" w14:textId="5B8E3FC6" w:rsidR="008F16CF" w:rsidRPr="008F16CF" w:rsidRDefault="008F16CF" w:rsidP="008F16CF"/>
    <w:p w14:paraId="7B31823E" w14:textId="355E7345" w:rsidR="008F16CF" w:rsidRPr="008F16CF" w:rsidRDefault="008F16CF" w:rsidP="008F16CF"/>
    <w:p w14:paraId="0378E387" w14:textId="4FBD7421" w:rsidR="008F16CF" w:rsidRPr="008F16CF" w:rsidRDefault="008F16CF" w:rsidP="008F16CF"/>
    <w:p w14:paraId="321CF7C5" w14:textId="1C5A1BFB" w:rsidR="008F16CF" w:rsidRPr="008F16CF" w:rsidRDefault="008F16CF" w:rsidP="008F16CF"/>
    <w:p w14:paraId="47F036BD" w14:textId="6570C03B" w:rsidR="008F16CF" w:rsidRPr="008F16CF" w:rsidRDefault="008F16CF" w:rsidP="008F16CF"/>
    <w:p w14:paraId="318B93E4" w14:textId="52B5605A" w:rsidR="008F16CF" w:rsidRPr="008F16CF" w:rsidRDefault="008F16CF" w:rsidP="008F16CF"/>
    <w:p w14:paraId="133E4453" w14:textId="56CFDFA5" w:rsidR="008F16CF" w:rsidRPr="008F16CF" w:rsidRDefault="008F16CF" w:rsidP="008F16CF"/>
    <w:p w14:paraId="7FC39F52" w14:textId="0EC3F997" w:rsidR="008F16CF" w:rsidRPr="008F16CF" w:rsidRDefault="008F16CF" w:rsidP="008F16CF"/>
    <w:p w14:paraId="0F4ABF72" w14:textId="419F249F" w:rsidR="008F16CF" w:rsidRPr="008F16CF" w:rsidRDefault="008F16CF" w:rsidP="008F16CF"/>
    <w:p w14:paraId="114CC80C" w14:textId="49A3377F" w:rsidR="008F16CF" w:rsidRPr="008F16CF" w:rsidRDefault="008F16CF" w:rsidP="008F16CF"/>
    <w:p w14:paraId="1594D363" w14:textId="097E450D" w:rsidR="008F16CF" w:rsidRPr="008F16CF" w:rsidRDefault="008F16CF" w:rsidP="008F16CF"/>
    <w:p w14:paraId="4C2BAD28" w14:textId="429EC287" w:rsidR="008F16CF" w:rsidRPr="008F16CF" w:rsidRDefault="008F16CF" w:rsidP="008F16CF"/>
    <w:p w14:paraId="5F999D91" w14:textId="64C96D94" w:rsidR="008F16CF" w:rsidRPr="008F16CF" w:rsidRDefault="008F16CF" w:rsidP="008F16CF">
      <w:r w:rsidRPr="008F16CF">
        <w:rPr>
          <w:noProof/>
        </w:rPr>
        <w:drawing>
          <wp:anchor distT="0" distB="0" distL="114300" distR="114300" simplePos="0" relativeHeight="251660288" behindDoc="0" locked="0" layoutInCell="1" allowOverlap="1" wp14:anchorId="12A7E970" wp14:editId="6D564E40">
            <wp:simplePos x="0" y="0"/>
            <wp:positionH relativeFrom="margin">
              <wp:posOffset>-445135</wp:posOffset>
            </wp:positionH>
            <wp:positionV relativeFrom="margin">
              <wp:posOffset>5901055</wp:posOffset>
            </wp:positionV>
            <wp:extent cx="5006340" cy="3695700"/>
            <wp:effectExtent l="0" t="0" r="3810" b="0"/>
            <wp:wrapSquare wrapText="bothSides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9A8E4" w14:textId="24A1B227" w:rsidR="008F16CF" w:rsidRPr="008F16CF" w:rsidRDefault="008F16CF" w:rsidP="008F16CF"/>
    <w:p w14:paraId="0593C788" w14:textId="115A6DE6" w:rsidR="008F16CF" w:rsidRPr="008F16CF" w:rsidRDefault="008F16CF" w:rsidP="008F16CF"/>
    <w:p w14:paraId="5536BA97" w14:textId="2FA108E0" w:rsidR="008F16CF" w:rsidRPr="008F16CF" w:rsidRDefault="008F16CF" w:rsidP="008F16CF"/>
    <w:p w14:paraId="4FDE40EE" w14:textId="1C6DD636" w:rsidR="008F16CF" w:rsidRPr="008F16CF" w:rsidRDefault="008F16CF" w:rsidP="008F16CF"/>
    <w:p w14:paraId="3CBF90BC" w14:textId="1C206234" w:rsidR="008F16CF" w:rsidRPr="008F16CF" w:rsidRDefault="008F16CF" w:rsidP="008F16CF"/>
    <w:p w14:paraId="21641991" w14:textId="18359DC1" w:rsidR="008F16CF" w:rsidRPr="008F16CF" w:rsidRDefault="008F16CF" w:rsidP="008F16CF"/>
    <w:p w14:paraId="5BF1B2EE" w14:textId="626A28AE" w:rsidR="008F16CF" w:rsidRPr="008F16CF" w:rsidRDefault="008F16CF" w:rsidP="008F16CF"/>
    <w:p w14:paraId="1DA77B59" w14:textId="3D33BA88" w:rsidR="008F16CF" w:rsidRPr="008F16CF" w:rsidRDefault="008F16CF" w:rsidP="008F16CF"/>
    <w:p w14:paraId="0487CBE7" w14:textId="68A5FDE2" w:rsidR="008F16CF" w:rsidRPr="008F16CF" w:rsidRDefault="008F16CF" w:rsidP="008F16CF"/>
    <w:p w14:paraId="4309C44F" w14:textId="68BCD22E" w:rsidR="008F16CF" w:rsidRPr="008F16CF" w:rsidRDefault="008F16CF" w:rsidP="008F16CF"/>
    <w:p w14:paraId="2ED8137E" w14:textId="32708804" w:rsidR="008F16CF" w:rsidRPr="008F16CF" w:rsidRDefault="008F16CF" w:rsidP="008F16CF"/>
    <w:p w14:paraId="221EC09F" w14:textId="10D04BF6" w:rsidR="008F16CF" w:rsidRDefault="008F16CF" w:rsidP="008F16CF"/>
    <w:p w14:paraId="36881FC8" w14:textId="77777777" w:rsidR="009749FE" w:rsidRDefault="009749FE" w:rsidP="008F16CF">
      <w:pPr>
        <w:tabs>
          <w:tab w:val="left" w:pos="1764"/>
        </w:tabs>
      </w:pPr>
    </w:p>
    <w:p w14:paraId="42BD9BEB" w14:textId="77777777" w:rsidR="009749FE" w:rsidRDefault="009749FE" w:rsidP="008F16CF">
      <w:pPr>
        <w:tabs>
          <w:tab w:val="left" w:pos="1764"/>
        </w:tabs>
      </w:pPr>
    </w:p>
    <w:p w14:paraId="226DAB2D" w14:textId="77777777" w:rsidR="009749FE" w:rsidRDefault="009749FE" w:rsidP="008F16CF">
      <w:pPr>
        <w:tabs>
          <w:tab w:val="left" w:pos="1764"/>
        </w:tabs>
      </w:pPr>
    </w:p>
    <w:p w14:paraId="69203787" w14:textId="77777777" w:rsidR="009749FE" w:rsidRDefault="009749FE" w:rsidP="008F16CF">
      <w:pPr>
        <w:tabs>
          <w:tab w:val="left" w:pos="1764"/>
        </w:tabs>
      </w:pPr>
    </w:p>
    <w:p w14:paraId="3EFF3582" w14:textId="77777777" w:rsidR="009749FE" w:rsidRDefault="009749FE" w:rsidP="008F16CF">
      <w:pPr>
        <w:tabs>
          <w:tab w:val="left" w:pos="1764"/>
        </w:tabs>
      </w:pPr>
    </w:p>
    <w:p w14:paraId="302CC1FC" w14:textId="77777777" w:rsidR="009749FE" w:rsidRDefault="009749FE" w:rsidP="008F16CF">
      <w:pPr>
        <w:tabs>
          <w:tab w:val="left" w:pos="1764"/>
        </w:tabs>
      </w:pPr>
    </w:p>
    <w:p w14:paraId="59931A7C" w14:textId="77777777" w:rsidR="009749FE" w:rsidRDefault="009749FE" w:rsidP="008F16CF">
      <w:pPr>
        <w:tabs>
          <w:tab w:val="left" w:pos="1764"/>
        </w:tabs>
      </w:pPr>
    </w:p>
    <w:p w14:paraId="7631A407" w14:textId="77777777" w:rsidR="009749FE" w:rsidRDefault="009749FE" w:rsidP="008F16CF">
      <w:pPr>
        <w:tabs>
          <w:tab w:val="left" w:pos="1764"/>
        </w:tabs>
      </w:pPr>
    </w:p>
    <w:p w14:paraId="53D4943D" w14:textId="77777777" w:rsidR="009749FE" w:rsidRDefault="009749FE" w:rsidP="008F16CF">
      <w:pPr>
        <w:tabs>
          <w:tab w:val="left" w:pos="1764"/>
        </w:tabs>
      </w:pPr>
    </w:p>
    <w:p w14:paraId="63777C5A" w14:textId="77777777" w:rsidR="009749FE" w:rsidRDefault="009749FE" w:rsidP="008F16CF">
      <w:pPr>
        <w:tabs>
          <w:tab w:val="left" w:pos="1764"/>
        </w:tabs>
      </w:pPr>
    </w:p>
    <w:p w14:paraId="34AF9B72" w14:textId="77777777" w:rsidR="009749FE" w:rsidRDefault="009749FE" w:rsidP="008F16CF">
      <w:pPr>
        <w:tabs>
          <w:tab w:val="left" w:pos="1764"/>
        </w:tabs>
      </w:pPr>
    </w:p>
    <w:p w14:paraId="2A3C6091" w14:textId="77777777" w:rsidR="009749FE" w:rsidRDefault="009749FE" w:rsidP="009749FE">
      <w:pPr>
        <w:pStyle w:val="Antrat2"/>
        <w:tabs>
          <w:tab w:val="clear" w:pos="2268"/>
          <w:tab w:val="num" w:pos="993"/>
        </w:tabs>
        <w:ind w:hanging="1701"/>
      </w:pPr>
      <w:r>
        <w:t xml:space="preserve"> </w:t>
      </w:r>
      <w:bookmarkStart w:id="2" w:name="_Toc130936721"/>
      <w:r>
        <w:t>Programos tekstas</w:t>
      </w:r>
      <w:bookmarkEnd w:id="2"/>
    </w:p>
    <w:p w14:paraId="6FD49836" w14:textId="77777777" w:rsidR="009749FE" w:rsidRDefault="009749FE" w:rsidP="009749FE"/>
    <w:p w14:paraId="3AB6DBD1" w14:textId="77777777" w:rsidR="009749FE" w:rsidRDefault="009749FE" w:rsidP="009749FE"/>
    <w:p w14:paraId="0B5222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&lt;iostream&gt;</w:t>
      </w:r>
    </w:p>
    <w:p w14:paraId="68F295B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fstream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3D663A4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&lt;string&gt;</w:t>
      </w:r>
    </w:p>
    <w:p w14:paraId="15D6F4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cmath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72629DF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&lt;chrono&gt;</w:t>
      </w:r>
    </w:p>
    <w:p w14:paraId="4C5306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std;</w:t>
      </w:r>
      <w:proofErr w:type="gramEnd"/>
    </w:p>
    <w:p w14:paraId="28270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chrono;</w:t>
      </w:r>
    </w:p>
    <w:p w14:paraId="7CB5A1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EF0C5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13B84EA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Skew binary to decimal number class</w:t>
      </w:r>
    </w:p>
    <w:p w14:paraId="20AD29B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E271A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proofErr w:type="gramEnd"/>
    </w:p>
    <w:p w14:paraId="2D3B9D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6308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line;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//binary number</w:t>
      </w:r>
    </w:p>
    <w:p w14:paraId="48136C3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2C6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3EE99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Converting from skew binary to decimal number</w:t>
      </w:r>
    </w:p>
    <w:p w14:paraId="2168D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4D22DF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Skew binary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DE014D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name="n"&gt;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Amount</w:t>
      </w:r>
      <w:proofErr w:type="gramEnd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of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88CEB2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&lt;returns&gt;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Converted decimal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&lt;/returns&gt;</w:t>
      </w:r>
    </w:p>
    <w:p w14:paraId="4125151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46A73E3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1909BD0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 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25A5D6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j = 0; j &lt;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j++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63398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{</w:t>
      </w:r>
    </w:p>
    <w:p w14:paraId="647880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 = </w:t>
      </w:r>
      <w:proofErr w:type="spellStart"/>
      <w:proofErr w:type="gram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.size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7DE2CA2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l;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 {</w:t>
      </w:r>
    </w:p>
    <w:p w14:paraId="0072391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res += (((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]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- 48) * (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pow(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2, l -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- 1));</w:t>
      </w:r>
    </w:p>
    <w:p w14:paraId="390542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19D63C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res;</w:t>
      </w:r>
      <w:proofErr w:type="gramEnd"/>
    </w:p>
    <w:p w14:paraId="4ACB234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6E144E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C18498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6ACA9DB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A12044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203AB6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Decimal to skew binary number class</w:t>
      </w:r>
    </w:p>
    <w:p w14:paraId="07700C0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708A25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{</w:t>
      </w:r>
    </w:p>
    <w:p w14:paraId="7ECECD0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9DC5F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decimal;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//decimal number</w:t>
      </w:r>
    </w:p>
    <w:p w14:paraId="65C1596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8F53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{</w:t>
      </w:r>
    </w:p>
    <w:p w14:paraId="267F7C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</w:p>
    <w:p w14:paraId="03E54FE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== 0) {</w:t>
      </w:r>
    </w:p>
    <w:p w14:paraId="0F37E8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"0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6ED89E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0756D89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result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BF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while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2965988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remainder =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%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3998A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to_string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(remainder)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+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301D2C2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/=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6A345C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(remainder == 2 &amp;&amp;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75BFA7D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+;</w:t>
      </w:r>
      <w:proofErr w:type="gramEnd"/>
    </w:p>
    <w:p w14:paraId="5496F05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3D8F48F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3CEE31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18F751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62F75D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46CEBA3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lastRenderedPageBreak/>
        <w:t xml:space="preserve">    </w:t>
      </w:r>
    </w:p>
    <w:p w14:paraId="03CB4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8B27CA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62653ED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61291A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00F4CE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AADB8F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59E455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3D7A7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232E76E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PrintResult1(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489455D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7DADA5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09A086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6E44C8B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FD5F7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E78E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6F7A287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3C7043C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39E46F8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0B973F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4773FF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DDDABD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15368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44D9F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Reading data and performing all tasks</w:t>
      </w:r>
    </w:p>
    <w:p w14:paraId="78B7464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A103A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BA80F3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95D4B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5B24BF7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2BD20AA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33EF7B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20];</w:t>
      </w:r>
    </w:p>
    <w:p w14:paraId="054F13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B8A1E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572703D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0ECC07E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44591C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29AF577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46BC73C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46B1C4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CC85E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line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1DE2738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37772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line, n);</w:t>
      </w:r>
    </w:p>
    <w:p w14:paraId="686D1AF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CB009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//string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skew_Binary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to_skew_</w:t>
      </w:r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calculated, n)</w:t>
      </w:r>
    </w:p>
    <w:p w14:paraId="486F7E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84FE48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BFE8C4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5F5817B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191DF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PrintResult1(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6431874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5B1FD9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FE1553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28FEA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61CE1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CFBD9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&lt;summary&gt;</w:t>
      </w:r>
    </w:p>
    <w:p w14:paraId="54C4B9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19FA06D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7E48D9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619AC6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1F6F8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1A98E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77259F0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PrintResult2(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7953DA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0FA776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43C435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593578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35A4CA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A3BBF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112B45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4412A94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lastRenderedPageBreak/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1AF5FF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6A4C87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14F1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7FB81AD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EBB6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71C15BB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Reading data and performing all tasks</w:t>
      </w:r>
    </w:p>
    <w:p w14:paraId="21E8749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6DCCA6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5F1D90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C439AE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189A85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7AF6F9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6FD59E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100];</w:t>
      </w:r>
    </w:p>
    <w:p w14:paraId="711DD6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</w:p>
    <w:p w14:paraId="20C6749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87320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73A7BEA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0549595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69F54E9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02D618C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6A8278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2A4321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//line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].decimal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;</w:t>
      </w:r>
    </w:p>
    <w:p w14:paraId="6C765DF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400C3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(line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C4B55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11FFC1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7317D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74D78D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0C60B8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PrintResult2(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58543D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489B97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29C38F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E40FF9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E9A2AB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5B6647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DDEB8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main(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4685F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132FBB8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3ACAA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F7DCFA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894D34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707908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5956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start point</w:t>
      </w:r>
    </w:p>
    <w:p w14:paraId="744AE4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781A632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75B29E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Main calculations method</w:t>
      </w:r>
    </w:p>
    <w:p w14:paraId="6F62A50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inputFile1, outputFile1);</w:t>
      </w:r>
    </w:p>
    <w:p w14:paraId="36620D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inputFile2, outputFile2);</w:t>
      </w:r>
    </w:p>
    <w:p w14:paraId="6AA35F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89129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end point</w:t>
      </w:r>
    </w:p>
    <w:p w14:paraId="140316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stop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5573166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B2FEB3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</w:t>
      </w:r>
    </w:p>
    <w:p w14:paraId="385EE5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duration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duration_cast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&lt;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microseconds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&gt;(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stop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-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start);</w:t>
      </w:r>
    </w:p>
    <w:p w14:paraId="2B9E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cout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"Time taken by function: "</w:t>
      </w:r>
    </w:p>
    <w:p w14:paraId="7168AB8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duration.count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microseconds"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5789C4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B553C7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385DF11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3166CB49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C218DAD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3DBE51B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8E3DFF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AD5E906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48A28D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3C3FB1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B84A88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7A72C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3D54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3A33B3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608C00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7B37C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0B445D3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0E69E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1B90FD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8A19752" w14:textId="77777777" w:rsidR="009749FE" w:rsidRDefault="009749FE" w:rsidP="009749FE">
      <w:pPr>
        <w:pStyle w:val="Antrat2"/>
        <w:tabs>
          <w:tab w:val="clear" w:pos="2268"/>
          <w:tab w:val="num" w:pos="1134"/>
        </w:tabs>
        <w:ind w:hanging="1701"/>
      </w:pPr>
      <w:bookmarkStart w:id="3" w:name="_Toc130936722"/>
      <w:r>
        <w:t>Pradiniai duomenys ir rezultatai</w:t>
      </w:r>
      <w:bookmarkEnd w:id="3"/>
    </w:p>
    <w:p w14:paraId="54BACBFF" w14:textId="77777777" w:rsidR="009749FE" w:rsidRDefault="009749FE" w:rsidP="009749FE"/>
    <w:p w14:paraId="73D69586" w14:textId="315A9151" w:rsidR="009749FE" w:rsidRDefault="00873E37" w:rsidP="009749FE">
      <w:r>
        <w:t xml:space="preserve">Data1( </w:t>
      </w:r>
      <w:proofErr w:type="spellStart"/>
      <w:r>
        <w:t>skew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7A85AB63" w14:textId="77777777" w:rsidR="00873E37" w:rsidRDefault="00873E37" w:rsidP="009749FE"/>
    <w:p w14:paraId="096854D1" w14:textId="77777777" w:rsidR="00873E37" w:rsidRDefault="00873E37" w:rsidP="009749FE">
      <w:r>
        <w:t>Data1.txt:</w:t>
      </w:r>
    </w:p>
    <w:p w14:paraId="15871FF5" w14:textId="77777777" w:rsidR="00873E37" w:rsidRDefault="00873E37" w:rsidP="009749FE"/>
    <w:p w14:paraId="55F426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126C2970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10120</w:t>
      </w:r>
    </w:p>
    <w:p w14:paraId="5A7E6C67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200000000000000000000000000000</w:t>
      </w:r>
    </w:p>
    <w:p w14:paraId="3F11868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</w:t>
      </w:r>
    </w:p>
    <w:p w14:paraId="1E62E47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1000000000000000000000000000000</w:t>
      </w:r>
    </w:p>
    <w:p w14:paraId="52E2EFD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</w:t>
      </w:r>
    </w:p>
    <w:p w14:paraId="6717B95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</w:t>
      </w:r>
    </w:p>
    <w:p w14:paraId="142DF4D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11111000001110000101101102000</w:t>
      </w:r>
    </w:p>
    <w:p w14:paraId="21FED8B0" w14:textId="10796E52" w:rsidR="008F16CF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  <w:r w:rsidR="008F16CF" w:rsidRPr="00873E37">
        <w:rPr>
          <w:rFonts w:ascii="Courier New" w:hAnsi="Courier New" w:cs="Courier New"/>
        </w:rPr>
        <w:tab/>
      </w:r>
    </w:p>
    <w:p w14:paraId="1D89F584" w14:textId="509C857F" w:rsidR="00873E37" w:rsidRDefault="00873E37" w:rsidP="00873E37"/>
    <w:p w14:paraId="1FBA29FD" w14:textId="16C4278F" w:rsidR="00873E37" w:rsidRDefault="00873E37" w:rsidP="00873E37">
      <w:r>
        <w:t>Result1.txt:</w:t>
      </w:r>
    </w:p>
    <w:p w14:paraId="7E2E4C7F" w14:textId="5139A324" w:rsidR="00873E37" w:rsidRDefault="00873E37" w:rsidP="00873E37"/>
    <w:p w14:paraId="3194DCD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10120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44</w:t>
      </w:r>
    </w:p>
    <w:p w14:paraId="36E99048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200000000000000000000000000000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2147483646</w:t>
      </w:r>
    </w:p>
    <w:p w14:paraId="3950E203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3</w:t>
      </w:r>
    </w:p>
    <w:p w14:paraId="6EFB6E58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1000000000000000000000000000000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2147483647</w:t>
      </w:r>
    </w:p>
    <w:p w14:paraId="3EC51D54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11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4</w:t>
      </w:r>
    </w:p>
    <w:p w14:paraId="2B0306FE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7</w:t>
      </w:r>
    </w:p>
    <w:p w14:paraId="2E301232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11111000001110000101101102000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1041110737</w:t>
      </w:r>
    </w:p>
    <w:p w14:paraId="2B34716C" w14:textId="224D3748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0</w:t>
      </w:r>
    </w:p>
    <w:p w14:paraId="074E9C27" w14:textId="321D4F6D" w:rsidR="00873E37" w:rsidRDefault="00873E37" w:rsidP="00873E37"/>
    <w:p w14:paraId="297CD6AD" w14:textId="77777777" w:rsidR="00873E37" w:rsidRDefault="00873E37" w:rsidP="00873E37"/>
    <w:p w14:paraId="0A57A4B4" w14:textId="354468AA" w:rsidR="00873E37" w:rsidRDefault="00873E37" w:rsidP="00873E37">
      <w:r>
        <w:t xml:space="preserve">Data2 (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2B3BD9BF" w14:textId="77777777" w:rsidR="00873E37" w:rsidRDefault="00873E37" w:rsidP="00873E37"/>
    <w:p w14:paraId="53DF2C7E" w14:textId="6A4F7677" w:rsidR="00873E37" w:rsidRDefault="00873E37" w:rsidP="00873E37">
      <w:r>
        <w:t>Data2.txt:</w:t>
      </w:r>
    </w:p>
    <w:p w14:paraId="113842A2" w14:textId="3660E964" w:rsidR="00873E37" w:rsidRDefault="00873E37" w:rsidP="00873E37"/>
    <w:p w14:paraId="011561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2C405141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44</w:t>
      </w:r>
    </w:p>
    <w:p w14:paraId="3A79FA4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2147483646</w:t>
      </w:r>
    </w:p>
    <w:p w14:paraId="7482C4E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3</w:t>
      </w:r>
    </w:p>
    <w:p w14:paraId="57C8AAE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2147483647</w:t>
      </w:r>
    </w:p>
    <w:p w14:paraId="48526492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</w:t>
      </w:r>
    </w:p>
    <w:p w14:paraId="1BE9156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7</w:t>
      </w:r>
    </w:p>
    <w:p w14:paraId="57E6B42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1041110737</w:t>
      </w:r>
    </w:p>
    <w:p w14:paraId="3EE65F12" w14:textId="489A5505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</w:p>
    <w:p w14:paraId="5ABEEE3E" w14:textId="69C6A6F3" w:rsidR="00873E37" w:rsidRDefault="00873E37" w:rsidP="00873E37"/>
    <w:p w14:paraId="04FF9DBC" w14:textId="4E96E20F" w:rsidR="00873E37" w:rsidRDefault="00873E37" w:rsidP="00873E37">
      <w:r>
        <w:t>Result2.txt:</w:t>
      </w:r>
    </w:p>
    <w:p w14:paraId="0D6B4161" w14:textId="66B7D73D" w:rsidR="00873E37" w:rsidRDefault="00873E37" w:rsidP="00873E37"/>
    <w:p w14:paraId="5400808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44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2202</w:t>
      </w:r>
    </w:p>
    <w:p w14:paraId="3250306F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2147483646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20220200022111212100</w:t>
      </w:r>
    </w:p>
    <w:p w14:paraId="495EE74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3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10</w:t>
      </w:r>
    </w:p>
    <w:p w14:paraId="58DC0156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2147483647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20220200022111212101</w:t>
      </w:r>
    </w:p>
    <w:p w14:paraId="0B2C18F6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4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11</w:t>
      </w:r>
    </w:p>
    <w:p w14:paraId="35C64B3E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21</w:t>
      </w:r>
    </w:p>
    <w:p w14:paraId="13415401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1041110737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10201220001020110021</w:t>
      </w:r>
    </w:p>
    <w:p w14:paraId="42097ED1" w14:textId="211F1E80" w:rsidR="00AA4ED2" w:rsidRPr="00316AC7" w:rsidRDefault="00873E37" w:rsidP="00316AC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0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0</w:t>
      </w:r>
    </w:p>
    <w:p w14:paraId="3D286189" w14:textId="77777777" w:rsidR="00AA4ED2" w:rsidRDefault="00AA4ED2" w:rsidP="00316AC7">
      <w:pPr>
        <w:ind w:firstLine="0"/>
      </w:pPr>
    </w:p>
    <w:p w14:paraId="1ABFBD98" w14:textId="6106F50F" w:rsidR="00AA4ED2" w:rsidRDefault="00AA4ED2" w:rsidP="00AA4ED2">
      <w:pPr>
        <w:pStyle w:val="Antrat1"/>
      </w:pPr>
      <w:bookmarkStart w:id="4" w:name="_Toc130936723"/>
      <w:r>
        <w:lastRenderedPageBreak/>
        <w:t>Scala(L2)</w:t>
      </w:r>
      <w:bookmarkEnd w:id="4"/>
    </w:p>
    <w:p w14:paraId="220F1542" w14:textId="6D4A97AB" w:rsidR="000B7336" w:rsidRDefault="000B7336" w:rsidP="004463AF">
      <w:pPr>
        <w:pStyle w:val="Antrat2"/>
        <w:tabs>
          <w:tab w:val="clear" w:pos="2268"/>
        </w:tabs>
        <w:ind w:left="993" w:hanging="426"/>
      </w:pPr>
      <w:bookmarkStart w:id="5" w:name="_Toc130936724"/>
      <w:r>
        <w:t>Darbo užduotis</w:t>
      </w:r>
      <w:bookmarkEnd w:id="5"/>
    </w:p>
    <w:p w14:paraId="66FE153B" w14:textId="77777777" w:rsidR="004463AF" w:rsidRDefault="004463AF" w:rsidP="004463AF"/>
    <w:p w14:paraId="4A0CE448" w14:textId="77777777" w:rsidR="004463AF" w:rsidRPr="00316AC7" w:rsidRDefault="004463AF" w:rsidP="004463AF">
      <w:pPr>
        <w:rPr>
          <w:sz w:val="28"/>
          <w:szCs w:val="28"/>
        </w:rPr>
      </w:pPr>
    </w:p>
    <w:p w14:paraId="4B7D4ABD" w14:textId="503B0006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>Reikalavimai programai/botui</w:t>
      </w:r>
      <w:r w:rsidR="00626E84" w:rsidRPr="00316AC7">
        <w:rPr>
          <w:sz w:val="28"/>
          <w:szCs w:val="28"/>
        </w:rPr>
        <w:t>:</w:t>
      </w:r>
    </w:p>
    <w:p w14:paraId="20A900CA" w14:textId="77777777" w:rsidR="00130621" w:rsidRPr="00316AC7" w:rsidRDefault="00130621" w:rsidP="00130621">
      <w:pPr>
        <w:rPr>
          <w:sz w:val="28"/>
          <w:szCs w:val="28"/>
        </w:rPr>
      </w:pPr>
    </w:p>
    <w:p w14:paraId="0E900DD8" w14:textId="77777777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1. Panaudoti bent kelis </w:t>
      </w:r>
      <w:proofErr w:type="spellStart"/>
      <w:r w:rsidRPr="00316AC7">
        <w:rPr>
          <w:sz w:val="28"/>
          <w:szCs w:val="28"/>
        </w:rPr>
        <w:t>master</w:t>
      </w:r>
      <w:proofErr w:type="spellEnd"/>
      <w:r w:rsidRPr="00316AC7">
        <w:rPr>
          <w:sz w:val="28"/>
          <w:szCs w:val="28"/>
        </w:rPr>
        <w:t xml:space="preserve"> boto išleidžiamus botų padėjėjų tipus </w:t>
      </w:r>
    </w:p>
    <w:p w14:paraId="476FBD62" w14:textId="77777777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>(pvz.: minos, raketos į priešus, "kamikadzės", rinkikai, masalas ir pan.)</w:t>
      </w:r>
    </w:p>
    <w:p w14:paraId="3FEACF2D" w14:textId="24C12EFF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2. Panaudoti bet kurį vieną iš kelio radimo algoritmų (DFS, BFS, A*, </w:t>
      </w:r>
      <w:proofErr w:type="spellStart"/>
      <w:r w:rsidRPr="00316AC7">
        <w:rPr>
          <w:sz w:val="28"/>
          <w:szCs w:val="28"/>
        </w:rPr>
        <w:t>Greedy</w:t>
      </w:r>
      <w:proofErr w:type="spellEnd"/>
      <w:r w:rsidRPr="00316AC7">
        <w:rPr>
          <w:sz w:val="28"/>
          <w:szCs w:val="28"/>
        </w:rPr>
        <w:t xml:space="preserve">, </w:t>
      </w:r>
      <w:proofErr w:type="spellStart"/>
      <w:r w:rsidRPr="00316AC7">
        <w:rPr>
          <w:sz w:val="28"/>
          <w:szCs w:val="28"/>
        </w:rPr>
        <w:t>Dijkstra</w:t>
      </w:r>
      <w:proofErr w:type="spellEnd"/>
      <w:r w:rsidRPr="00316AC7">
        <w:rPr>
          <w:sz w:val="28"/>
          <w:szCs w:val="28"/>
        </w:rPr>
        <w:t>).</w:t>
      </w:r>
    </w:p>
    <w:p w14:paraId="097A337D" w14:textId="77777777" w:rsidR="00626E84" w:rsidRPr="00316AC7" w:rsidRDefault="00626E84" w:rsidP="00130621">
      <w:pPr>
        <w:rPr>
          <w:sz w:val="28"/>
          <w:szCs w:val="28"/>
        </w:rPr>
      </w:pPr>
    </w:p>
    <w:p w14:paraId="3599EB58" w14:textId="014CD269" w:rsidR="00626E84" w:rsidRPr="00316AC7" w:rsidRDefault="00045662" w:rsidP="00626E84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Šiame </w:t>
      </w:r>
      <w:proofErr w:type="spellStart"/>
      <w:r w:rsidRPr="00316AC7">
        <w:rPr>
          <w:sz w:val="28"/>
          <w:szCs w:val="28"/>
        </w:rPr>
        <w:t>S</w:t>
      </w:r>
      <w:r w:rsidR="00626E84" w:rsidRPr="00316AC7">
        <w:rPr>
          <w:sz w:val="28"/>
          <w:szCs w:val="28"/>
        </w:rPr>
        <w:t>calatron</w:t>
      </w:r>
      <w:proofErr w:type="spellEnd"/>
      <w:r w:rsidR="00626E84" w:rsidRPr="00316AC7">
        <w:rPr>
          <w:sz w:val="28"/>
          <w:szCs w:val="28"/>
        </w:rPr>
        <w:t xml:space="preserve"> </w:t>
      </w:r>
      <w:proofErr w:type="spellStart"/>
      <w:r w:rsidR="00626E84" w:rsidRPr="00316AC7">
        <w:rPr>
          <w:sz w:val="28"/>
          <w:szCs w:val="28"/>
        </w:rPr>
        <w:t>bot‘e</w:t>
      </w:r>
      <w:proofErr w:type="spellEnd"/>
      <w:r w:rsidR="00626E84" w:rsidRPr="00316AC7">
        <w:rPr>
          <w:sz w:val="28"/>
          <w:szCs w:val="28"/>
        </w:rPr>
        <w:t xml:space="preserve"> buvo panaudotas BFS kelio radimo algoritmas</w:t>
      </w:r>
      <w:r w:rsidRPr="00316AC7">
        <w:rPr>
          <w:sz w:val="28"/>
          <w:szCs w:val="28"/>
        </w:rPr>
        <w:t>.</w:t>
      </w:r>
      <w:r w:rsidR="00626E84" w:rsidRPr="00316AC7">
        <w:rPr>
          <w:sz w:val="28"/>
          <w:szCs w:val="28"/>
        </w:rPr>
        <w:t xml:space="preserve"> Taip pat pritaikyti buvo </w:t>
      </w:r>
      <w:proofErr w:type="spellStart"/>
      <w:r w:rsidR="00626E84" w:rsidRPr="00316AC7">
        <w:rPr>
          <w:sz w:val="28"/>
          <w:szCs w:val="28"/>
        </w:rPr>
        <w:t>reference</w:t>
      </w:r>
      <w:proofErr w:type="spellEnd"/>
      <w:r w:rsidR="00626E84" w:rsidRPr="00316AC7">
        <w:rPr>
          <w:sz w:val="28"/>
          <w:szCs w:val="28"/>
        </w:rPr>
        <w:t xml:space="preserve"> boto išleidžiami padėjėjai: raketos. </w:t>
      </w:r>
      <w:proofErr w:type="spellStart"/>
      <w:r w:rsidR="00626E84" w:rsidRPr="00316AC7">
        <w:rPr>
          <w:sz w:val="28"/>
          <w:szCs w:val="28"/>
        </w:rPr>
        <w:t>Implementuoti</w:t>
      </w:r>
      <w:proofErr w:type="spellEnd"/>
      <w:r w:rsidR="00626E84" w:rsidRPr="00316AC7">
        <w:rPr>
          <w:sz w:val="28"/>
          <w:szCs w:val="28"/>
        </w:rPr>
        <w:t xml:space="preserve"> papildomi pagalbiniai botai: minos, bei rinkikai kurie gali keisti savo tipą, o surinkę tam tikrą kiekį taškų </w:t>
      </w:r>
      <w:proofErr w:type="spellStart"/>
      <w:r w:rsidR="00626E84" w:rsidRPr="00316AC7">
        <w:rPr>
          <w:sz w:val="28"/>
          <w:szCs w:val="28"/>
        </w:rPr>
        <w:t>grižta</w:t>
      </w:r>
      <w:proofErr w:type="spellEnd"/>
      <w:r w:rsidR="00626E84" w:rsidRPr="00316AC7">
        <w:rPr>
          <w:sz w:val="28"/>
          <w:szCs w:val="28"/>
        </w:rPr>
        <w:t xml:space="preserve"> pas </w:t>
      </w:r>
      <w:proofErr w:type="spellStart"/>
      <w:r w:rsidR="00626E84" w:rsidRPr="00316AC7">
        <w:rPr>
          <w:sz w:val="28"/>
          <w:szCs w:val="28"/>
        </w:rPr>
        <w:t>ma</w:t>
      </w:r>
      <w:r w:rsidR="006653DD">
        <w:rPr>
          <w:sz w:val="28"/>
          <w:szCs w:val="28"/>
        </w:rPr>
        <w:t>in</w:t>
      </w:r>
      <w:proofErr w:type="spellEnd"/>
      <w:r w:rsidR="00626E84" w:rsidRPr="00316AC7">
        <w:rPr>
          <w:sz w:val="28"/>
          <w:szCs w:val="28"/>
        </w:rPr>
        <w:t xml:space="preserve"> botą.</w:t>
      </w:r>
      <w:r w:rsidR="00461DA1" w:rsidRPr="00316AC7">
        <w:rPr>
          <w:sz w:val="28"/>
          <w:szCs w:val="28"/>
        </w:rPr>
        <w:t xml:space="preserve"> Minos nėra dedamos kol pagrindinio boto energija yra didesnė už </w:t>
      </w:r>
      <w:r w:rsidR="006B6462" w:rsidRPr="00316AC7">
        <w:rPr>
          <w:sz w:val="28"/>
          <w:szCs w:val="28"/>
        </w:rPr>
        <w:t>50.</w:t>
      </w:r>
      <w:r w:rsidR="00461DA1" w:rsidRPr="00316AC7">
        <w:rPr>
          <w:sz w:val="28"/>
          <w:szCs w:val="28"/>
        </w:rPr>
        <w:t xml:space="preserve"> Raketos nėra šaudomos kol energija didesnė už </w:t>
      </w:r>
      <w:r w:rsidR="006B6462" w:rsidRPr="00316AC7">
        <w:rPr>
          <w:sz w:val="28"/>
          <w:szCs w:val="28"/>
        </w:rPr>
        <w:t>1</w:t>
      </w:r>
      <w:r w:rsidR="00461DA1" w:rsidRPr="00316AC7">
        <w:rPr>
          <w:sz w:val="28"/>
          <w:szCs w:val="28"/>
        </w:rPr>
        <w:t>0. Gynybinė raketa nėra šaunama kol energija didesnė už 65.</w:t>
      </w:r>
      <w:r w:rsidR="006B6462" w:rsidRPr="00316AC7">
        <w:rPr>
          <w:sz w:val="28"/>
          <w:szCs w:val="28"/>
        </w:rPr>
        <w:t xml:space="preserve"> Pagalbininkai nėra kviečiami, kol boto energija didesnė už 20.</w:t>
      </w:r>
    </w:p>
    <w:p w14:paraId="37AAF79D" w14:textId="77777777" w:rsidR="004463AF" w:rsidRPr="00130621" w:rsidRDefault="004463AF" w:rsidP="004463AF"/>
    <w:p w14:paraId="3921880C" w14:textId="6C591E03" w:rsidR="000B7336" w:rsidRDefault="000B7336" w:rsidP="004463AF">
      <w:pPr>
        <w:pStyle w:val="Antrat2"/>
        <w:tabs>
          <w:tab w:val="clear" w:pos="2268"/>
        </w:tabs>
        <w:ind w:left="993" w:hanging="426"/>
      </w:pPr>
      <w:bookmarkStart w:id="6" w:name="_Toc130936725"/>
      <w:r>
        <w:t>Programos tekstas</w:t>
      </w:r>
      <w:bookmarkEnd w:id="6"/>
    </w:p>
    <w:p w14:paraId="13677B9F" w14:textId="77777777" w:rsidR="004463AF" w:rsidRDefault="004463AF" w:rsidP="004463AF"/>
    <w:p w14:paraId="0BB7DE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scala.collection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.mutable.Queue</w:t>
      </w:r>
      <w:proofErr w:type="spellEnd"/>
    </w:p>
    <w:p w14:paraId="27D09C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scala.collection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.mutable.Stack</w:t>
      </w:r>
      <w:proofErr w:type="spellEnd"/>
    </w:p>
    <w:p w14:paraId="0908544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scala.util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.control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._</w:t>
      </w:r>
    </w:p>
    <w:p w14:paraId="1F9593F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util.Random</w:t>
      </w:r>
      <w:proofErr w:type="spellEnd"/>
      <w:proofErr w:type="gramEnd"/>
    </w:p>
    <w:p w14:paraId="485932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object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</w:t>
      </w:r>
      <w:proofErr w:type="spellEnd"/>
    </w:p>
    <w:p w14:paraId="2100DF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{</w:t>
      </w:r>
    </w:p>
    <w:p w14:paraId="397D2A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random = new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Random(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1E42D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forMain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bot: Bot) {</w:t>
      </w:r>
    </w:p>
    <w:p w14:paraId="79BBD0F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_)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54BEEF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3D1A665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38D533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661862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508E0B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direction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BFS_SearchingAlgorythm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bot,bot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45BC4A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temp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0,0)</w:t>
      </w:r>
    </w:p>
    <w:p w14:paraId="7F9419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temp == direction){</w:t>
      </w:r>
    </w:p>
    <w:p w14:paraId="6F9E687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(3)-1,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(3)-1)</w:t>
      </w:r>
    </w:p>
    <w:p w14:paraId="2B1B83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cell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59A06F4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while(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cell == 'W' || cell == 'b' || cell == 'p'){</w:t>
      </w:r>
    </w:p>
    <w:p w14:paraId="7AD953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(3)-1,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(3)-1)</w:t>
      </w:r>
    </w:p>
    <w:p w14:paraId="7E68205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cell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7BAE9A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746EDC4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"RANDOM:"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direction.toString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())</w:t>
      </w:r>
    </w:p>
    <w:p w14:paraId="5C05FFF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 </w:t>
      </w:r>
    </w:p>
    <w:p w14:paraId="6D387A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AB3B7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4B97BC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50){</w:t>
      </w:r>
    </w:p>
    <w:p w14:paraId="1723A85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4DFED5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None =&gt; // no one nearby</w:t>
      </w:r>
    </w:p>
    <w:p w14:paraId="4457F1D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 main bot is nearby</w:t>
      </w:r>
    </w:p>
    <w:p w14:paraId="7CE4999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68E53E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target, so subtract that from overall flat surface</w:t>
      </w:r>
    </w:p>
    <w:p w14:paraId="3DA2406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"Mine", "target" -&gt; remainder)</w:t>
      </w:r>
    </w:p>
    <w:p w14:paraId="148D62D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0F14DC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2E6ED9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6DA5C1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</w:p>
    <w:p w14:paraId="0B0B574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10) { // fire rocket?</w:t>
      </w:r>
    </w:p>
    <w:p w14:paraId="4D206C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6FE5C0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None =&gt; // no one nearby</w:t>
      </w:r>
    </w:p>
    <w:p w14:paraId="5C0B1C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 main bot is nearby</w:t>
      </w:r>
    </w:p>
    <w:p w14:paraId="313FE9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7BDF58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</w:t>
      </w:r>
    </w:p>
    <w:p w14:paraId="4257D0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"Rocket", "target" -&gt; remainder)</w:t>
      </w:r>
    </w:p>
    <w:p w14:paraId="3DE50C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1725BE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DFB65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}</w:t>
      </w:r>
    </w:p>
    <w:p w14:paraId="5070FE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</w:t>
      </w:r>
    </w:p>
    <w:p w14:paraId="19E7B2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65) { // fire defensive rocket?</w:t>
      </w:r>
    </w:p>
    <w:p w14:paraId="68B4EF8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005669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 // no one nearby</w:t>
      </w:r>
    </w:p>
    <w:p w14:paraId="0E0EFB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an enemy slave is nearby</w:t>
      </w:r>
    </w:p>
    <w:p w14:paraId="6FD566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8) {</w:t>
      </w:r>
    </w:p>
    <w:p w14:paraId="68CE1F5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4695CA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</w:t>
      </w:r>
    </w:p>
    <w:p w14:paraId="7B821A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remainder)</w:t>
      </w:r>
    </w:p>
    <w:p w14:paraId="4930EF2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</w:p>
    <w:p w14:paraId="755387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20842B0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097285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09810B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6A44DE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20){</w:t>
      </w:r>
    </w:p>
    <w:p w14:paraId="584C72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bot.view.center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"Assistant", "target" -&gt; "", "collector" -&gt; 2000)</w:t>
      </w:r>
    </w:p>
    <w:p w14:paraId="07D82AB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+ 10))</w:t>
      </w:r>
    </w:p>
    <w:p w14:paraId="0AEAABF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7D39F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3CA69E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F2790D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slaveBots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0BED5F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("mood", "Waiting") match {</w:t>
      </w:r>
    </w:p>
    <w:p w14:paraId="2C72BD1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"Mine"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8CC71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"Rocket"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663E13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"Defensive"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676B4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"Assistant"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2FA82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1F6E83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s: String =&gt;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bot.log(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"unknown mood: " + s)</w:t>
      </w:r>
    </w:p>
    <w:p w14:paraId="6DB6EA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1D61B5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87F44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BFS_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SearchingAlgorythm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bot: Bot, view: View) : XY = {</w:t>
      </w:r>
    </w:p>
    <w:p w14:paraId="557118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</w:t>
      </w:r>
    </w:p>
    <w:p w14:paraId="6EB6D6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queue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Queue[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XY]()</w:t>
      </w:r>
    </w:p>
    <w:p w14:paraId="774D98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visited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XY]()</w:t>
      </w:r>
    </w:p>
    <w:p w14:paraId="76F16B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path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Map[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XY,XY]()</w:t>
      </w:r>
    </w:p>
    <w:p w14:paraId="26AF79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queue.enqueue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(XY(0, 0))</w:t>
      </w:r>
    </w:p>
    <w:p w14:paraId="34D95E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while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queue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121934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next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queue.dequeue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()</w:t>
      </w:r>
    </w:p>
    <w:p w14:paraId="6C00FC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next.length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&gt; 15) {</w:t>
      </w:r>
    </w:p>
    <w:p w14:paraId="7CE881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if no available path found do not move</w:t>
      </w:r>
    </w:p>
    <w:p w14:paraId="7EB57ED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return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13D052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9EF5D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for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&lt;- -1 to 1; j &lt;- -1 to 1) {</w:t>
      </w:r>
    </w:p>
    <w:p w14:paraId="2EE6B1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j) + next</w:t>
      </w:r>
    </w:p>
    <w:p w14:paraId="632D38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cell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8CF43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if found food backtrack and return direction</w:t>
      </w:r>
    </w:p>
    <w:p w14:paraId="2263F6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(cell == 'P' || cell == 'B') {</w:t>
      </w:r>
    </w:p>
    <w:p w14:paraId="6FFCFD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next</w:t>
      </w:r>
    </w:p>
    <w:p w14:paraId="57A3B4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xy.length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&lt; 1.5) {</w:t>
      </w:r>
    </w:p>
    <w:p w14:paraId="3E6066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return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proofErr w:type="gramEnd"/>
    </w:p>
    <w:p w14:paraId="134FC36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}</w:t>
      </w:r>
    </w:p>
    <w:p w14:paraId="760733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while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1.5) {</w:t>
      </w:r>
    </w:p>
    <w:p w14:paraId="0D4EEE5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temp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81984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temp != 'W')</w:t>
      </w:r>
    </w:p>
    <w:p w14:paraId="75F72B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path(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65B905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}</w:t>
      </w:r>
    </w:p>
    <w:p w14:paraId="21BD0A3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return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proofErr w:type="gramEnd"/>
    </w:p>
    <w:p w14:paraId="6C3E75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3239B8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(cell == '_' &amp;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&amp; 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visited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.contains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 {</w:t>
      </w:r>
    </w:p>
    <w:p w14:paraId="7811FD6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queue.enqueue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53257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visited +=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</w:p>
    <w:p w14:paraId="575AF9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path +=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-&gt; next)</w:t>
      </w:r>
    </w:p>
    <w:p w14:paraId="5810E9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BD5BB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17B7D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98F44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default return - not move</w:t>
      </w:r>
    </w:p>
    <w:p w14:paraId="784D940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5334AA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67663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6D603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7B57A3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('m') match {</w:t>
      </w:r>
    </w:p>
    <w:p w14:paraId="6C189F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07B515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master is visible at the given relative position </w:t>
      </w:r>
    </w:p>
    <w:p w14:paraId="490911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delta.length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&lt;= 2) {</w:t>
      </w:r>
    </w:p>
    <w:p w14:paraId="7BF318B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blowing it up</w:t>
      </w:r>
    </w:p>
    <w:p w14:paraId="380779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bot.explode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(4)</w:t>
      </w:r>
    </w:p>
    <w:p w14:paraId="11E005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 else </w:t>
      </w:r>
    </w:p>
    <w:p w14:paraId="5A502A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{</w:t>
      </w:r>
    </w:p>
    <w:p w14:paraId="507067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// no</w:t>
      </w:r>
    </w:p>
    <w:p w14:paraId="032C88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5E71E98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531830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("Mine")</w:t>
      </w:r>
    </w:p>
    <w:p w14:paraId="620549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FD1CC3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E9585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92A6A5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2B3EB4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('m') match {</w:t>
      </w:r>
    </w:p>
    <w:p w14:paraId="1F93B0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7FDA187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master is visible at the given relative position </w:t>
      </w:r>
    </w:p>
    <w:p w14:paraId="6CE98B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delta.length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&lt;= 2) {</w:t>
      </w:r>
    </w:p>
    <w:p w14:paraId="56AA2FA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bot.explode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(4)//exploding</w:t>
      </w:r>
    </w:p>
    <w:p w14:paraId="59F326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} else </w:t>
      </w:r>
    </w:p>
    <w:p w14:paraId="600BBC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{</w:t>
      </w:r>
    </w:p>
    <w:p w14:paraId="3D4A560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no </w:t>
      </w:r>
    </w:p>
    <w:p w14:paraId="67D356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19F1F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07F89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7BBD8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7C67E5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no target visible </w:t>
      </w:r>
    </w:p>
    <w:p w14:paraId="38CC68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target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("target",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4D25C9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did we arrive at the target?</w:t>
      </w:r>
    </w:p>
    <w:p w14:paraId="6537792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target.isNonZero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1C30AF8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keep going</w:t>
      </w:r>
    </w:p>
    <w:p w14:paraId="12C9C0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target.signum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(-8,6)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(-1,1)</w:t>
      </w:r>
    </w:p>
    <w:p w14:paraId="60F949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684FA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compute the remaining delta and encode it into a new 'target' property</w:t>
      </w:r>
    </w:p>
    <w:p w14:paraId="468731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target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-7,5)</w:t>
      </w:r>
    </w:p>
    <w:p w14:paraId="4B919D9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"target" -&gt; remainder)</w:t>
      </w:r>
    </w:p>
    <w:p w14:paraId="2C5798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 </w:t>
      </w:r>
    </w:p>
    <w:p w14:paraId="3788F1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1B972F0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yes -- but we did not detonate yet, and are not pursuing anything</w:t>
      </w:r>
    </w:p>
    <w:p w14:paraId="11F396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48EF005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</w:t>
      </w:r>
    </w:p>
    <w:p w14:paraId="13ECC6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D8BAFD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2E70B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4B01EC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1398F7C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6E667E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('s') match {     </w:t>
      </w:r>
    </w:p>
    <w:p w14:paraId="6D0D4CC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324844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slave is visible at the given relative position</w:t>
      </w:r>
    </w:p>
    <w:p w14:paraId="197E1E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moving closer</w:t>
      </w:r>
    </w:p>
    <w:p w14:paraId="165C1CF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6D0697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46B52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043C4E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no target visible</w:t>
      </w:r>
    </w:p>
    <w:p w14:paraId="189E7E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target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("target",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37AB5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did we arrive at the target?</w:t>
      </w:r>
    </w:p>
    <w:p w14:paraId="6586916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target.isNonZero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76855D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no </w:t>
      </w:r>
    </w:p>
    <w:p w14:paraId="7555A1F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target.signum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// e.g.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(-8,6)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(-1,1)</w:t>
      </w:r>
    </w:p>
    <w:p w14:paraId="7132F6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B2611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compute the remaining delta and encode it into a new 'target' property</w:t>
      </w:r>
    </w:p>
    <w:p w14:paraId="0E7CB5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target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e.g.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-7,5)</w:t>
      </w:r>
    </w:p>
    <w:p w14:paraId="614CCB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"target" -&gt; remainder)</w:t>
      </w:r>
    </w:p>
    <w:p w14:paraId="5A20C3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 </w:t>
      </w:r>
    </w:p>
    <w:p w14:paraId="35E602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5403CC6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yes -- but we did not annihilate yet, and are not pursuing anything =&gt; switch purpose</w:t>
      </w:r>
    </w:p>
    <w:p w14:paraId="30C63B2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3FD9156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</w:t>
      </w:r>
    </w:p>
    <w:p w14:paraId="0617B5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69C38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23B66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7BC754F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91484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1332594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_, master)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0D97EB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83B57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collector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("collector", 0)</w:t>
      </w:r>
    </w:p>
    <w:p w14:paraId="378D19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collector){</w:t>
      </w:r>
    </w:p>
    <w:p w14:paraId="3B15DC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50C047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B867A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11BAD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collector/10 &amp;&amp; 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4DE7BB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4E21A2A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B69D0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58058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collector/10){</w:t>
      </w:r>
    </w:p>
    <w:p w14:paraId="47C5A4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"Rocket", "target" -&gt; "")</w:t>
      </w:r>
    </w:p>
    <w:p w14:paraId="043DFC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5911D6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C4D8C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661724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0)</w:t>
      </w:r>
    </w:p>
    <w:p w14:paraId="20DFD2F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+= 10</w:t>
      </w:r>
    </w:p>
    <w:p w14:paraId="45ADE5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bestDirection45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directionValue.zipWithIndex.maxBy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(_._1)._2</w:t>
      </w:r>
    </w:p>
    <w:p w14:paraId="3B5915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45(bestDirection45)</w:t>
      </w:r>
    </w:p>
    <w:p w14:paraId="63900A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7FAD4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bestDirection45)</w:t>
      </w:r>
    </w:p>
    <w:p w14:paraId="5CB638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594A58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429F0D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AE233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02CDDDB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master)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EC01E9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gather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("gather", 0)</w:t>
      </w:r>
    </w:p>
    <w:p w14:paraId="1B6217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gather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1D2094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"Assistant", "target" -&gt; "")</w:t>
      </w:r>
    </w:p>
    <w:p w14:paraId="05E294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605BD49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DF7BF4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("master",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47214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masterDirectionXY.toDirection45</w:t>
      </w:r>
    </w:p>
    <w:p w14:paraId="0796FE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6A9D3D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+= 10</w:t>
      </w:r>
    </w:p>
    <w:p w14:paraId="7C318C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== 'W'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== 'p'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== 'b'){</w:t>
      </w:r>
    </w:p>
    <w:p w14:paraId="13D8412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-= 100</w:t>
      </w:r>
    </w:p>
    <w:p w14:paraId="6A480CC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91EC3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bestDirection45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directionValue.zipWithIndex.maxBy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(_._1)._2</w:t>
      </w:r>
    </w:p>
    <w:p w14:paraId="5C4768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45(bestDirection45)</w:t>
      </w:r>
    </w:p>
    <w:p w14:paraId="3A71636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AFEEB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08F88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view: View) = {</w:t>
      </w:r>
    </w:p>
    <w:p w14:paraId="6D76D6E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Array.ofDim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[Double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](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8)</w:t>
      </w:r>
    </w:p>
    <w:p w14:paraId="031F26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5D169F6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47EE04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master: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112B563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4697F0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view.cells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foreach {case (c,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</w:t>
      </w:r>
    </w:p>
    <w:p w14:paraId="4DF1200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view.relPosFromIndex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666B7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cellRelPos.isNonZero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 </w:t>
      </w:r>
    </w:p>
    <w:p w14:paraId="1D8A9B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cellRelPos.stepCount</w:t>
      </w:r>
      <w:proofErr w:type="spellEnd"/>
    </w:p>
    <w:p w14:paraId="697146B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value: Double = c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match{</w:t>
      </w:r>
      <w:proofErr w:type="gramEnd"/>
    </w:p>
    <w:p w14:paraId="39B40F5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'm' =&gt; // another master: not dangerous, but an obstacle</w:t>
      </w:r>
    </w:p>
    <w:p w14:paraId="4BBC48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</w:t>
      </w:r>
    </w:p>
    <w:p w14:paraId="113836E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- 100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49FAC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C9E81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case 's' =&gt; // another slave: potentially dangerous?</w:t>
      </w:r>
    </w:p>
    <w:p w14:paraId="17D970A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</w:t>
      </w:r>
    </w:p>
    <w:p w14:paraId="0BC34F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- 100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5ED24CE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44DCC7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'S' =&gt; // our own slave</w:t>
      </w:r>
    </w:p>
    <w:p w14:paraId="64E34E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7F49094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FF5E06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'M' =&gt; // our own master</w:t>
      </w:r>
    </w:p>
    <w:p w14:paraId="06ADBF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master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28C2EA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0.0</w:t>
      </w:r>
    </w:p>
    <w:p w14:paraId="66E6F94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'B' =&gt; // great beast: valuable, but runs away</w:t>
      </w:r>
    </w:p>
    <w:p w14:paraId="45F560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600</w:t>
      </w:r>
    </w:p>
    <w:p w14:paraId="7181DED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1E4EA7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15).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4A784D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43AF9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'P' =&gt; // great plant: less valuable, but does not run</w:t>
      </w:r>
    </w:p>
    <w:p w14:paraId="658D7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500</w:t>
      </w:r>
    </w:p>
    <w:p w14:paraId="7F998D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40C7E47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10).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4F9442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5CD0A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'b' =&gt; // bad beast: dangerous, but only if very close</w:t>
      </w:r>
    </w:p>
    <w:p w14:paraId="261606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4) -400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35F26C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03C0D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'p' =&gt; // bad plant: bad, but only if I step on it</w:t>
      </w:r>
    </w:p>
    <w:p w14:paraId="0ACDC12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1276F0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77E892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'W' =&gt; // wall: harmless, just don't walk into it</w:t>
      </w:r>
    </w:p>
    <w:p w14:paraId="303668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32581B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792B01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_ =&gt;</w:t>
      </w:r>
    </w:p>
    <w:p w14:paraId="01F137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0.0</w:t>
      </w:r>
    </w:p>
    <w:p w14:paraId="1DFDE45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02E9C8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direction45 = cellRelPos.toDirection45</w:t>
      </w:r>
    </w:p>
    <w:p w14:paraId="0736CDB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(direction45) += value</w:t>
      </w:r>
    </w:p>
    <w:p w14:paraId="5C7FB3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A1399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CE5EE0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master)</w:t>
      </w:r>
    </w:p>
    <w:p w14:paraId="2BE9BC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40FD66D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45EC91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view: View) = {</w:t>
      </w:r>
    </w:p>
    <w:p w14:paraId="5355CE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Array.ofDim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[Double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](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8)</w:t>
      </w:r>
    </w:p>
    <w:p w14:paraId="1DDEE4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0AF4D05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master: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6CE8B4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view.cells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foreach {case (c,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</w:t>
      </w:r>
    </w:p>
    <w:p w14:paraId="366557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view.relPosFromIndex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8D9D3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cellRelPos.isNonZero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  <w:proofErr w:type="gramEnd"/>
    </w:p>
    <w:p w14:paraId="07A4784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cellRelPos.stepCount</w:t>
      </w:r>
      <w:proofErr w:type="spellEnd"/>
    </w:p>
    <w:p w14:paraId="4BA615D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value: Double = c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match{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DA0330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case 'm' =&gt; // another master: not dangerous, but an obstacle</w:t>
      </w:r>
    </w:p>
    <w:p w14:paraId="45D2FC5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A27A38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DB900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D49B1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's' =&gt; // another slave: potentially dangerous?</w:t>
      </w:r>
    </w:p>
    <w:p w14:paraId="3F2735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5E45D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8D45D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'S' =&gt; // our own slave</w:t>
      </w:r>
    </w:p>
    <w:p w14:paraId="460F9F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606B45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E56BF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'M' =&gt; // our own master</w:t>
      </w:r>
    </w:p>
    <w:p w14:paraId="310FD0A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master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6C49A0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1000</w:t>
      </w:r>
    </w:p>
    <w:p w14:paraId="7F5575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'B' =&gt; // good beast: valuable, but runs away</w:t>
      </w:r>
    </w:p>
    <w:p w14:paraId="0C8004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600</w:t>
      </w:r>
    </w:p>
    <w:p w14:paraId="26348E8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494D69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15).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39C6C9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A29CA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'P' =&gt; // good plant: less valuable, but does not run</w:t>
      </w:r>
    </w:p>
    <w:p w14:paraId="505294D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500</w:t>
      </w:r>
    </w:p>
    <w:p w14:paraId="0B24C5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1CA9B3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10).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355F20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D6DFB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'b' =&gt; // bad beast: dangerous, but only if very close</w:t>
      </w:r>
    </w:p>
    <w:p w14:paraId="1F5E0D3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4) -400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762EF0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1BDAA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'p' =&gt; // bad plant: bad, but only if I step on it</w:t>
      </w:r>
    </w:p>
    <w:p w14:paraId="64346C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4A3589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2D9DBE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'W' =&gt; // wall: harmless, just don't walk into it</w:t>
      </w:r>
    </w:p>
    <w:p w14:paraId="7AD4FF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5847D9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76B2D2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_ =&gt;</w:t>
      </w:r>
    </w:p>
    <w:p w14:paraId="45AF7BD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0.0</w:t>
      </w:r>
    </w:p>
    <w:p w14:paraId="782DF4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60B36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direction45 = cellRelPos.toDirection45</w:t>
      </w:r>
    </w:p>
    <w:p w14:paraId="47324F4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(direction45) += value</w:t>
      </w:r>
    </w:p>
    <w:p w14:paraId="701926E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0FF6FF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1B1F4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master)</w:t>
      </w:r>
    </w:p>
    <w:p w14:paraId="730769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7E58E8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33E554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FF05B1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42E303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Framework</w:t>
      </w:r>
    </w:p>
    <w:p w14:paraId="1A0E16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297546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class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ControlFunctionFactory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325AA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create = (input: String) =&gt; {   </w:t>
      </w:r>
    </w:p>
    <w:p w14:paraId="27040A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(opcode, params)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CommandParser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(input)</w:t>
      </w:r>
    </w:p>
    <w:p w14:paraId="611643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opcode match {</w:t>
      </w:r>
    </w:p>
    <w:p w14:paraId="2E24A16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"React" =&gt;</w:t>
      </w:r>
    </w:p>
    <w:p w14:paraId="4E4FF3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bot = new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BotImpl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(params)</w:t>
      </w:r>
    </w:p>
    <w:p w14:paraId="6C454F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.generation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0 ) {</w:t>
      </w:r>
    </w:p>
    <w:p w14:paraId="39F69F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ControlFunction.forMain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56251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} </w:t>
      </w:r>
    </w:p>
    <w:p w14:paraId="67D195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</w:t>
      </w:r>
    </w:p>
    <w:p w14:paraId="6E63FAE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{</w:t>
      </w:r>
    </w:p>
    <w:p w14:paraId="0C9D22D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ControlFunction.slaveBots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034F8C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DC502F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bot.toString</w:t>
      </w:r>
      <w:proofErr w:type="spellEnd"/>
      <w:proofErr w:type="gramEnd"/>
    </w:p>
    <w:p w14:paraId="2A0EA3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_ =&gt; "" // OK</w:t>
      </w:r>
    </w:p>
    <w:p w14:paraId="0E960A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D2089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44648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2756B3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44303C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099339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022AE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trait Bot {</w:t>
      </w:r>
    </w:p>
    <w:p w14:paraId="7D9286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inputs</w:t>
      </w:r>
    </w:p>
    <w:p w14:paraId="793024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key: String, fallback: String): String</w:t>
      </w:r>
    </w:p>
    <w:p w14:paraId="46E61FB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inputAsIntOrElse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key: String, fallback: Int): Int</w:t>
      </w:r>
    </w:p>
    <w:p w14:paraId="055B65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String, fallback: XY): XY</w:t>
      </w:r>
    </w:p>
    <w:p w14:paraId="1E4C1E8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view: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View</w:t>
      </w:r>
      <w:proofErr w:type="gramEnd"/>
    </w:p>
    <w:p w14:paraId="693C5CB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energy: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4BBE98E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time: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69FB978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generation: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73F0DA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outputs</w:t>
      </w:r>
    </w:p>
    <w:p w14:paraId="7A07C7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move(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: Bot</w:t>
      </w:r>
    </w:p>
    <w:p w14:paraId="176E84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say(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05CF51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status(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7D88F74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spawn(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offset: XY, 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: Bot</w:t>
      </w:r>
    </w:p>
    <w:p w14:paraId="0A834A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: Bot</w:t>
      </w:r>
    </w:p>
    <w:p w14:paraId="69D251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448FC3B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5A5381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trait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extends Bot {</w:t>
      </w:r>
    </w:p>
    <w:p w14:paraId="5094F1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inputs</w:t>
      </w:r>
    </w:p>
    <w:p w14:paraId="7D09EB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offsetToMaster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gramEnd"/>
    </w:p>
    <w:p w14:paraId="00AB98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outputs</w:t>
      </w:r>
    </w:p>
    <w:p w14:paraId="51F4AE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explode(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Int) : Bot</w:t>
      </w:r>
    </w:p>
    <w:p w14:paraId="32D8EE7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4740A2E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BotImpl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Map[String, String]) extends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5B6F5D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</w:t>
      </w:r>
    </w:p>
    <w:p w14:paraId="270275E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String)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(key, fallback)</w:t>
      </w:r>
    </w:p>
    <w:p w14:paraId="2472D4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inputAsIntOrElse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Int)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(key).map(_.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(fallback)</w:t>
      </w:r>
    </w:p>
    <w:p w14:paraId="645880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(key).map(s =&gt; XY(s)).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(fallback)</w:t>
      </w:r>
    </w:p>
    <w:p w14:paraId="324486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view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("view"))</w:t>
      </w:r>
    </w:p>
    <w:p w14:paraId="09DC7A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energy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("energy"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6A5C767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time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("time"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78390D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generation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("generation"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3FD7B8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offsetToMaster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"master",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1D4A9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</w:t>
      </w:r>
    </w:p>
    <w:p w14:paraId="667C44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Map.empty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] // holds "Set()" commands</w:t>
      </w:r>
    </w:p>
    <w:p w14:paraId="486579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commands = "" // holds all other commands</w:t>
      </w:r>
    </w:p>
    <w:p w14:paraId="77E392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"" // holds all 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)" output</w:t>
      </w:r>
    </w:p>
    <w:p w14:paraId="707D804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Appends a new command to the command string; returns 'this' for fluent API. */</w:t>
      </w:r>
    </w:p>
    <w:p w14:paraId="19AE46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append(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s: String) : Bot = { commands += (if(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commands.isEmpty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s else "|" + s); this }</w:t>
      </w:r>
    </w:p>
    <w:p w14:paraId="4DCDFD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/** Renders commands and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into a control function return string. */</w:t>
      </w:r>
    </w:p>
    <w:p w14:paraId="72936A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override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{   </w:t>
      </w:r>
    </w:p>
    <w:p w14:paraId="1C64D9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result = commands</w:t>
      </w:r>
    </w:p>
    <w:p w14:paraId="640015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724C2E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result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result += "|"</w:t>
      </w:r>
    </w:p>
    <w:p w14:paraId="6F9020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result +=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stateParams.map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e =&gt; e._1 + "=" + e._2).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mkString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("Set(",",",")")</w:t>
      </w:r>
    </w:p>
    <w:p w14:paraId="072AD03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1082B6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018F1C6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result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result += "|"</w:t>
      </w:r>
    </w:p>
    <w:p w14:paraId="6A40F1F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result += 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text="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")"</w:t>
      </w:r>
    </w:p>
    <w:p w14:paraId="5890193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B24B2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result</w:t>
      </w:r>
    </w:p>
    <w:p w14:paraId="39E8FE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A85F2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text: String)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+= text + "\n"; this }</w:t>
      </w:r>
    </w:p>
    <w:p w14:paraId="3FB006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move(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direction: XY) = append("Move(direction=" + direction + ")")</w:t>
      </w:r>
    </w:p>
    <w:p w14:paraId="5EE4C4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say(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= append("Say(text=" + text + ")")</w:t>
      </w:r>
    </w:p>
    <w:p w14:paraId="0954B5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status(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= append("Status(text=" + text + ")")</w:t>
      </w:r>
    </w:p>
    <w:p w14:paraId="11B95CC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explode(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append("Explode(size="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")")</w:t>
      </w:r>
    </w:p>
    <w:p w14:paraId="0F28BE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spawn(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offset: XY, 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= append("Spawn(direction=" + offset +</w:t>
      </w:r>
    </w:p>
    <w:p w14:paraId="29163D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(if(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params.isEmpty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) "" else ","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(e =&gt; e._1 + "=" + e._2).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mkString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(",")) +")")</w:t>
      </w:r>
    </w:p>
    <w:p w14:paraId="55373CC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)*)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++= params; this }</w:t>
      </w:r>
    </w:p>
    <w:p w14:paraId="432350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String,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++= List(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+"x"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+"y"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); this }</w:t>
      </w:r>
    </w:p>
    <w:p w14:paraId="3CE525A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3DE2A4C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3AD74A3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7047127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/** Utility methods for parsing strings containing a single command of the format</w:t>
      </w:r>
    </w:p>
    <w:p w14:paraId="719C746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"Command(key=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value,key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=value,...)"</w:t>
      </w:r>
    </w:p>
    <w:p w14:paraId="1A2AD2D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*/</w:t>
      </w:r>
    </w:p>
    <w:p w14:paraId="77E81F5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object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CommandParser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F07D3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"Command(..)" =&gt; ("Command",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Map( 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"key" -&gt; "value"), ("key" -&gt; "value"), ..}) */</w:t>
      </w:r>
    </w:p>
    <w:p w14:paraId="0A422A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command: String): (String, Map[String, String]) = {</w:t>
      </w:r>
    </w:p>
    <w:p w14:paraId="2773E7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/** "key=value" =&gt; 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key","value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 */</w:t>
      </w:r>
    </w:p>
    <w:p w14:paraId="2493A3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splitParameterIntoKeyValue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param: String): (String, String) = {</w:t>
      </w:r>
    </w:p>
    <w:p w14:paraId="4EF008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segments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param.split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('=')</w:t>
      </w:r>
    </w:p>
    <w:p w14:paraId="6980E47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segments(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0), if(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segments.length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&gt;=2) segments(1) else "")</w:t>
      </w:r>
    </w:p>
    <w:p w14:paraId="10C8938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79D058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segments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command.split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('(')</w:t>
      </w:r>
    </w:p>
    <w:p w14:paraId="48E65B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segments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2 )</w:t>
      </w:r>
    </w:p>
    <w:p w14:paraId="485342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throw new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IllegalStateException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"invalid command: " + command)</w:t>
      </w:r>
    </w:p>
    <w:p w14:paraId="3D32F7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opcode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segments(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0)</w:t>
      </w:r>
    </w:p>
    <w:p w14:paraId="6755F8C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params = segments(1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dropRight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(1).split(',')</w:t>
      </w:r>
    </w:p>
    <w:p w14:paraId="6835C7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keyValuePairs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splitParameterIntoKeyValue</w:t>
      </w:r>
      <w:proofErr w:type="spellEnd"/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toMap</w:t>
      </w:r>
      <w:proofErr w:type="spellEnd"/>
      <w:proofErr w:type="gramEnd"/>
    </w:p>
    <w:p w14:paraId="7227F8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opcode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keyValuePairs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027D9B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7B378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B2B5A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393522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>// -------------------------------------------------------------------------------------------------</w:t>
      </w:r>
    </w:p>
    <w:p w14:paraId="4676AE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/** Utility class for managing 2D cell coordinates.</w:t>
      </w:r>
    </w:p>
    <w:p w14:paraId="52151F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The coordinate (0,0) corresponds to the top-left corner of the arena on screen.</w:t>
      </w:r>
    </w:p>
    <w:p w14:paraId="0F5B4F9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The direction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1,-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1) points right and up.</w:t>
      </w:r>
    </w:p>
    <w:p w14:paraId="3D08CF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*/</w:t>
      </w:r>
    </w:p>
    <w:p w14:paraId="1607DA2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x: Int, y: Int) {</w:t>
      </w:r>
    </w:p>
    <w:p w14:paraId="464913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override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+ ":" + y</w:t>
      </w:r>
    </w:p>
    <w:p w14:paraId="7C75C0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 !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= 0 || y != 0</w:t>
      </w:r>
    </w:p>
    <w:p w14:paraId="4C720D7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== 0 &amp;&amp; y == 0</w:t>
      </w:r>
    </w:p>
    <w:p w14:paraId="4E7AEF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isNonNegative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&gt;= 0 &amp;&amp; y &gt;= 0</w:t>
      </w:r>
    </w:p>
    <w:p w14:paraId="5D461C2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updateX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newX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Int) = XY(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newX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y)</w:t>
      </w:r>
    </w:p>
    <w:p w14:paraId="65B36C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updateY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newY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XY(x,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newY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F628D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addToX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dx: Int) = XY(x + dx, y)</w:t>
      </w:r>
    </w:p>
    <w:p w14:paraId="72EABA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addToY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XY(x, y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1F044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+(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XY(x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y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971D9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-(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XY(x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y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FBCD8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*(factor: Double)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(x * factor).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intValue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(y * factor).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intValue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AC1D0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distanceTo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XY): Double = (this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).length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Phythagorean</w:t>
      </w:r>
      <w:proofErr w:type="spellEnd"/>
    </w:p>
    <w:p w14:paraId="186D19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length: Double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math.sqrt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(x * x + y * y)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Phythagorean</w:t>
      </w:r>
      <w:proofErr w:type="spellEnd"/>
    </w:p>
    <w:p w14:paraId="2C74AD1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stepsTo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XY): Int = (this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steps to reach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max delta X or Y</w:t>
      </w:r>
    </w:p>
    <w:p w14:paraId="1320D3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x.abs.max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y.abs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// steps from (0,0) to get here: max X or Y</w:t>
      </w:r>
    </w:p>
    <w:p w14:paraId="6D626D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signum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x.signum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y.signum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41638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negate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-x, -y)</w:t>
      </w:r>
    </w:p>
    <w:p w14:paraId="1376D8C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negateX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-x, y)</w:t>
      </w:r>
    </w:p>
    <w:p w14:paraId="5166A1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negateY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x, -y)</w:t>
      </w:r>
    </w:p>
    <w:p w14:paraId="69585F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Returns the direction index with 'Right' being index 0, then clockwise in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45 degree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steps. */</w:t>
      </w:r>
    </w:p>
    <w:p w14:paraId="7E434BD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toDirection45: Int = {</w:t>
      </w:r>
    </w:p>
    <w:p w14:paraId="76C05F7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unit = signum</w:t>
      </w:r>
    </w:p>
    <w:p w14:paraId="4D1AA6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126E9F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-1 =&gt;</w:t>
      </w:r>
    </w:p>
    <w:p w14:paraId="38E402A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1E47B5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</w:t>
      </w:r>
    </w:p>
    <w:p w14:paraId="401995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&lt; y * 3) Direction45.Left</w:t>
      </w:r>
    </w:p>
    <w:p w14:paraId="309435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&lt; x * 3) Direction45.Up</w:t>
      </w:r>
    </w:p>
    <w:p w14:paraId="40D2AF0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Direction45.UpLeft</w:t>
      </w:r>
    </w:p>
    <w:p w14:paraId="6D907E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0 =&gt;</w:t>
      </w:r>
    </w:p>
    <w:p w14:paraId="5B4CE7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Direction45.Left</w:t>
      </w:r>
    </w:p>
    <w:p w14:paraId="305A87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</w:t>
      </w:r>
    </w:p>
    <w:p w14:paraId="1BFDA3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 &gt; y * 3) Direction45.Left</w:t>
      </w:r>
    </w:p>
    <w:p w14:paraId="6C6C87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&gt; -x * 3) Direction45.Down</w:t>
      </w:r>
    </w:p>
    <w:p w14:paraId="1A99C4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Direction45.LeftDown</w:t>
      </w:r>
    </w:p>
    <w:p w14:paraId="1806FD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F3384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0 =&gt;</w:t>
      </w:r>
    </w:p>
    <w:p w14:paraId="565DAC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62A908E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 Direction45.Down</w:t>
      </w:r>
    </w:p>
    <w:p w14:paraId="09C75F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case 0 =&gt; throw new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IllegalArgumentException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"cannot compute direction index for (0,0)")</w:t>
      </w:r>
    </w:p>
    <w:p w14:paraId="40A5E7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 Direction45.Up</w:t>
      </w:r>
    </w:p>
    <w:p w14:paraId="37B54EA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419669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1 =&gt;</w:t>
      </w:r>
    </w:p>
    <w:p w14:paraId="425D2C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0B8507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</w:t>
      </w:r>
    </w:p>
    <w:p w14:paraId="099001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&gt; -y * 3) Direction45.Right</w:t>
      </w:r>
    </w:p>
    <w:p w14:paraId="749932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-y &gt; x * 3) Direction45.Up</w:t>
      </w:r>
    </w:p>
    <w:p w14:paraId="3438163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Direction45.RightUp</w:t>
      </w:r>
    </w:p>
    <w:p w14:paraId="66BA14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0 =&gt;</w:t>
      </w:r>
    </w:p>
    <w:p w14:paraId="0BB4334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Direction45.Right</w:t>
      </w:r>
    </w:p>
    <w:p w14:paraId="1B1F150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</w:t>
      </w:r>
    </w:p>
    <w:p w14:paraId="1275EA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&gt; y * 3) Direction45.Right</w:t>
      </w:r>
    </w:p>
    <w:p w14:paraId="50A2FB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&gt; x * 3) Direction45.Down</w:t>
      </w:r>
    </w:p>
    <w:p w14:paraId="179FFA5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Direction45.DownRight</w:t>
      </w:r>
    </w:p>
    <w:p w14:paraId="6F52D6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80B68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48A8AE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0A2C5C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rotateCounterClockwise45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+ 1) % 8)</w:t>
      </w:r>
    </w:p>
    <w:p w14:paraId="62E9B0D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rotateCounterClockwise90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+ 2) % 8)</w:t>
      </w:r>
    </w:p>
    <w:p w14:paraId="3A326F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rotateClockwise45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+ 7) % 8)</w:t>
      </w:r>
    </w:p>
    <w:p w14:paraId="3BE915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rotateClockwise90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+ 6) % 8)</w:t>
      </w:r>
    </w:p>
    <w:p w14:paraId="77F0102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wrap(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boardSize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XY) = {</w:t>
      </w:r>
    </w:p>
    <w:p w14:paraId="4FA80D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x &lt; 0)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x else if(x &gt;=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x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</w:t>
      </w:r>
    </w:p>
    <w:p w14:paraId="7D1D61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x</w:t>
      </w:r>
    </w:p>
    <w:p w14:paraId="6B3030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y &lt; 0)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y else if(y &gt;=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y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</w:t>
      </w:r>
    </w:p>
    <w:p w14:paraId="32B6E4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y</w:t>
      </w:r>
    </w:p>
    <w:p w14:paraId="2D6635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x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y) XY(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else this</w:t>
      </w:r>
    </w:p>
    <w:p w14:paraId="45135B7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2A997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F1AD3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132DCA2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XY {</w:t>
      </w:r>
    </w:p>
    <w:p w14:paraId="5EB0ED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/** Parse an XY value from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XY.toString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format, e.g. "2:3". */</w:t>
      </w:r>
    </w:p>
    <w:p w14:paraId="4496C4B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s: String) : XY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a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s.split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(':'); XY(a(0).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toInt,a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(1).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}</w:t>
      </w:r>
    </w:p>
    <w:p w14:paraId="67068A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Zero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00FD77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One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1, 1)</w:t>
      </w:r>
    </w:p>
    <w:p w14:paraId="16E2DE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0)</w:t>
      </w:r>
    </w:p>
    <w:p w14:paraId="186CDF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-1)</w:t>
      </w:r>
    </w:p>
    <w:p w14:paraId="23D498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XY( 0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-1)</w:t>
      </w:r>
    </w:p>
    <w:p w14:paraId="2DF326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-1)</w:t>
      </w:r>
    </w:p>
    <w:p w14:paraId="640C099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-1, 0)</w:t>
      </w:r>
    </w:p>
    <w:p w14:paraId="3CD9A0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-1, 1)</w:t>
      </w:r>
    </w:p>
    <w:p w14:paraId="03FE2C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XY( 0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1)</w:t>
      </w:r>
    </w:p>
    <w:p w14:paraId="490517F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1)</w:t>
      </w:r>
    </w:p>
    <w:p w14:paraId="6374D8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fromDirection45(index: Int): XY = index match {</w:t>
      </w:r>
    </w:p>
    <w:p w14:paraId="14A010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Direction45.Right =&gt; Right</w:t>
      </w:r>
    </w:p>
    <w:p w14:paraId="5BAB0F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Direction45.RightUp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</w:p>
    <w:p w14:paraId="4C89724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Direction45.Up =&gt; Up</w:t>
      </w:r>
    </w:p>
    <w:p w14:paraId="4FF2DD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Direction45.UpLeft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</w:p>
    <w:p w14:paraId="33273B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Direction45.Left =&gt; Left</w:t>
      </w:r>
    </w:p>
    <w:p w14:paraId="0317285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Direction45.LeftDown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</w:p>
    <w:p w14:paraId="2A733B0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Direction45.Down =&gt; Down</w:t>
      </w:r>
    </w:p>
    <w:p w14:paraId="21ACD9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Direction45.DownRight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</w:p>
    <w:p w14:paraId="7F25F5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E357A2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fromDirection90(index: Int): XY = index match {</w:t>
      </w:r>
    </w:p>
    <w:p w14:paraId="149B68E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Direction90.Right =&gt; Right</w:t>
      </w:r>
    </w:p>
    <w:p w14:paraId="29145E2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Direction90.Up =&gt; Up</w:t>
      </w:r>
    </w:p>
    <w:p w14:paraId="0D6DD2A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Direction90.Left =&gt; Left</w:t>
      </w:r>
    </w:p>
    <w:p w14:paraId="4936C5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case Direction90.Down =&gt; Down</w:t>
      </w:r>
    </w:p>
    <w:p w14:paraId="554F3CB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BD8F9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array: Array[Int]): XY = XY(array(0), array(1))</w:t>
      </w:r>
    </w:p>
    <w:p w14:paraId="2DF78F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D4DA0E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62285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Direction45 {</w:t>
      </w:r>
    </w:p>
    <w:p w14:paraId="2558FF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0</w:t>
      </w:r>
    </w:p>
    <w:p w14:paraId="6248EF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1</w:t>
      </w:r>
    </w:p>
    <w:p w14:paraId="23189FC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2</w:t>
      </w:r>
    </w:p>
    <w:p w14:paraId="02B6311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3</w:t>
      </w:r>
    </w:p>
    <w:p w14:paraId="228628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4</w:t>
      </w:r>
    </w:p>
    <w:p w14:paraId="0FBD6B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5</w:t>
      </w:r>
    </w:p>
    <w:p w14:paraId="70C2A6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6</w:t>
      </w:r>
    </w:p>
    <w:p w14:paraId="76759A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7</w:t>
      </w:r>
    </w:p>
    <w:p w14:paraId="18AA65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5C05F0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6AF176C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Direction90 {</w:t>
      </w:r>
    </w:p>
    <w:p w14:paraId="4C675EC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0</w:t>
      </w:r>
    </w:p>
    <w:p w14:paraId="34ABDD1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1</w:t>
      </w:r>
    </w:p>
    <w:p w14:paraId="404CE1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2</w:t>
      </w:r>
    </w:p>
    <w:p w14:paraId="606607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3</w:t>
      </w:r>
    </w:p>
    <w:p w14:paraId="453EA3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F215E5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0E2C9E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60D5C4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View(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cells: String) {</w:t>
      </w:r>
    </w:p>
    <w:p w14:paraId="03D186F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size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math.sqrt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</w:p>
    <w:p w14:paraId="1833A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size / 2, size / 2)</w:t>
      </w:r>
    </w:p>
    <w:p w14:paraId="1118BC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cellAtRelPos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D0B83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size</w:t>
      </w:r>
    </w:p>
    <w:p w14:paraId="3DC778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absPosFromIndex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index: Int) = XY(index % size, index / size)</w:t>
      </w:r>
    </w:p>
    <w:p w14:paraId="2869EC5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absPosFromRelPos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</w:p>
    <w:p w14:paraId="029C4A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cellAtAbsPos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cells.charAt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40E4DC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indexFromRelPos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26F0414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relPosFromAbsPos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</w:p>
    <w:p w14:paraId="6A048A1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relPosFromIndex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index: Int)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(index))</w:t>
      </w:r>
    </w:p>
    <w:p w14:paraId="4B32A3F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cellAtRelPos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cells.charAt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70CA28F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c: Char) = {</w:t>
      </w:r>
    </w:p>
    <w:p w14:paraId="1692F9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matchingXY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cells.view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.zipWithIndex.filter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(_._1 == c)</w:t>
      </w:r>
    </w:p>
    <w:p w14:paraId="1F7F643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matchingXY.isEmpty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)</w:t>
      </w:r>
    </w:p>
    <w:p w14:paraId="75354E5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None</w:t>
      </w:r>
    </w:p>
    <w:p w14:paraId="190AC2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else {</w:t>
      </w:r>
    </w:p>
    <w:p w14:paraId="4CC1AA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nearest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matchingXY.map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p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(p._2)).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minBy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(_.length)</w:t>
      </w:r>
    </w:p>
    <w:p w14:paraId="3CAF5B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Some(nearest)</w:t>
      </w:r>
    </w:p>
    <w:p w14:paraId="2E57718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6BAA60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02501A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2B40EC4E" w14:textId="77777777" w:rsidR="004463AF" w:rsidRDefault="004463AF" w:rsidP="004463AF"/>
    <w:p w14:paraId="4E838B69" w14:textId="77777777" w:rsidR="002E0679" w:rsidRDefault="002E0679" w:rsidP="004463AF"/>
    <w:p w14:paraId="295507D6" w14:textId="77777777" w:rsidR="002E0679" w:rsidRDefault="002E0679" w:rsidP="004463AF"/>
    <w:p w14:paraId="535EB4A5" w14:textId="77777777" w:rsidR="002E0679" w:rsidRDefault="002E0679" w:rsidP="00806CDD">
      <w:pPr>
        <w:ind w:firstLine="0"/>
      </w:pPr>
    </w:p>
    <w:p w14:paraId="383021D6" w14:textId="77777777" w:rsidR="002E0679" w:rsidRDefault="002E0679" w:rsidP="004463AF"/>
    <w:p w14:paraId="6B01A7D9" w14:textId="77777777" w:rsidR="002E0679" w:rsidRDefault="002E0679" w:rsidP="004463AF"/>
    <w:p w14:paraId="6E389742" w14:textId="77777777" w:rsidR="00B66FAC" w:rsidRDefault="00B66FAC" w:rsidP="004463AF"/>
    <w:p w14:paraId="123197EA" w14:textId="77777777" w:rsidR="002E0679" w:rsidRPr="004463AF" w:rsidRDefault="002E0679" w:rsidP="004463AF"/>
    <w:p w14:paraId="5971902C" w14:textId="06EC4F22" w:rsidR="0019348E" w:rsidRDefault="0019348E" w:rsidP="004463AF">
      <w:pPr>
        <w:pStyle w:val="Antrat2"/>
        <w:tabs>
          <w:tab w:val="clear" w:pos="2268"/>
        </w:tabs>
        <w:ind w:left="993" w:hanging="426"/>
      </w:pPr>
      <w:bookmarkStart w:id="7" w:name="_Toc130936726"/>
      <w:r>
        <w:lastRenderedPageBreak/>
        <w:t>Rezultatai</w:t>
      </w:r>
      <w:bookmarkEnd w:id="7"/>
    </w:p>
    <w:p w14:paraId="6920EC48" w14:textId="77777777" w:rsidR="002E0679" w:rsidRDefault="002E0679" w:rsidP="002E0679"/>
    <w:p w14:paraId="52BE76DC" w14:textId="574DAEEB" w:rsidR="002E0679" w:rsidRPr="002E0679" w:rsidRDefault="002E0679" w:rsidP="002E0679">
      <w:pPr>
        <w:rPr>
          <w:sz w:val="32"/>
          <w:szCs w:val="32"/>
        </w:rPr>
      </w:pPr>
      <w:r w:rsidRPr="002E0679">
        <w:rPr>
          <w:sz w:val="32"/>
          <w:szCs w:val="32"/>
        </w:rPr>
        <w:t xml:space="preserve">Suprojektuotas botas (Bot1) buvo paliktas kovoti su </w:t>
      </w:r>
      <w:proofErr w:type="spellStart"/>
      <w:r w:rsidR="005D5190">
        <w:rPr>
          <w:sz w:val="32"/>
          <w:szCs w:val="32"/>
        </w:rPr>
        <w:t>reference</w:t>
      </w:r>
      <w:proofErr w:type="spellEnd"/>
      <w:r w:rsidRPr="002E0679">
        <w:rPr>
          <w:sz w:val="32"/>
          <w:szCs w:val="32"/>
        </w:rPr>
        <w:t xml:space="preserve"> botu. </w:t>
      </w:r>
      <w:r w:rsidR="005D5190">
        <w:rPr>
          <w:sz w:val="32"/>
          <w:szCs w:val="32"/>
        </w:rPr>
        <w:t>N</w:t>
      </w:r>
      <w:r w:rsidRPr="002E0679">
        <w:rPr>
          <w:sz w:val="32"/>
          <w:szCs w:val="32"/>
        </w:rPr>
        <w:t xml:space="preserve">aujasis botas surenka daugiau taškų. Taip yra todėl, kad naujasis botas turi pagalbininkus renkančius maistą, taip taškai pradeda kilti eksponentiškai – tai ir yra didžiausias pranašumas prieš </w:t>
      </w:r>
      <w:proofErr w:type="spellStart"/>
      <w:r w:rsidR="002E63D9">
        <w:rPr>
          <w:sz w:val="32"/>
          <w:szCs w:val="32"/>
        </w:rPr>
        <w:t>reference</w:t>
      </w:r>
      <w:proofErr w:type="spellEnd"/>
      <w:r w:rsidRPr="002E0679">
        <w:rPr>
          <w:sz w:val="32"/>
          <w:szCs w:val="32"/>
        </w:rPr>
        <w:t xml:space="preserve"> botą, kadangi jis tik vienas ir vieninteliai pagalbininkai kuriuos jis naudoja yra tik raketos, kurių naujasis botas nebijo, turi savas tiek atakuojančias tiek gynybines</w:t>
      </w:r>
      <w:r>
        <w:rPr>
          <w:sz w:val="32"/>
          <w:szCs w:val="32"/>
        </w:rPr>
        <w:t>.</w:t>
      </w:r>
    </w:p>
    <w:p w14:paraId="631BDF48" w14:textId="79E861FD" w:rsidR="002E0679" w:rsidRDefault="002E0679" w:rsidP="002E0679"/>
    <w:p w14:paraId="56568AD9" w14:textId="43ACA309" w:rsidR="006B6462" w:rsidRPr="002E0679" w:rsidRDefault="001E735D" w:rsidP="002E0679">
      <w:r w:rsidRPr="001E735D">
        <w:drawing>
          <wp:inline distT="0" distB="0" distL="0" distR="0" wp14:anchorId="50F7701A" wp14:editId="3F947B7F">
            <wp:extent cx="4686706" cy="3749365"/>
            <wp:effectExtent l="0" t="0" r="0" b="3810"/>
            <wp:docPr id="678388270" name="Paveikslėlis 1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8270" name="Paveikslėlis 1" descr="Paveikslėlis, kuriame yra diagram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62" w:rsidRPr="002E0679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8C64" w14:textId="77777777" w:rsidR="003D7F29" w:rsidRDefault="003D7F29">
      <w:r>
        <w:separator/>
      </w:r>
    </w:p>
  </w:endnote>
  <w:endnote w:type="continuationSeparator" w:id="0">
    <w:p w14:paraId="7CF354DD" w14:textId="77777777" w:rsidR="003D7F29" w:rsidRDefault="003D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9CD3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2EC73A5F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1C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B93D28">
      <w:rPr>
        <w:rStyle w:val="Puslapionumeris"/>
        <w:noProof/>
      </w:rPr>
      <w:t>6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7F9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322B4F">
      <w:rPr>
        <w:rStyle w:val="Puslapionumeris"/>
        <w:noProof/>
      </w:rPr>
      <w:t>2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E4A6" w14:textId="77777777" w:rsidR="003D7F29" w:rsidRDefault="003D7F29">
      <w:r>
        <w:separator/>
      </w:r>
    </w:p>
  </w:footnote>
  <w:footnote w:type="continuationSeparator" w:id="0">
    <w:p w14:paraId="72108640" w14:textId="77777777" w:rsidR="003D7F29" w:rsidRDefault="003D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C384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2F674951"/>
    <w:multiLevelType w:val="hybridMultilevel"/>
    <w:tmpl w:val="D25A3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171799832">
    <w:abstractNumId w:val="37"/>
  </w:num>
  <w:num w:numId="2" w16cid:durableId="1105658110">
    <w:abstractNumId w:val="26"/>
  </w:num>
  <w:num w:numId="3" w16cid:durableId="1834102684">
    <w:abstractNumId w:val="36"/>
  </w:num>
  <w:num w:numId="4" w16cid:durableId="653800711">
    <w:abstractNumId w:val="25"/>
  </w:num>
  <w:num w:numId="5" w16cid:durableId="1737783505">
    <w:abstractNumId w:val="34"/>
  </w:num>
  <w:num w:numId="6" w16cid:durableId="1463226688">
    <w:abstractNumId w:val="40"/>
  </w:num>
  <w:num w:numId="7" w16cid:durableId="789319588">
    <w:abstractNumId w:val="12"/>
  </w:num>
  <w:num w:numId="8" w16cid:durableId="504251038">
    <w:abstractNumId w:val="10"/>
  </w:num>
  <w:num w:numId="9" w16cid:durableId="611982927">
    <w:abstractNumId w:val="13"/>
  </w:num>
  <w:num w:numId="10" w16cid:durableId="1857956790">
    <w:abstractNumId w:val="31"/>
  </w:num>
  <w:num w:numId="11" w16cid:durableId="923152133">
    <w:abstractNumId w:val="20"/>
  </w:num>
  <w:num w:numId="12" w16cid:durableId="778569262">
    <w:abstractNumId w:val="28"/>
  </w:num>
  <w:num w:numId="13" w16cid:durableId="1313755568">
    <w:abstractNumId w:val="11"/>
  </w:num>
  <w:num w:numId="14" w16cid:durableId="34432469">
    <w:abstractNumId w:val="30"/>
  </w:num>
  <w:num w:numId="15" w16cid:durableId="855271314">
    <w:abstractNumId w:val="15"/>
  </w:num>
  <w:num w:numId="16" w16cid:durableId="968165216">
    <w:abstractNumId w:val="39"/>
  </w:num>
  <w:num w:numId="17" w16cid:durableId="240262831">
    <w:abstractNumId w:val="16"/>
  </w:num>
  <w:num w:numId="18" w16cid:durableId="1000810320">
    <w:abstractNumId w:val="13"/>
  </w:num>
  <w:num w:numId="19" w16cid:durableId="786852246">
    <w:abstractNumId w:val="19"/>
  </w:num>
  <w:num w:numId="20" w16cid:durableId="1814836522">
    <w:abstractNumId w:val="17"/>
  </w:num>
  <w:num w:numId="21" w16cid:durableId="678313857">
    <w:abstractNumId w:val="22"/>
  </w:num>
  <w:num w:numId="22" w16cid:durableId="1204102391">
    <w:abstractNumId w:val="41"/>
  </w:num>
  <w:num w:numId="23" w16cid:durableId="1071926179">
    <w:abstractNumId w:val="14"/>
  </w:num>
  <w:num w:numId="24" w16cid:durableId="1289820185">
    <w:abstractNumId w:val="32"/>
  </w:num>
  <w:num w:numId="25" w16cid:durableId="653021940">
    <w:abstractNumId w:val="35"/>
  </w:num>
  <w:num w:numId="26" w16cid:durableId="1610966388">
    <w:abstractNumId w:val="18"/>
  </w:num>
  <w:num w:numId="27" w16cid:durableId="1433818889">
    <w:abstractNumId w:val="33"/>
  </w:num>
  <w:num w:numId="28" w16cid:durableId="1563369774">
    <w:abstractNumId w:val="42"/>
  </w:num>
  <w:num w:numId="29" w16cid:durableId="945695815">
    <w:abstractNumId w:val="29"/>
  </w:num>
  <w:num w:numId="30" w16cid:durableId="1984846715">
    <w:abstractNumId w:val="27"/>
  </w:num>
  <w:num w:numId="31" w16cid:durableId="931429938">
    <w:abstractNumId w:val="23"/>
  </w:num>
  <w:num w:numId="32" w16cid:durableId="1489243643">
    <w:abstractNumId w:val="24"/>
  </w:num>
  <w:num w:numId="33" w16cid:durableId="1417634130">
    <w:abstractNumId w:val="42"/>
  </w:num>
  <w:num w:numId="34" w16cid:durableId="2124183043">
    <w:abstractNumId w:val="38"/>
  </w:num>
  <w:num w:numId="35" w16cid:durableId="4622330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38234526">
    <w:abstractNumId w:val="9"/>
  </w:num>
  <w:num w:numId="37" w16cid:durableId="1010790417">
    <w:abstractNumId w:val="7"/>
  </w:num>
  <w:num w:numId="38" w16cid:durableId="655912735">
    <w:abstractNumId w:val="6"/>
  </w:num>
  <w:num w:numId="39" w16cid:durableId="908882198">
    <w:abstractNumId w:val="5"/>
  </w:num>
  <w:num w:numId="40" w16cid:durableId="1272594508">
    <w:abstractNumId w:val="4"/>
  </w:num>
  <w:num w:numId="41" w16cid:durableId="1236159222">
    <w:abstractNumId w:val="8"/>
  </w:num>
  <w:num w:numId="42" w16cid:durableId="845948552">
    <w:abstractNumId w:val="3"/>
  </w:num>
  <w:num w:numId="43" w16cid:durableId="2076925275">
    <w:abstractNumId w:val="2"/>
  </w:num>
  <w:num w:numId="44" w16cid:durableId="220017216">
    <w:abstractNumId w:val="1"/>
  </w:num>
  <w:num w:numId="45" w16cid:durableId="450437866">
    <w:abstractNumId w:val="0"/>
  </w:num>
  <w:num w:numId="46" w16cid:durableId="12467666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45662"/>
    <w:rsid w:val="00052178"/>
    <w:rsid w:val="000B7336"/>
    <w:rsid w:val="000D7125"/>
    <w:rsid w:val="000F10F9"/>
    <w:rsid w:val="000F7F7F"/>
    <w:rsid w:val="00100F55"/>
    <w:rsid w:val="00130621"/>
    <w:rsid w:val="0015714D"/>
    <w:rsid w:val="0016215D"/>
    <w:rsid w:val="0019348E"/>
    <w:rsid w:val="001963F8"/>
    <w:rsid w:val="001E733B"/>
    <w:rsid w:val="001E735D"/>
    <w:rsid w:val="001F0046"/>
    <w:rsid w:val="00223B27"/>
    <w:rsid w:val="00260F87"/>
    <w:rsid w:val="0026528E"/>
    <w:rsid w:val="00291C8F"/>
    <w:rsid w:val="002949A3"/>
    <w:rsid w:val="002C56BD"/>
    <w:rsid w:val="002E0679"/>
    <w:rsid w:val="002E3EF8"/>
    <w:rsid w:val="002E63D9"/>
    <w:rsid w:val="00313E57"/>
    <w:rsid w:val="00316AC7"/>
    <w:rsid w:val="00322B4F"/>
    <w:rsid w:val="003D7F29"/>
    <w:rsid w:val="003F1D21"/>
    <w:rsid w:val="00404E84"/>
    <w:rsid w:val="00415D80"/>
    <w:rsid w:val="00421252"/>
    <w:rsid w:val="004463AF"/>
    <w:rsid w:val="00461DA1"/>
    <w:rsid w:val="004771C9"/>
    <w:rsid w:val="004965DE"/>
    <w:rsid w:val="004A6A01"/>
    <w:rsid w:val="004C3D88"/>
    <w:rsid w:val="004E181F"/>
    <w:rsid w:val="0052026C"/>
    <w:rsid w:val="0053065B"/>
    <w:rsid w:val="00531F74"/>
    <w:rsid w:val="00577E0E"/>
    <w:rsid w:val="005B13B5"/>
    <w:rsid w:val="005C73ED"/>
    <w:rsid w:val="005D5190"/>
    <w:rsid w:val="005F283E"/>
    <w:rsid w:val="00626E84"/>
    <w:rsid w:val="006653DD"/>
    <w:rsid w:val="006B6462"/>
    <w:rsid w:val="006F141F"/>
    <w:rsid w:val="007016E8"/>
    <w:rsid w:val="007E6559"/>
    <w:rsid w:val="007F39F5"/>
    <w:rsid w:val="007F3AFD"/>
    <w:rsid w:val="00803DB6"/>
    <w:rsid w:val="00806CDD"/>
    <w:rsid w:val="00816B92"/>
    <w:rsid w:val="00844988"/>
    <w:rsid w:val="00873E37"/>
    <w:rsid w:val="008F16CF"/>
    <w:rsid w:val="009103C4"/>
    <w:rsid w:val="00932992"/>
    <w:rsid w:val="00953893"/>
    <w:rsid w:val="00965287"/>
    <w:rsid w:val="009749FE"/>
    <w:rsid w:val="00990D35"/>
    <w:rsid w:val="009C0211"/>
    <w:rsid w:val="00A0151C"/>
    <w:rsid w:val="00A049DD"/>
    <w:rsid w:val="00A6795E"/>
    <w:rsid w:val="00AA4ED2"/>
    <w:rsid w:val="00AB26BB"/>
    <w:rsid w:val="00AB7416"/>
    <w:rsid w:val="00AE0E37"/>
    <w:rsid w:val="00AE7C8B"/>
    <w:rsid w:val="00B4162B"/>
    <w:rsid w:val="00B66FAC"/>
    <w:rsid w:val="00B92CC3"/>
    <w:rsid w:val="00B93D28"/>
    <w:rsid w:val="00B967E5"/>
    <w:rsid w:val="00BA4DB8"/>
    <w:rsid w:val="00BC14B0"/>
    <w:rsid w:val="00BC7A5B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55394"/>
    <w:rsid w:val="00E768B1"/>
    <w:rsid w:val="00EA3641"/>
    <w:rsid w:val="00EA7E22"/>
    <w:rsid w:val="00EB5168"/>
    <w:rsid w:val="00F16C66"/>
    <w:rsid w:val="00F32903"/>
    <w:rsid w:val="00F45991"/>
    <w:rsid w:val="00F670E7"/>
    <w:rsid w:val="00F677B3"/>
    <w:rsid w:val="00F7101F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147512"/>
  <w15:docId w15:val="{8D99CF3C-00BE-458C-9BD9-1759474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Sraopastraipa">
    <w:name w:val="List Paragraph"/>
    <w:basedOn w:val="prastasis"/>
    <w:uiPriority w:val="34"/>
    <w:qFormat/>
    <w:rsid w:val="008F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155</TotalTime>
  <Pages>1</Pages>
  <Words>4658</Words>
  <Characters>26551</Characters>
  <Application>Microsoft Office Word</Application>
  <DocSecurity>0</DocSecurity>
  <Lines>221</Lines>
  <Paragraphs>62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Matas Palujanskas</cp:lastModifiedBy>
  <cp:revision>38</cp:revision>
  <cp:lastPrinted>2023-03-29T19:13:00Z</cp:lastPrinted>
  <dcterms:created xsi:type="dcterms:W3CDTF">2014-04-04T06:05:00Z</dcterms:created>
  <dcterms:modified xsi:type="dcterms:W3CDTF">2023-03-29T19:14:00Z</dcterms:modified>
  <cp:contentStatus/>
</cp:coreProperties>
</file>